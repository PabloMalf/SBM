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740A2B" w14:textId="77777777" w:rsidR="008406E3" w:rsidRPr="00071A14" w:rsidRDefault="00871BBC" w:rsidP="004B5557">
      <w:pPr>
        <w:pStyle w:val="TOCTitleV4"/>
        <w:rPr>
          <w:lang w:val="es-ES_tradnl"/>
        </w:rPr>
      </w:pPr>
      <w:r>
        <w:rPr>
          <w:noProof/>
          <w:lang w:val="es-ES" w:eastAsia="es-ES"/>
        </w:rPr>
        <mc:AlternateContent>
          <mc:Choice Requires="wpg">
            <w:drawing>
              <wp:anchor distT="0" distB="0" distL="114300" distR="114300" simplePos="0" relativeHeight="251657728" behindDoc="0" locked="0" layoutInCell="0" allowOverlap="1" wp14:anchorId="60E8424F" wp14:editId="4A41E5FC">
                <wp:simplePos x="0" y="0"/>
                <wp:positionH relativeFrom="page">
                  <wp:align>center</wp:align>
                </wp:positionH>
                <wp:positionV relativeFrom="page">
                  <wp:align>center</wp:align>
                </wp:positionV>
                <wp:extent cx="7165975" cy="10139045"/>
                <wp:effectExtent l="9525" t="9525" r="7620" b="10160"/>
                <wp:wrapNone/>
                <wp:docPr id="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10139045"/>
                          <a:chOff x="321" y="411"/>
                          <a:chExt cx="11600" cy="15018"/>
                        </a:xfrm>
                      </wpg:grpSpPr>
                      <wps:wsp>
                        <wps:cNvPr id="4"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7"/>
                        <wps:cNvSpPr>
                          <a:spLocks noChangeArrowheads="1"/>
                        </wps:cNvSpPr>
                        <wps:spPr bwMode="auto">
                          <a:xfrm>
                            <a:off x="350" y="14683"/>
                            <a:ext cx="11537" cy="719"/>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5A210" w14:textId="77777777" w:rsidR="000D4CD7" w:rsidRPr="000D4CD7" w:rsidRDefault="000D4CD7" w:rsidP="000D4CD7">
                              <w:pPr>
                                <w:pStyle w:val="NoSpacing"/>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NoSpacing"/>
                                <w:jc w:val="center"/>
                                <w:rPr>
                                  <w:smallCaps/>
                                  <w:color w:val="FFFFFF"/>
                                  <w:spacing w:val="60"/>
                                  <w:sz w:val="28"/>
                                  <w:szCs w:val="28"/>
                                  <w:lang w:val="es-ES"/>
                                </w:rPr>
                              </w:pPr>
                              <w:r w:rsidRPr="000D4CD7">
                                <w:rPr>
                                  <w:color w:val="FFFFFF"/>
                                  <w:spacing w:val="60"/>
                                  <w:sz w:val="28"/>
                                  <w:szCs w:val="28"/>
                                  <w:lang w:val="es-ES"/>
                                </w:rPr>
                                <w:t>Universidad Politécnica de Madrid</w:t>
                              </w:r>
                            </w:p>
                          </w:txbxContent>
                        </wps:txbx>
                        <wps:bodyPr rot="0" vert="horz" wrap="square" lIns="91440" tIns="45720" rIns="91440" bIns="45720" anchor="ctr" anchorCtr="0" upright="1">
                          <a:noAutofit/>
                        </wps:bodyPr>
                      </wps:wsp>
                      <wps:wsp>
                        <wps:cNvPr id="6"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algn="ctr">
                            <a:solidFill>
                              <a:srgbClr val="46AAC5"/>
                            </a:solidFill>
                            <a:miter lim="800000"/>
                            <a:headEnd/>
                            <a:tailEnd/>
                          </a:ln>
                        </wps:spPr>
                        <wps:bodyPr rot="0" vert="horz" wrap="square" lIns="91440" tIns="45720" rIns="91440" bIns="45720" anchor="t" anchorCtr="0" upright="1">
                          <a:noAutofit/>
                        </wps:bodyPr>
                      </wps:wsp>
                      <wps:wsp>
                        <wps:cNvPr id="7"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algn="ctr">
                            <a:solidFill>
                              <a:srgbClr val="BE4B48"/>
                            </a:solidFill>
                            <a:miter lim="800000"/>
                            <a:headEnd/>
                            <a:tailEnd/>
                          </a:ln>
                        </wps:spPr>
                        <wps:bodyPr rot="0" vert="horz" wrap="square" lIns="91440" tIns="45720" rIns="91440" bIns="45720" anchor="t" anchorCtr="0" upright="1">
                          <a:noAutofit/>
                        </wps:bodyPr>
                      </wps:wsp>
                      <wps:wsp>
                        <wps:cNvPr id="8" name="Rectangle 82"/>
                        <wps:cNvSpPr>
                          <a:spLocks noChangeArrowheads="1"/>
                        </wps:cNvSpPr>
                        <wps:spPr bwMode="auto">
                          <a:xfrm>
                            <a:off x="9028"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6155D" w14:textId="605A3880" w:rsidR="00A00D13" w:rsidRPr="0008082E" w:rsidRDefault="00A00D13">
                              <w:pPr>
                                <w:pStyle w:val="NoSpacing"/>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21</w:t>
                              </w:r>
                              <w:r w:rsidR="000D4CD7">
                                <w:rPr>
                                  <w:rFonts w:ascii="Cambria" w:eastAsia="Times New Roman" w:hAnsi="Cambria"/>
                                  <w:sz w:val="56"/>
                                  <w:szCs w:val="56"/>
                                </w:rPr>
                                <w:t>-</w:t>
                              </w:r>
                              <w:r w:rsidR="00CB3345">
                                <w:rPr>
                                  <w:rFonts w:ascii="Cambria" w:eastAsia="Times New Roman" w:hAnsi="Cambria"/>
                                  <w:sz w:val="56"/>
                                  <w:szCs w:val="56"/>
                                </w:rPr>
                                <w:t>2</w:t>
                              </w:r>
                              <w:r w:rsidR="00DE3D68">
                                <w:rPr>
                                  <w:rFonts w:ascii="Cambria" w:eastAsia="Times New Roman" w:hAnsi="Cambria"/>
                                  <w:sz w:val="56"/>
                                  <w:szCs w:val="56"/>
                                </w:rPr>
                                <w:t>2</w:t>
                              </w:r>
                            </w:p>
                          </w:txbxContent>
                        </wps:txbx>
                        <wps:bodyPr rot="0" vert="horz" wrap="square" lIns="91440" tIns="45720" rIns="91440" bIns="45720" anchor="ctr" anchorCtr="0" upright="1">
                          <a:noAutofit/>
                        </wps:bodyPr>
                      </wps:wsp>
                      <wps:wsp>
                        <wps:cNvPr id="9" name="Rectangle 81"/>
                        <wps:cNvSpPr>
                          <a:spLocks noChangeArrowheads="1"/>
                        </wps:cNvSpPr>
                        <wps:spPr bwMode="auto">
                          <a:xfrm>
                            <a:off x="6137"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80"/>
                        <wps:cNvSpPr>
                          <a:spLocks noChangeArrowheads="1"/>
                        </wps:cNvSpPr>
                        <wps:spPr bwMode="auto">
                          <a:xfrm>
                            <a:off x="3245"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9"/>
                        <wps:cNvSpPr>
                          <a:spLocks noChangeArrowheads="1"/>
                        </wps:cNvSpPr>
                        <wps:spPr bwMode="auto">
                          <a:xfrm>
                            <a:off x="354"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algn="ctr">
                            <a:solidFill>
                              <a:srgbClr val="F69240"/>
                            </a:solidFill>
                            <a:miter lim="800000"/>
                            <a:headEnd/>
                            <a:tailEnd/>
                          </a:ln>
                        </wps:spPr>
                        <wps:bodyPr rot="0" vert="horz" wrap="square" lIns="91440" tIns="45720" rIns="91440" bIns="45720" anchor="t" anchorCtr="0" upright="1">
                          <a:noAutofit/>
                        </wps:bodyPr>
                      </wps:wsp>
                      <wps:wsp>
                        <wps:cNvPr id="13"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wps:spPr>
                        <wps:txbx>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17000C84" w14:textId="32C47685" w:rsidR="00904D66" w:rsidRPr="00904D66" w:rsidRDefault="00904D66" w:rsidP="00904D66">
                              <w:pPr>
                                <w:jc w:val="right"/>
                                <w:rPr>
                                  <w:sz w:val="40"/>
                                  <w:szCs w:val="40"/>
                                  <w:lang w:val="es-ES"/>
                                </w:rPr>
                              </w:pPr>
                              <w:r w:rsidRPr="00904D66">
                                <w:rPr>
                                  <w:sz w:val="40"/>
                                  <w:szCs w:val="40"/>
                                  <w:lang w:val="es-ES"/>
                                </w:rPr>
                                <w:t>Integración y desarrollo</w:t>
                              </w:r>
                            </w:p>
                            <w:p w14:paraId="77ECDEEB" w14:textId="4401AA1A" w:rsidR="00904D66" w:rsidRPr="00904D66" w:rsidRDefault="00FC3C63" w:rsidP="00904D66">
                              <w:pPr>
                                <w:jc w:val="right"/>
                                <w:rPr>
                                  <w:sz w:val="40"/>
                                  <w:szCs w:val="40"/>
                                  <w:lang w:val="es-ES"/>
                                </w:rPr>
                              </w:pPr>
                              <w:r>
                                <w:rPr>
                                  <w:sz w:val="40"/>
                                  <w:szCs w:val="40"/>
                                  <w:lang w:val="es-ES"/>
                                </w:rPr>
                                <w:t xml:space="preserve">de </w:t>
                              </w:r>
                              <w:r w:rsidR="00904D66" w:rsidRPr="00904D66">
                                <w:rPr>
                                  <w:sz w:val="40"/>
                                  <w:szCs w:val="40"/>
                                  <w:lang w:val="es-ES"/>
                                </w:rPr>
                                <w:t>una aplicación</w:t>
                              </w:r>
                              <w:r>
                                <w:rPr>
                                  <w:sz w:val="40"/>
                                  <w:szCs w:val="40"/>
                                  <w:lang w:val="es-ES"/>
                                </w:rPr>
                                <w:t xml:space="preserve"> de</w:t>
                              </w:r>
                            </w:p>
                            <w:p w14:paraId="5530DBB3" w14:textId="685BA768" w:rsidR="00DB6796" w:rsidRDefault="00FC3C63">
                              <w:pPr>
                                <w:jc w:val="right"/>
                                <w:rPr>
                                  <w:sz w:val="40"/>
                                  <w:szCs w:val="40"/>
                                  <w:lang w:val="es-ES"/>
                                </w:rPr>
                              </w:pPr>
                              <w:r>
                                <w:rPr>
                                  <w:sz w:val="40"/>
                                  <w:szCs w:val="40"/>
                                  <w:lang w:val="es-ES"/>
                                </w:rPr>
                                <w:t>medida de iluminación</w:t>
                              </w:r>
                            </w:p>
                            <w:p w14:paraId="4E694575" w14:textId="4D2CB3C5" w:rsidR="00A00D13" w:rsidRPr="00CB3345" w:rsidRDefault="00AE6F2B">
                              <w:pPr>
                                <w:jc w:val="right"/>
                                <w:rPr>
                                  <w:sz w:val="28"/>
                                  <w:szCs w:val="28"/>
                                  <w:lang w:val="es-ES"/>
                                </w:rPr>
                              </w:pPr>
                              <w:r w:rsidRPr="00CB3345">
                                <w:rPr>
                                  <w:sz w:val="28"/>
                                  <w:szCs w:val="28"/>
                                  <w:lang w:val="es-ES"/>
                                </w:rPr>
                                <w:t>Alumno:</w:t>
                              </w:r>
                            </w:p>
                            <w:p w14:paraId="379A74C4" w14:textId="749CB9E6" w:rsidR="00AE6F2B" w:rsidRPr="00CB3345" w:rsidRDefault="00FC3C63">
                              <w:pPr>
                                <w:jc w:val="right"/>
                                <w:rPr>
                                  <w:sz w:val="28"/>
                                  <w:szCs w:val="28"/>
                                  <w:lang w:val="es-ES"/>
                                </w:rPr>
                              </w:pPr>
                              <w:r>
                                <w:rPr>
                                  <w:sz w:val="28"/>
                                  <w:szCs w:val="28"/>
                                  <w:lang w:val="es-ES"/>
                                </w:rPr>
                                <w:t>Pablo Martínez Lafarga</w:t>
                              </w:r>
                            </w:p>
                          </w:txbxContent>
                        </wps:txbx>
                        <wps:bodyPr rot="0" vert="horz" wrap="square" lIns="228600" tIns="45720" rIns="228600" bIns="45720" anchor="ctr" anchorCtr="0" upright="1">
                          <a:noAutofit/>
                        </wps:bodyPr>
                      </wps:wsp>
                      <wps:wsp>
                        <wps:cNvPr id="14" name="Rectangle 78"/>
                        <wps:cNvSpPr>
                          <a:spLocks noChangeArrowheads="1"/>
                        </wps:cNvSpPr>
                        <wps:spPr bwMode="auto">
                          <a:xfrm>
                            <a:off x="350" y="440"/>
                            <a:ext cx="11537" cy="1784"/>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4DDA0" w14:textId="77777777" w:rsidR="00A00D13" w:rsidRPr="0008082E" w:rsidRDefault="00A00D13">
                              <w:pPr>
                                <w:pStyle w:val="NoSpacing"/>
                                <w:rPr>
                                  <w:smallCaps/>
                                  <w:color w:val="FFFFFF"/>
                                  <w:sz w:val="44"/>
                                  <w:szCs w:val="44"/>
                                  <w:lang w:val="es-ES"/>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60E8424F" id="Group 76" o:spid="_x0000_s1026" style="position:absolute;left:0;text-align:left;margin-left:0;margin-top:0;width:564.25pt;height:798.35pt;z-index:25165772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" o:allowincell="f">
                <v:rect id="Rectangle 77"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rect id="Rectangle 87" o:spid="_x0000_s1028"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" fillcolor="#953735" stroked="f">
                  <v:textbox>
                    <w:txbxContent>
                      <w:p w14:paraId="7A85A210" w14:textId="77777777" w:rsidR="000D4CD7" w:rsidRPr="000D4CD7" w:rsidRDefault="000D4CD7" w:rsidP="000D4CD7">
                        <w:pPr>
                          <w:pStyle w:val="NoSpacing"/>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NoSpacing"/>
                          <w:jc w:val="center"/>
                          <w:rPr>
                            <w:smallCaps/>
                            <w:color w:val="FFFFFF"/>
                            <w:spacing w:val="60"/>
                            <w:sz w:val="28"/>
                            <w:szCs w:val="28"/>
                            <w:lang w:val="es-ES"/>
                          </w:rPr>
                        </w:pPr>
                        <w:r w:rsidRPr="000D4CD7">
                          <w:rPr>
                            <w:color w:val="FFFFFF"/>
                            <w:spacing w:val="60"/>
                            <w:sz w:val="28"/>
                            <w:szCs w:val="28"/>
                            <w:lang w:val="es-ES"/>
                          </w:rPr>
                          <w:t>Universidad Politécnica de Madrid</w:t>
                        </w:r>
                      </w:p>
                    </w:txbxContent>
                  </v:textbox>
                </v:rect>
                <v:rect id="Rectangle 86" o:spid="_x0000_s1029"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" fillcolor="#2787a0" strokecolor="#46aac5">
                  <v:fill color2="#34b3d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" fillcolor="#9b2d2a" strokecolor="#be4b48">
                  <v:fill color2="#ce3b37"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" fillcolor="#953735" stroked="f">
                  <v:textbox>
                    <w:txbxContent>
                      <w:p w14:paraId="7606155D" w14:textId="605A3880" w:rsidR="00A00D13" w:rsidRPr="0008082E" w:rsidRDefault="00A00D13">
                        <w:pPr>
                          <w:pStyle w:val="NoSpacing"/>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21</w:t>
                        </w:r>
                        <w:r w:rsidR="000D4CD7">
                          <w:rPr>
                            <w:rFonts w:ascii="Cambria" w:eastAsia="Times New Roman" w:hAnsi="Cambria"/>
                            <w:sz w:val="56"/>
                            <w:szCs w:val="56"/>
                          </w:rPr>
                          <w:t>-</w:t>
                        </w:r>
                        <w:r w:rsidR="00CB3345">
                          <w:rPr>
                            <w:rFonts w:ascii="Cambria" w:eastAsia="Times New Roman" w:hAnsi="Cambria"/>
                            <w:sz w:val="56"/>
                            <w:szCs w:val="56"/>
                          </w:rPr>
                          <w:t>2</w:t>
                        </w:r>
                        <w:r w:rsidR="00DE3D68">
                          <w:rPr>
                            <w:rFonts w:ascii="Cambria" w:eastAsia="Times New Roman" w:hAnsi="Cambria"/>
                            <w:sz w:val="56"/>
                            <w:szCs w:val="56"/>
                          </w:rPr>
                          <w:t>2</w:t>
                        </w:r>
                      </w:p>
                    </w:txbxContent>
                  </v:textbox>
                </v:rect>
                <v:rect id="Rectangle 81" o:spid="_x0000_s1032"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" fillcolor="#953735" stroked="f"/>
                <v:rect id="Rectangle 80" o:spid="_x0000_s1033"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" fillcolor="#953735" stroked="f"/>
                <v:rect id="Rectangle 79" o:spid="_x0000_s1034"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" fillcolor="#953735" stroked="f"/>
                <v:rect id="Rectangle 84" o:spid="_x0000_s1035"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" fillcolor="#cb6c1d" strokecolor="#f69240">
                  <v:fill color2="#ff8f26"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" fillcolor="#769535" strokecolor="#98b954">
                  <v:fill color2="#9cc746" rotate="t" angle="180" colors="0 #769535;52429f #9bc348;1 #9cc746" focus="100%" type="gradient">
                    <o:fill v:ext="view" type="gradientUnscaled"/>
                  </v:fill>
                  <v:textbox inset="18pt,,18pt">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17000C84" w14:textId="32C47685" w:rsidR="00904D66" w:rsidRPr="00904D66" w:rsidRDefault="00904D66" w:rsidP="00904D66">
                        <w:pPr>
                          <w:jc w:val="right"/>
                          <w:rPr>
                            <w:sz w:val="40"/>
                            <w:szCs w:val="40"/>
                            <w:lang w:val="es-ES"/>
                          </w:rPr>
                        </w:pPr>
                        <w:r w:rsidRPr="00904D66">
                          <w:rPr>
                            <w:sz w:val="40"/>
                            <w:szCs w:val="40"/>
                            <w:lang w:val="es-ES"/>
                          </w:rPr>
                          <w:t>Integración y desarrollo</w:t>
                        </w:r>
                      </w:p>
                      <w:p w14:paraId="77ECDEEB" w14:textId="4401AA1A" w:rsidR="00904D66" w:rsidRPr="00904D66" w:rsidRDefault="00FC3C63" w:rsidP="00904D66">
                        <w:pPr>
                          <w:jc w:val="right"/>
                          <w:rPr>
                            <w:sz w:val="40"/>
                            <w:szCs w:val="40"/>
                            <w:lang w:val="es-ES"/>
                          </w:rPr>
                        </w:pPr>
                        <w:r>
                          <w:rPr>
                            <w:sz w:val="40"/>
                            <w:szCs w:val="40"/>
                            <w:lang w:val="es-ES"/>
                          </w:rPr>
                          <w:t xml:space="preserve">de </w:t>
                        </w:r>
                        <w:r w:rsidR="00904D66" w:rsidRPr="00904D66">
                          <w:rPr>
                            <w:sz w:val="40"/>
                            <w:szCs w:val="40"/>
                            <w:lang w:val="es-ES"/>
                          </w:rPr>
                          <w:t>una aplicación</w:t>
                        </w:r>
                        <w:r>
                          <w:rPr>
                            <w:sz w:val="40"/>
                            <w:szCs w:val="40"/>
                            <w:lang w:val="es-ES"/>
                          </w:rPr>
                          <w:t xml:space="preserve"> de</w:t>
                        </w:r>
                      </w:p>
                      <w:p w14:paraId="5530DBB3" w14:textId="685BA768" w:rsidR="00DB6796" w:rsidRDefault="00FC3C63">
                        <w:pPr>
                          <w:jc w:val="right"/>
                          <w:rPr>
                            <w:sz w:val="40"/>
                            <w:szCs w:val="40"/>
                            <w:lang w:val="es-ES"/>
                          </w:rPr>
                        </w:pPr>
                        <w:r>
                          <w:rPr>
                            <w:sz w:val="40"/>
                            <w:szCs w:val="40"/>
                            <w:lang w:val="es-ES"/>
                          </w:rPr>
                          <w:t>medida de iluminación</w:t>
                        </w:r>
                      </w:p>
                      <w:p w14:paraId="4E694575" w14:textId="4D2CB3C5" w:rsidR="00A00D13" w:rsidRPr="00CB3345" w:rsidRDefault="00AE6F2B">
                        <w:pPr>
                          <w:jc w:val="right"/>
                          <w:rPr>
                            <w:sz w:val="28"/>
                            <w:szCs w:val="28"/>
                            <w:lang w:val="es-ES"/>
                          </w:rPr>
                        </w:pPr>
                        <w:r w:rsidRPr="00CB3345">
                          <w:rPr>
                            <w:sz w:val="28"/>
                            <w:szCs w:val="28"/>
                            <w:lang w:val="es-ES"/>
                          </w:rPr>
                          <w:t>Alumno:</w:t>
                        </w:r>
                      </w:p>
                      <w:p w14:paraId="379A74C4" w14:textId="749CB9E6" w:rsidR="00AE6F2B" w:rsidRPr="00CB3345" w:rsidRDefault="00FC3C63">
                        <w:pPr>
                          <w:jc w:val="right"/>
                          <w:rPr>
                            <w:sz w:val="28"/>
                            <w:szCs w:val="28"/>
                            <w:lang w:val="es-ES"/>
                          </w:rPr>
                        </w:pPr>
                        <w:r>
                          <w:rPr>
                            <w:sz w:val="28"/>
                            <w:szCs w:val="28"/>
                            <w:lang w:val="es-ES"/>
                          </w:rPr>
                          <w:t>Pablo Martínez Lafarga</w:t>
                        </w:r>
                      </w:p>
                    </w:txbxContent>
                  </v:textbox>
                </v:rect>
                <v:rect id="Rectangle 78" o:spid="_x0000_s1037"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" fillcolor="#953735" stroked="f">
                  <v:textbox inset="18pt,,18pt">
                    <w:txbxContent>
                      <w:p w14:paraId="7EC4DDA0" w14:textId="77777777" w:rsidR="00A00D13" w:rsidRPr="0008082E" w:rsidRDefault="00A00D13">
                        <w:pPr>
                          <w:pStyle w:val="NoSpacing"/>
                          <w:rPr>
                            <w:smallCaps/>
                            <w:color w:val="FFFFFF"/>
                            <w:sz w:val="44"/>
                            <w:szCs w:val="44"/>
                            <w:lang w:val="es-ES"/>
                          </w:rPr>
                        </w:pPr>
                      </w:p>
                    </w:txbxContent>
                  </v:textbox>
                </v:rect>
                <w10:wrap anchorx="page" anchory="page"/>
              </v:group>
            </w:pict>
          </mc:Fallback>
        </mc:AlternateContent>
      </w:r>
      <w:r w:rsidR="0008082E" w:rsidRPr="00071A14">
        <w:rPr>
          <w:lang w:val="es-ES_tradnl"/>
        </w:rPr>
        <w:br w:type="page"/>
      </w:r>
      <w:r w:rsidR="00071A14" w:rsidRPr="00071A14">
        <w:rPr>
          <w:lang w:val="es-ES_tradnl"/>
        </w:rPr>
        <w:lastRenderedPageBreak/>
        <w:t>Índice</w:t>
      </w:r>
      <w:r w:rsidR="00AE6F2B" w:rsidRPr="00071A14">
        <w:rPr>
          <w:lang w:val="es-ES_tradnl"/>
        </w:rPr>
        <w:t xml:space="preserve"> del documento</w:t>
      </w:r>
    </w:p>
    <w:bookmarkStart w:id="0" w:name="_Toc445525698"/>
    <w:bookmarkStart w:id="1" w:name="_Toc29958605"/>
    <w:p w14:paraId="67CEA217" w14:textId="3123568A" w:rsidR="00045021" w:rsidRDefault="00033204">
      <w:pPr>
        <w:pStyle w:val="TOC1"/>
        <w:rPr>
          <w:rFonts w:asciiTheme="minorHAnsi" w:eastAsiaTheme="minorEastAsia" w:hAnsiTheme="minorHAnsi" w:cstheme="minorBidi"/>
          <w:b w:val="0"/>
          <w:caps w:val="0"/>
          <w:noProof/>
          <w:szCs w:val="22"/>
          <w:lang w:eastAsia="en-GB"/>
        </w:rPr>
      </w:pPr>
      <w:r w:rsidRPr="00071A14">
        <w:rPr>
          <w:lang w:val="es-ES_tradnl"/>
        </w:rPr>
        <w:fldChar w:fldCharType="begin"/>
      </w:r>
      <w:r w:rsidR="008406E3" w:rsidRPr="00071A14">
        <w:rPr>
          <w:lang w:val="es-ES_tradnl"/>
        </w:rPr>
        <w:instrText xml:space="preserve"> TOC \o "1-3" \h \z \u </w:instrText>
      </w:r>
      <w:r w:rsidRPr="00071A14">
        <w:rPr>
          <w:lang w:val="es-ES_tradnl"/>
        </w:rPr>
        <w:fldChar w:fldCharType="separate"/>
      </w:r>
      <w:hyperlink w:anchor="_Toc88129291" w:history="1">
        <w:r w:rsidR="00045021" w:rsidRPr="008F3326">
          <w:rPr>
            <w:rStyle w:val="Hyperlink"/>
            <w:noProof/>
            <w:lang w:val="es-ES_tradnl"/>
          </w:rPr>
          <w:t>1</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rPr>
          <w:t>Objetivos de la PRÁCTICA</w:t>
        </w:r>
        <w:r w:rsidR="00045021">
          <w:rPr>
            <w:noProof/>
            <w:webHidden/>
          </w:rPr>
          <w:tab/>
        </w:r>
        <w:r w:rsidR="00045021">
          <w:rPr>
            <w:noProof/>
            <w:webHidden/>
          </w:rPr>
          <w:fldChar w:fldCharType="begin"/>
        </w:r>
        <w:r w:rsidR="00045021">
          <w:rPr>
            <w:noProof/>
            <w:webHidden/>
          </w:rPr>
          <w:instrText xml:space="preserve"> PAGEREF _Toc88129291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7D2D3D1F" w14:textId="27EB9B60" w:rsidR="00045021" w:rsidRDefault="006F6DCE">
      <w:pPr>
        <w:pStyle w:val="TOC2"/>
        <w:rPr>
          <w:rFonts w:asciiTheme="minorHAnsi" w:eastAsiaTheme="minorEastAsia" w:hAnsiTheme="minorHAnsi" w:cstheme="minorBidi"/>
          <w:b w:val="0"/>
          <w:noProof/>
          <w:szCs w:val="22"/>
          <w:lang w:eastAsia="en-GB"/>
        </w:rPr>
      </w:pPr>
      <w:hyperlink w:anchor="_Toc88129292" w:history="1">
        <w:r w:rsidR="00045021" w:rsidRPr="008F3326">
          <w:rPr>
            <w:rStyle w:val="Hyperlink"/>
            <w:noProof/>
            <w:lang w:val="es-ES"/>
            <w14:scene3d>
              <w14:camera w14:prst="orthographicFront"/>
              <w14:lightRig w14:rig="threePt" w14:dir="t">
                <w14:rot w14:lat="0" w14:lon="0" w14:rev="0"/>
              </w14:lightRig>
            </w14:scene3d>
          </w:rPr>
          <w:t>1.1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Resumen de los objetivos de la práctica realizada</w:t>
        </w:r>
        <w:r w:rsidR="00045021">
          <w:rPr>
            <w:noProof/>
            <w:webHidden/>
          </w:rPr>
          <w:tab/>
        </w:r>
        <w:r w:rsidR="00045021">
          <w:rPr>
            <w:noProof/>
            <w:webHidden/>
          </w:rPr>
          <w:fldChar w:fldCharType="begin"/>
        </w:r>
        <w:r w:rsidR="00045021">
          <w:rPr>
            <w:noProof/>
            <w:webHidden/>
          </w:rPr>
          <w:instrText xml:space="preserve"> PAGEREF _Toc88129292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4B8EC1BA" w14:textId="275B7845" w:rsidR="00045021" w:rsidRDefault="006F6DCE">
      <w:pPr>
        <w:pStyle w:val="TOC2"/>
        <w:rPr>
          <w:rFonts w:asciiTheme="minorHAnsi" w:eastAsiaTheme="minorEastAsia" w:hAnsiTheme="minorHAnsi" w:cstheme="minorBidi"/>
          <w:b w:val="0"/>
          <w:noProof/>
          <w:szCs w:val="22"/>
          <w:lang w:eastAsia="en-GB"/>
        </w:rPr>
      </w:pPr>
      <w:hyperlink w:anchor="_Toc88129293" w:history="1">
        <w:r w:rsidR="00045021" w:rsidRPr="008F3326">
          <w:rPr>
            <w:rStyle w:val="Hyperlink"/>
            <w:noProof/>
            <w:lang w:val="es-ES"/>
            <w14:scene3d>
              <w14:camera w14:prst="orthographicFront"/>
              <w14:lightRig w14:rig="threePt" w14:dir="t">
                <w14:rot w14:lat="0" w14:lon="0" w14:rev="0"/>
              </w14:lightRig>
            </w14:scene3d>
          </w:rPr>
          <w:t>1.2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Acrónimos utilizados</w:t>
        </w:r>
        <w:r w:rsidR="00045021">
          <w:rPr>
            <w:noProof/>
            <w:webHidden/>
          </w:rPr>
          <w:tab/>
        </w:r>
        <w:r w:rsidR="00045021">
          <w:rPr>
            <w:noProof/>
            <w:webHidden/>
          </w:rPr>
          <w:fldChar w:fldCharType="begin"/>
        </w:r>
        <w:r w:rsidR="00045021">
          <w:rPr>
            <w:noProof/>
            <w:webHidden/>
          </w:rPr>
          <w:instrText xml:space="preserve"> PAGEREF _Toc88129293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3EAAD2F7" w14:textId="4367FBD7" w:rsidR="00045021" w:rsidRDefault="006F6DCE">
      <w:pPr>
        <w:pStyle w:val="TOC2"/>
        <w:rPr>
          <w:rFonts w:asciiTheme="minorHAnsi" w:eastAsiaTheme="minorEastAsia" w:hAnsiTheme="minorHAnsi" w:cstheme="minorBidi"/>
          <w:b w:val="0"/>
          <w:noProof/>
          <w:szCs w:val="22"/>
          <w:lang w:eastAsia="en-GB"/>
        </w:rPr>
      </w:pPr>
      <w:hyperlink w:anchor="_Toc88129294" w:history="1">
        <w:r w:rsidR="00045021" w:rsidRPr="008F3326">
          <w:rPr>
            <w:rStyle w:val="Hyperlink"/>
            <w:noProof/>
            <w:lang w:val="es-ES"/>
            <w14:scene3d>
              <w14:camera w14:prst="orthographicFront"/>
              <w14:lightRig w14:rig="threePt" w14:dir="t">
                <w14:rot w14:lat="0" w14:lon="0" w14:rev="0"/>
              </w14:lightRig>
            </w14:scene3d>
          </w:rPr>
          <w:t>1.3</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Tiempo empleado en la realización de la práctica.</w:t>
        </w:r>
        <w:r w:rsidR="00045021">
          <w:rPr>
            <w:noProof/>
            <w:webHidden/>
          </w:rPr>
          <w:tab/>
        </w:r>
        <w:r w:rsidR="00045021">
          <w:rPr>
            <w:noProof/>
            <w:webHidden/>
          </w:rPr>
          <w:fldChar w:fldCharType="begin"/>
        </w:r>
        <w:r w:rsidR="00045021">
          <w:rPr>
            <w:noProof/>
            <w:webHidden/>
          </w:rPr>
          <w:instrText xml:space="preserve"> PAGEREF _Toc88129294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3A6C11C4" w14:textId="2BFE0798" w:rsidR="00045021" w:rsidRDefault="006F6DCE">
      <w:pPr>
        <w:pStyle w:val="TOC2"/>
        <w:rPr>
          <w:rFonts w:asciiTheme="minorHAnsi" w:eastAsiaTheme="minorEastAsia" w:hAnsiTheme="minorHAnsi" w:cstheme="minorBidi"/>
          <w:b w:val="0"/>
          <w:noProof/>
          <w:szCs w:val="22"/>
          <w:lang w:eastAsia="en-GB"/>
        </w:rPr>
      </w:pPr>
      <w:hyperlink w:anchor="_Toc88129295" w:history="1">
        <w:r w:rsidR="00045021" w:rsidRPr="008F3326">
          <w:rPr>
            <w:rStyle w:val="Hyperlink"/>
            <w:noProof/>
            <w:lang w:val="es-ES"/>
            <w14:scene3d>
              <w14:camera w14:prst="orthographicFront"/>
              <w14:lightRig w14:rig="threePt" w14:dir="t">
                <w14:rot w14:lat="0" w14:lon="0" w14:rev="0"/>
              </w14:lightRig>
            </w14:scene3d>
          </w:rPr>
          <w:t>1.4</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Bibliografía utilizada</w:t>
        </w:r>
        <w:r w:rsidR="00045021">
          <w:rPr>
            <w:noProof/>
            <w:webHidden/>
          </w:rPr>
          <w:tab/>
        </w:r>
        <w:r w:rsidR="00045021">
          <w:rPr>
            <w:noProof/>
            <w:webHidden/>
          </w:rPr>
          <w:fldChar w:fldCharType="begin"/>
        </w:r>
        <w:r w:rsidR="00045021">
          <w:rPr>
            <w:noProof/>
            <w:webHidden/>
          </w:rPr>
          <w:instrText xml:space="preserve"> PAGEREF _Toc88129295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5EF26358" w14:textId="0AF337D7" w:rsidR="00045021" w:rsidRDefault="006F6DCE">
      <w:pPr>
        <w:pStyle w:val="TOC2"/>
        <w:rPr>
          <w:rFonts w:asciiTheme="minorHAnsi" w:eastAsiaTheme="minorEastAsia" w:hAnsiTheme="minorHAnsi" w:cstheme="minorBidi"/>
          <w:b w:val="0"/>
          <w:noProof/>
          <w:szCs w:val="22"/>
          <w:lang w:eastAsia="en-GB"/>
        </w:rPr>
      </w:pPr>
      <w:hyperlink w:anchor="_Toc88129296" w:history="1">
        <w:r w:rsidR="00045021" w:rsidRPr="008F3326">
          <w:rPr>
            <w:rStyle w:val="Hyperlink"/>
            <w:noProof/>
            <w:lang w:val="es-ES"/>
            <w14:scene3d>
              <w14:camera w14:prst="orthographicFront"/>
              <w14:lightRig w14:rig="threePt" w14:dir="t">
                <w14:rot w14:lat="0" w14:lon="0" w14:rev="0"/>
              </w14:lightRig>
            </w14:scene3d>
          </w:rPr>
          <w:t>1.5</w:t>
        </w:r>
        <w:r w:rsidR="00045021">
          <w:rPr>
            <w:rFonts w:asciiTheme="minorHAnsi" w:eastAsiaTheme="minorEastAsia" w:hAnsiTheme="minorHAnsi" w:cstheme="minorBidi"/>
            <w:b w:val="0"/>
            <w:noProof/>
            <w:szCs w:val="22"/>
            <w:lang w:eastAsia="en-GB"/>
          </w:rPr>
          <w:tab/>
        </w:r>
        <w:r w:rsidR="00045021" w:rsidRPr="008F3326">
          <w:rPr>
            <w:rStyle w:val="Hyperlink"/>
            <w:noProof/>
            <w:lang w:val="es-ES"/>
          </w:rPr>
          <w:t>Autoevaluación.</w:t>
        </w:r>
        <w:r w:rsidR="00045021">
          <w:rPr>
            <w:noProof/>
            <w:webHidden/>
          </w:rPr>
          <w:tab/>
        </w:r>
        <w:r w:rsidR="00045021">
          <w:rPr>
            <w:noProof/>
            <w:webHidden/>
          </w:rPr>
          <w:fldChar w:fldCharType="begin"/>
        </w:r>
        <w:r w:rsidR="00045021">
          <w:rPr>
            <w:noProof/>
            <w:webHidden/>
          </w:rPr>
          <w:instrText xml:space="preserve"> PAGEREF _Toc88129296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13DA0A54" w14:textId="650FBF27" w:rsidR="00045021" w:rsidRDefault="006F6DCE">
      <w:pPr>
        <w:pStyle w:val="TOC1"/>
        <w:rPr>
          <w:rFonts w:asciiTheme="minorHAnsi" w:eastAsiaTheme="minorEastAsia" w:hAnsiTheme="minorHAnsi" w:cstheme="minorBidi"/>
          <w:b w:val="0"/>
          <w:caps w:val="0"/>
          <w:noProof/>
          <w:szCs w:val="22"/>
          <w:lang w:eastAsia="en-GB"/>
        </w:rPr>
      </w:pPr>
      <w:hyperlink w:anchor="_Toc88129297" w:history="1">
        <w:r w:rsidR="00045021" w:rsidRPr="008F3326">
          <w:rPr>
            <w:rStyle w:val="Hyperlink"/>
            <w:noProof/>
            <w:lang w:val="es-ES_tradnl" w:eastAsia="ja-JP"/>
          </w:rPr>
          <w:t>2</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ko-KR"/>
          </w:rPr>
          <w:t>RECURSOS UTILIZADOS DEL MICROCONTROLADOR</w:t>
        </w:r>
        <w:r w:rsidR="00045021">
          <w:rPr>
            <w:noProof/>
            <w:webHidden/>
          </w:rPr>
          <w:tab/>
        </w:r>
        <w:r w:rsidR="00045021">
          <w:rPr>
            <w:noProof/>
            <w:webHidden/>
          </w:rPr>
          <w:fldChar w:fldCharType="begin"/>
        </w:r>
        <w:r w:rsidR="00045021">
          <w:rPr>
            <w:noProof/>
            <w:webHidden/>
          </w:rPr>
          <w:instrText xml:space="preserve"> PAGEREF _Toc88129297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2ECAE673" w14:textId="4B134F8B" w:rsidR="00045021" w:rsidRDefault="006F6DCE">
      <w:pPr>
        <w:pStyle w:val="TOC2"/>
        <w:rPr>
          <w:rFonts w:asciiTheme="minorHAnsi" w:eastAsiaTheme="minorEastAsia" w:hAnsiTheme="minorHAnsi" w:cstheme="minorBidi"/>
          <w:b w:val="0"/>
          <w:noProof/>
          <w:szCs w:val="22"/>
          <w:lang w:eastAsia="en-GB"/>
        </w:rPr>
      </w:pPr>
      <w:hyperlink w:anchor="_Toc88129298" w:history="1">
        <w:r w:rsidR="00045021" w:rsidRPr="008F3326">
          <w:rPr>
            <w:rStyle w:val="Hyperlink"/>
            <w:noProof/>
            <w:lang w:val="es-ES"/>
            <w14:scene3d>
              <w14:camera w14:prst="orthographicFront"/>
              <w14:lightRig w14:rig="threePt" w14:dir="t">
                <w14:rot w14:lat="0" w14:lon="0" w14:rev="0"/>
              </w14:lightRig>
            </w14:scene3d>
          </w:rPr>
          <w:t>2.1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Diagrama de bloques hardware del sistema.</w:t>
        </w:r>
        <w:r w:rsidR="00045021">
          <w:rPr>
            <w:noProof/>
            <w:webHidden/>
          </w:rPr>
          <w:tab/>
        </w:r>
        <w:r w:rsidR="00045021">
          <w:rPr>
            <w:noProof/>
            <w:webHidden/>
          </w:rPr>
          <w:fldChar w:fldCharType="begin"/>
        </w:r>
        <w:r w:rsidR="00045021">
          <w:rPr>
            <w:noProof/>
            <w:webHidden/>
          </w:rPr>
          <w:instrText xml:space="preserve"> PAGEREF _Toc88129298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38F78A84" w14:textId="3E6F9181" w:rsidR="00045021" w:rsidRDefault="006F6DCE">
      <w:pPr>
        <w:pStyle w:val="TOC2"/>
        <w:rPr>
          <w:rFonts w:asciiTheme="minorHAnsi" w:eastAsiaTheme="minorEastAsia" w:hAnsiTheme="minorHAnsi" w:cstheme="minorBidi"/>
          <w:b w:val="0"/>
          <w:noProof/>
          <w:szCs w:val="22"/>
          <w:lang w:eastAsia="en-GB"/>
        </w:rPr>
      </w:pPr>
      <w:hyperlink w:anchor="_Toc88129299" w:history="1">
        <w:r w:rsidR="00045021" w:rsidRPr="008F3326">
          <w:rPr>
            <w:rStyle w:val="Hyperlink"/>
            <w:noProof/>
            <w:lang w:val="es-ES"/>
            <w14:scene3d>
              <w14:camera w14:prst="orthographicFront"/>
              <w14:lightRig w14:rig="threePt" w14:dir="t">
                <w14:rot w14:lat="0" w14:lon="0" w14:rev="0"/>
              </w14:lightRig>
            </w14:scene3d>
          </w:rPr>
          <w:t>2.2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Cálculos realizados y justificación de la solución adoptada.</w:t>
        </w:r>
        <w:r w:rsidR="00045021">
          <w:rPr>
            <w:noProof/>
            <w:webHidden/>
          </w:rPr>
          <w:tab/>
        </w:r>
        <w:r w:rsidR="00045021">
          <w:rPr>
            <w:noProof/>
            <w:webHidden/>
          </w:rPr>
          <w:fldChar w:fldCharType="begin"/>
        </w:r>
        <w:r w:rsidR="00045021">
          <w:rPr>
            <w:noProof/>
            <w:webHidden/>
          </w:rPr>
          <w:instrText xml:space="preserve"> PAGEREF _Toc88129299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0B89C166" w14:textId="2E0F0CEF" w:rsidR="00045021" w:rsidRDefault="006F6DCE">
      <w:pPr>
        <w:pStyle w:val="TOC1"/>
        <w:rPr>
          <w:rFonts w:asciiTheme="minorHAnsi" w:eastAsiaTheme="minorEastAsia" w:hAnsiTheme="minorHAnsi" w:cstheme="minorBidi"/>
          <w:b w:val="0"/>
          <w:caps w:val="0"/>
          <w:noProof/>
          <w:szCs w:val="22"/>
          <w:lang w:eastAsia="en-GB"/>
        </w:rPr>
      </w:pPr>
      <w:hyperlink w:anchor="_Toc88129300" w:history="1">
        <w:r w:rsidR="00045021" w:rsidRPr="008F3326">
          <w:rPr>
            <w:rStyle w:val="Hyperlink"/>
            <w:noProof/>
            <w:lang w:val="es-ES_tradnl" w:eastAsia="ja-JP"/>
          </w:rPr>
          <w:t>3</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ja-JP"/>
          </w:rPr>
          <w:t>SOFTWARE</w:t>
        </w:r>
        <w:r w:rsidR="00045021">
          <w:rPr>
            <w:noProof/>
            <w:webHidden/>
          </w:rPr>
          <w:tab/>
        </w:r>
        <w:r w:rsidR="00045021">
          <w:rPr>
            <w:noProof/>
            <w:webHidden/>
          </w:rPr>
          <w:fldChar w:fldCharType="begin"/>
        </w:r>
        <w:r w:rsidR="00045021">
          <w:rPr>
            <w:noProof/>
            <w:webHidden/>
          </w:rPr>
          <w:instrText xml:space="preserve"> PAGEREF _Toc88129300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3ECD188F" w14:textId="155A2BFD" w:rsidR="00045021" w:rsidRDefault="006F6DCE">
      <w:pPr>
        <w:pStyle w:val="TOC2"/>
        <w:rPr>
          <w:rFonts w:asciiTheme="minorHAnsi" w:eastAsiaTheme="minorEastAsia" w:hAnsiTheme="minorHAnsi" w:cstheme="minorBidi"/>
          <w:b w:val="0"/>
          <w:noProof/>
          <w:szCs w:val="22"/>
          <w:lang w:eastAsia="en-GB"/>
        </w:rPr>
      </w:pPr>
      <w:hyperlink w:anchor="_Toc88129301" w:history="1">
        <w:r w:rsidR="00045021" w:rsidRPr="008F3326">
          <w:rPr>
            <w:rStyle w:val="Hyperlink"/>
            <w:noProof/>
            <w:lang w:val="es-ES"/>
            <w14:scene3d>
              <w14:camera w14:prst="orthographicFront"/>
              <w14:lightRig w14:rig="threePt" w14:dir="t">
                <w14:rot w14:lat="0" w14:lon="0" w14:rev="0"/>
              </w14:lightRig>
            </w14:scene3d>
          </w:rPr>
          <w:t>3.1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de cada uno de los módulos del sistema</w:t>
        </w:r>
        <w:r w:rsidR="00045021">
          <w:rPr>
            <w:noProof/>
            <w:webHidden/>
          </w:rPr>
          <w:tab/>
        </w:r>
        <w:r w:rsidR="00045021">
          <w:rPr>
            <w:noProof/>
            <w:webHidden/>
          </w:rPr>
          <w:fldChar w:fldCharType="begin"/>
        </w:r>
        <w:r w:rsidR="00045021">
          <w:rPr>
            <w:noProof/>
            <w:webHidden/>
          </w:rPr>
          <w:instrText xml:space="preserve"> PAGEREF _Toc88129301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5D33E9C2" w14:textId="10683FEB" w:rsidR="00045021" w:rsidRDefault="006F6DCE">
      <w:pPr>
        <w:pStyle w:val="TOC2"/>
        <w:rPr>
          <w:rFonts w:asciiTheme="minorHAnsi" w:eastAsiaTheme="minorEastAsia" w:hAnsiTheme="minorHAnsi" w:cstheme="minorBidi"/>
          <w:b w:val="0"/>
          <w:noProof/>
          <w:szCs w:val="22"/>
          <w:lang w:eastAsia="en-GB"/>
        </w:rPr>
      </w:pPr>
      <w:hyperlink w:anchor="_Toc88129302" w:history="1">
        <w:r w:rsidR="00045021" w:rsidRPr="008F3326">
          <w:rPr>
            <w:rStyle w:val="Hyperlink"/>
            <w:noProof/>
            <w:lang w:val="es-ES"/>
            <w14:scene3d>
              <w14:camera w14:prst="orthographicFront"/>
              <w14:lightRig w14:rig="threePt" w14:dir="t">
                <w14:rot w14:lat="0" w14:lon="0" w14:rev="0"/>
              </w14:lightRig>
            </w14:scene3d>
          </w:rPr>
          <w:t>3.2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global del funcionamiento de la aplicación. Descripción del autómata con el comportamiento del software (si procede)</w:t>
        </w:r>
        <w:r w:rsidR="00045021">
          <w:rPr>
            <w:noProof/>
            <w:webHidden/>
          </w:rPr>
          <w:tab/>
        </w:r>
        <w:r w:rsidR="00045021">
          <w:rPr>
            <w:noProof/>
            <w:webHidden/>
          </w:rPr>
          <w:fldChar w:fldCharType="begin"/>
        </w:r>
        <w:r w:rsidR="00045021">
          <w:rPr>
            <w:noProof/>
            <w:webHidden/>
          </w:rPr>
          <w:instrText xml:space="preserve"> PAGEREF _Toc88129302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2B9BA014" w14:textId="33149F6E" w:rsidR="00045021" w:rsidRDefault="006F6DCE">
      <w:pPr>
        <w:pStyle w:val="TOC2"/>
        <w:rPr>
          <w:rFonts w:asciiTheme="minorHAnsi" w:eastAsiaTheme="minorEastAsia" w:hAnsiTheme="minorHAnsi" w:cstheme="minorBidi"/>
          <w:b w:val="0"/>
          <w:noProof/>
          <w:szCs w:val="22"/>
          <w:lang w:eastAsia="en-GB"/>
        </w:rPr>
      </w:pPr>
      <w:hyperlink w:anchor="_Toc88129303" w:history="1">
        <w:r w:rsidR="00045021" w:rsidRPr="008F3326">
          <w:rPr>
            <w:rStyle w:val="Hyperlink"/>
            <w:noProof/>
            <w:lang w:val="es-ES"/>
            <w14:scene3d>
              <w14:camera w14:prst="orthographicFront"/>
              <w14:lightRig w14:rig="threePt" w14:dir="t">
                <w14:rot w14:lat="0" w14:lon="0" w14:rev="0"/>
              </w14:lightRig>
            </w14:scene3d>
          </w:rPr>
          <w:t>3.3</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de las rutinas más significativas que ha implementado.</w:t>
        </w:r>
        <w:r w:rsidR="00045021">
          <w:rPr>
            <w:noProof/>
            <w:webHidden/>
          </w:rPr>
          <w:tab/>
        </w:r>
        <w:r w:rsidR="00045021">
          <w:rPr>
            <w:noProof/>
            <w:webHidden/>
          </w:rPr>
          <w:fldChar w:fldCharType="begin"/>
        </w:r>
        <w:r w:rsidR="00045021">
          <w:rPr>
            <w:noProof/>
            <w:webHidden/>
          </w:rPr>
          <w:instrText xml:space="preserve"> PAGEREF _Toc88129303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0C58E8A0" w14:textId="63033CD2" w:rsidR="00045021" w:rsidRDefault="006F6DCE">
      <w:pPr>
        <w:pStyle w:val="TOC1"/>
        <w:rPr>
          <w:rFonts w:asciiTheme="minorHAnsi" w:eastAsiaTheme="minorEastAsia" w:hAnsiTheme="minorHAnsi" w:cstheme="minorBidi"/>
          <w:b w:val="0"/>
          <w:caps w:val="0"/>
          <w:noProof/>
          <w:szCs w:val="22"/>
          <w:lang w:eastAsia="en-GB"/>
        </w:rPr>
      </w:pPr>
      <w:hyperlink w:anchor="_Toc88129304" w:history="1">
        <w:r w:rsidR="00045021" w:rsidRPr="008F3326">
          <w:rPr>
            <w:rStyle w:val="Hyperlink"/>
            <w:noProof/>
            <w:lang w:val="es-ES_tradnl" w:eastAsia="ja-JP"/>
          </w:rPr>
          <w:t>4</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ja-JP"/>
          </w:rPr>
          <w:t>DEPURACION Y TEST</w:t>
        </w:r>
        <w:r w:rsidR="00045021">
          <w:rPr>
            <w:noProof/>
            <w:webHidden/>
          </w:rPr>
          <w:tab/>
        </w:r>
        <w:r w:rsidR="00045021">
          <w:rPr>
            <w:noProof/>
            <w:webHidden/>
          </w:rPr>
          <w:fldChar w:fldCharType="begin"/>
        </w:r>
        <w:r w:rsidR="00045021">
          <w:rPr>
            <w:noProof/>
            <w:webHidden/>
          </w:rPr>
          <w:instrText xml:space="preserve"> PAGEREF _Toc88129304 \h </w:instrText>
        </w:r>
        <w:r w:rsidR="00045021">
          <w:rPr>
            <w:noProof/>
            <w:webHidden/>
          </w:rPr>
        </w:r>
        <w:r w:rsidR="00045021">
          <w:rPr>
            <w:noProof/>
            <w:webHidden/>
          </w:rPr>
          <w:fldChar w:fldCharType="separate"/>
        </w:r>
        <w:r w:rsidR="00045021">
          <w:rPr>
            <w:noProof/>
            <w:webHidden/>
          </w:rPr>
          <w:t>5</w:t>
        </w:r>
        <w:r w:rsidR="00045021">
          <w:rPr>
            <w:noProof/>
            <w:webHidden/>
          </w:rPr>
          <w:fldChar w:fldCharType="end"/>
        </w:r>
      </w:hyperlink>
    </w:p>
    <w:p w14:paraId="49E0EEEF" w14:textId="1E9ACA73" w:rsidR="00045021" w:rsidRDefault="006F6DCE">
      <w:pPr>
        <w:pStyle w:val="TOC2"/>
        <w:rPr>
          <w:rFonts w:asciiTheme="minorHAnsi" w:eastAsiaTheme="minorEastAsia" w:hAnsiTheme="minorHAnsi" w:cstheme="minorBidi"/>
          <w:b w:val="0"/>
          <w:noProof/>
          <w:szCs w:val="22"/>
          <w:lang w:eastAsia="en-GB"/>
        </w:rPr>
      </w:pPr>
      <w:hyperlink w:anchor="_Toc88129305" w:history="1">
        <w:r w:rsidR="00045021" w:rsidRPr="008F3326">
          <w:rPr>
            <w:rStyle w:val="Hyperlink"/>
            <w:noProof/>
            <w:lang w:val="es-ES"/>
            <w14:scene3d>
              <w14:camera w14:prst="orthographicFront"/>
              <w14:lightRig w14:rig="threePt" w14:dir="t">
                <w14:rot w14:lat="0" w14:lon="0" w14:rev="0"/>
              </w14:lightRig>
            </w14:scene3d>
          </w:rPr>
          <w:t>4.1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Pruebas realizadas.</w:t>
        </w:r>
        <w:r w:rsidR="00045021">
          <w:rPr>
            <w:noProof/>
            <w:webHidden/>
          </w:rPr>
          <w:tab/>
        </w:r>
        <w:r w:rsidR="00045021">
          <w:rPr>
            <w:noProof/>
            <w:webHidden/>
          </w:rPr>
          <w:fldChar w:fldCharType="begin"/>
        </w:r>
        <w:r w:rsidR="00045021">
          <w:rPr>
            <w:noProof/>
            <w:webHidden/>
          </w:rPr>
          <w:instrText xml:space="preserve"> PAGEREF _Toc88129305 \h </w:instrText>
        </w:r>
        <w:r w:rsidR="00045021">
          <w:rPr>
            <w:noProof/>
            <w:webHidden/>
          </w:rPr>
        </w:r>
        <w:r w:rsidR="00045021">
          <w:rPr>
            <w:noProof/>
            <w:webHidden/>
          </w:rPr>
          <w:fldChar w:fldCharType="separate"/>
        </w:r>
        <w:r w:rsidR="00045021">
          <w:rPr>
            <w:noProof/>
            <w:webHidden/>
          </w:rPr>
          <w:t>5</w:t>
        </w:r>
        <w:r w:rsidR="00045021">
          <w:rPr>
            <w:noProof/>
            <w:webHidden/>
          </w:rPr>
          <w:fldChar w:fldCharType="end"/>
        </w:r>
      </w:hyperlink>
    </w:p>
    <w:p w14:paraId="7EBC0D35" w14:textId="553B1220" w:rsidR="00AC2D87" w:rsidRPr="00071A14" w:rsidRDefault="00033204" w:rsidP="00C7226A">
      <w:pPr>
        <w:pStyle w:val="ParagraphV4"/>
        <w:rPr>
          <w:lang w:val="es-ES_tradnl"/>
        </w:rPr>
      </w:pPr>
      <w:r w:rsidRPr="00071A14">
        <w:rPr>
          <w:lang w:val="es-ES_tradnl"/>
        </w:rPr>
        <w:fldChar w:fldCharType="end"/>
      </w:r>
      <w:bookmarkStart w:id="2" w:name="_Toc222930726"/>
      <w:bookmarkEnd w:id="0"/>
      <w:bookmarkEnd w:id="1"/>
    </w:p>
    <w:p w14:paraId="0F539734" w14:textId="77777777" w:rsidR="008406E3" w:rsidRPr="00071A14" w:rsidRDefault="00AC2D87" w:rsidP="00904D66">
      <w:pPr>
        <w:pStyle w:val="ParagraphV4"/>
        <w:jc w:val="center"/>
        <w:rPr>
          <w:rFonts w:ascii="Calibri" w:hAnsi="Calibri"/>
          <w:sz w:val="22"/>
          <w:szCs w:val="22"/>
          <w:lang w:val="es-ES_tradnl"/>
        </w:rPr>
      </w:pPr>
      <w:r w:rsidRPr="00071A14">
        <w:rPr>
          <w:rFonts w:ascii="Calibri" w:hAnsi="Calibri"/>
          <w:b/>
          <w:lang w:val="es-ES_tradnl"/>
        </w:rPr>
        <w:br w:type="page"/>
      </w:r>
    </w:p>
    <w:p w14:paraId="14DC5D91" w14:textId="77777777" w:rsidR="00786ECA" w:rsidRPr="00071A14" w:rsidRDefault="00AE6F2B" w:rsidP="00D86488">
      <w:pPr>
        <w:pStyle w:val="Heading1"/>
        <w:ind w:left="0" w:firstLine="0"/>
        <w:rPr>
          <w:lang w:val="es-ES_tradnl"/>
        </w:rPr>
      </w:pPr>
      <w:bookmarkStart w:id="3" w:name="_Toc88129291"/>
      <w:bookmarkEnd w:id="2"/>
      <w:r w:rsidRPr="00071A14">
        <w:rPr>
          <w:lang w:val="es-ES_tradnl"/>
        </w:rPr>
        <w:lastRenderedPageBreak/>
        <w:t xml:space="preserve">Objetivos de la </w:t>
      </w:r>
      <w:r w:rsidR="00071A14" w:rsidRPr="00071A14">
        <w:rPr>
          <w:lang w:val="es-ES_tradnl"/>
        </w:rPr>
        <w:t>PRÁCTICA</w:t>
      </w:r>
      <w:bookmarkEnd w:id="3"/>
    </w:p>
    <w:p w14:paraId="64FE3593" w14:textId="77777777" w:rsidR="00647CC5" w:rsidRPr="00071A14" w:rsidRDefault="002768DD" w:rsidP="00C7226A">
      <w:pPr>
        <w:rPr>
          <w:rFonts w:eastAsia="Batang"/>
          <w:color w:val="FFFFFF"/>
          <w:lang w:val="es-ES_tradnl" w:eastAsia="ko-KR"/>
        </w:rPr>
      </w:pPr>
      <w:r w:rsidRPr="00071A14">
        <w:rPr>
          <w:rFonts w:eastAsia="Batang"/>
          <w:color w:val="FFFFFF"/>
          <w:lang w:val="es-ES_tradnl" w:eastAsia="ko-KR"/>
        </w:rPr>
        <w:t>T</w:t>
      </w:r>
    </w:p>
    <w:p w14:paraId="075A478F" w14:textId="7F851883" w:rsidR="001F2ED7" w:rsidRDefault="00AE6F2B" w:rsidP="00F57C5D">
      <w:pPr>
        <w:pStyle w:val="Heading2"/>
        <w:rPr>
          <w:lang w:val="es-ES_tradnl"/>
        </w:rPr>
      </w:pPr>
      <w:bookmarkStart w:id="4" w:name="_Toc231295178"/>
      <w:bookmarkStart w:id="5" w:name="_Toc88129292"/>
      <w:bookmarkEnd w:id="4"/>
      <w:r w:rsidRPr="00071A14">
        <w:rPr>
          <w:lang w:val="es-ES_tradnl"/>
        </w:rPr>
        <w:t>Resumen de los objetivos de la práctica realizada</w:t>
      </w:r>
      <w:bookmarkEnd w:id="5"/>
    </w:p>
    <w:p w14:paraId="7D9A98FC" w14:textId="2C14DE4B" w:rsidR="00DE4AD6" w:rsidRDefault="0015637B" w:rsidP="0015637B">
      <w:pPr>
        <w:rPr>
          <w:lang w:val="es-ES_tradnl" w:eastAsia="ja-JP"/>
        </w:rPr>
      </w:pPr>
      <w:r>
        <w:rPr>
          <w:lang w:val="es-ES_tradnl" w:eastAsia="ja-JP"/>
        </w:rPr>
        <w:t>En primer lugar, se ha abordado el desarrollo de la practica de forma modular y escalonada, es decir, hemos ido realizando las diferentes funcionalidades, de forma individual, para así poder hacer un mejor rastreo de los posibles errores o de las irregularidades funcionales que se encuentren. Además de resultar de facilidad a la hora del desarrollo, también era una de las especificaciones de diseño.</w:t>
      </w:r>
      <w:r w:rsidR="00261047">
        <w:rPr>
          <w:lang w:val="es-ES_tradnl" w:eastAsia="ja-JP"/>
        </w:rPr>
        <w:t xml:space="preserve"> Cabe destacar que cada módulo se ha desarrollado como un hilo independiente</w:t>
      </w:r>
      <w:r w:rsidR="00DE4AD6">
        <w:rPr>
          <w:lang w:val="es-ES_tradnl" w:eastAsia="ja-JP"/>
        </w:rPr>
        <w:t>. Esto es un arma de doble filo debido: puede resultar de utilidad a la hora de hacer una aplicación en tiempo real, pero un problema más que gestionar, cuando requieres que módulos específicos, tengan prioridades diferentes.</w:t>
      </w:r>
    </w:p>
    <w:p w14:paraId="37A0BA9D" w14:textId="77777777" w:rsidR="00DE4AD6" w:rsidRDefault="00DE4AD6" w:rsidP="0015637B">
      <w:pPr>
        <w:rPr>
          <w:lang w:val="es-ES_tradnl" w:eastAsia="ja-JP"/>
        </w:rPr>
      </w:pPr>
    </w:p>
    <w:p w14:paraId="300A53E0" w14:textId="106904DF" w:rsidR="0015637B" w:rsidRDefault="00DE4AD6" w:rsidP="0015637B">
      <w:pPr>
        <w:rPr>
          <w:lang w:val="es-ES_tradnl" w:eastAsia="ja-JP"/>
        </w:rPr>
      </w:pPr>
      <w:r>
        <w:rPr>
          <w:lang w:val="es-ES_tradnl" w:eastAsia="ja-JP"/>
        </w:rPr>
        <w:t>T</w:t>
      </w:r>
      <w:r w:rsidR="001F20FE">
        <w:rPr>
          <w:lang w:val="es-ES_tradnl" w:eastAsia="ja-JP"/>
        </w:rPr>
        <w:t xml:space="preserve">eniendo </w:t>
      </w:r>
      <w:r w:rsidR="00261047">
        <w:rPr>
          <w:lang w:val="es-ES_tradnl" w:eastAsia="ja-JP"/>
        </w:rPr>
        <w:t xml:space="preserve">todo </w:t>
      </w:r>
      <w:r w:rsidR="001F20FE">
        <w:rPr>
          <w:lang w:val="es-ES_tradnl" w:eastAsia="ja-JP"/>
        </w:rPr>
        <w:t xml:space="preserve">esto en cuenta, el primer modulo a desarrollar fue el encargado de la gestión del LCD, de esta forma, más adelante podríamos ir comprobando el funcionamiento del resto de módulos de forma mas sencilla, es decir, representando en la pantalla LCD diferentes mensajes, al puro estilo </w:t>
      </w:r>
      <w:r w:rsidR="002B2DF9">
        <w:rPr>
          <w:lang w:val="es-ES_tradnl" w:eastAsia="ja-JP"/>
        </w:rPr>
        <w:t>“</w:t>
      </w:r>
      <w:r w:rsidR="001F20FE" w:rsidRPr="001F20FE">
        <w:rPr>
          <w:i/>
          <w:iCs/>
          <w:lang w:val="es-ES_tradnl" w:eastAsia="ja-JP"/>
        </w:rPr>
        <w:t>debug</w:t>
      </w:r>
      <w:r w:rsidR="002B2DF9">
        <w:rPr>
          <w:i/>
          <w:iCs/>
          <w:lang w:val="es-ES_tradnl" w:eastAsia="ja-JP"/>
        </w:rPr>
        <w:t>”</w:t>
      </w:r>
      <w:r w:rsidR="001F20FE">
        <w:rPr>
          <w:lang w:val="es-ES_tradnl" w:eastAsia="ja-JP"/>
        </w:rPr>
        <w:t>.</w:t>
      </w:r>
    </w:p>
    <w:p w14:paraId="78F89AC1" w14:textId="77777777" w:rsidR="00DE4AD6" w:rsidRDefault="00DE4AD6" w:rsidP="0015637B">
      <w:pPr>
        <w:rPr>
          <w:lang w:val="es-ES_tradnl" w:eastAsia="ja-JP"/>
        </w:rPr>
      </w:pPr>
    </w:p>
    <w:p w14:paraId="1FFA3EE7" w14:textId="7455C656" w:rsidR="0015637B" w:rsidRDefault="00261047" w:rsidP="0015637B">
      <w:pPr>
        <w:rPr>
          <w:lang w:val="es-ES_tradnl" w:eastAsia="ja-JP"/>
        </w:rPr>
      </w:pPr>
      <w:r>
        <w:rPr>
          <w:lang w:val="es-ES_tradnl" w:eastAsia="ja-JP"/>
        </w:rPr>
        <w:t xml:space="preserve">Por inercia el segundo modulo a realizar resultó ser el de la hora, ya que, debido a las especificaciones, esta se tenia que representar en todo momento en la parte superior del LCD. También era lógico que este fuera el segundo modulo, ya que nos serviría para comprobar en cualquier momento, si la aplicación se había quedado bloqueada o no, ya que, en caso de llegar a un bloqueo, los segundos dejarían de actualizarse. Por otro lado, era de utilidad tener este modulo funcionando desde el principio, ya que seriamos capaces de ver si los futuros módulos, consumían demasiados recursos, hasta el punto de que el reloj no se actualizase en tiempo real, es decir, el segundero contase más lento de lo habitual. </w:t>
      </w:r>
    </w:p>
    <w:p w14:paraId="19A6C48F" w14:textId="77777777" w:rsidR="00DE4AD6" w:rsidRDefault="00DE4AD6" w:rsidP="0015637B">
      <w:pPr>
        <w:rPr>
          <w:lang w:val="es-ES_tradnl" w:eastAsia="ja-JP"/>
        </w:rPr>
      </w:pPr>
    </w:p>
    <w:p w14:paraId="774B58D1" w14:textId="0FB83B6A" w:rsidR="00261047" w:rsidRDefault="00DE4AD6" w:rsidP="0015637B">
      <w:pPr>
        <w:rPr>
          <w:lang w:val="es-ES_tradnl" w:eastAsia="ja-JP"/>
        </w:rPr>
      </w:pPr>
      <w:r>
        <w:rPr>
          <w:lang w:val="es-ES_tradnl" w:eastAsia="ja-JP"/>
        </w:rPr>
        <w:t xml:space="preserve">El siguiente </w:t>
      </w:r>
      <w:r w:rsidR="002B2DF9">
        <w:rPr>
          <w:lang w:val="es-ES_tradnl" w:eastAsia="ja-JP"/>
        </w:rPr>
        <w:t>módulo</w:t>
      </w:r>
      <w:r>
        <w:rPr>
          <w:lang w:val="es-ES_tradnl" w:eastAsia="ja-JP"/>
        </w:rPr>
        <w:t xml:space="preserve">, debía ser uno que nos permitiera ir interactuando en tiempo de ejecución con la aplicación, por tanto, había dos posibles módulos: comunicación o joystick. La primera intención fue la de proceder con el desarrollo del primero de ellos, pero tras un par de horas de avanzar muy lentamente debido a lo complejidad intrínseca del módulo, decidí aplazarlo, continuar con el joystick y más adelante </w:t>
      </w:r>
      <w:r w:rsidR="002B2DF9">
        <w:rPr>
          <w:lang w:val="es-ES_tradnl" w:eastAsia="ja-JP"/>
        </w:rPr>
        <w:t>retomar el módulo de comunicación</w:t>
      </w:r>
      <w:r>
        <w:rPr>
          <w:lang w:val="es-ES_tradnl" w:eastAsia="ja-JP"/>
        </w:rPr>
        <w:t>.</w:t>
      </w:r>
    </w:p>
    <w:p w14:paraId="5F0EF022" w14:textId="45C49927" w:rsidR="002B2DF9" w:rsidRDefault="002B2DF9" w:rsidP="0015637B">
      <w:pPr>
        <w:rPr>
          <w:lang w:val="es-ES_tradnl" w:eastAsia="ja-JP"/>
        </w:rPr>
      </w:pPr>
    </w:p>
    <w:p w14:paraId="22344822" w14:textId="19DF295E" w:rsidR="002B2DF9" w:rsidRDefault="002B2DF9" w:rsidP="0015637B">
      <w:pPr>
        <w:rPr>
          <w:lang w:val="es-ES_tradnl" w:eastAsia="ja-JP"/>
        </w:rPr>
      </w:pPr>
      <w:r>
        <w:rPr>
          <w:lang w:val="es-ES_tradnl" w:eastAsia="ja-JP"/>
        </w:rPr>
        <w:t>Continué codificando el modulo RGB, el cual era prácticamente un descanso después de todos los dolores de cabeza generados a causa del joystick y del inacabado módulo de comunicación. Esto es debido a que este módulo, es lo que se diría “</w:t>
      </w:r>
      <w:r w:rsidRPr="002B2DF9">
        <w:rPr>
          <w:i/>
          <w:iCs/>
          <w:lang w:val="es-ES_tradnl" w:eastAsia="ja-JP"/>
        </w:rPr>
        <w:t>straightforward</w:t>
      </w:r>
      <w:r>
        <w:rPr>
          <w:i/>
          <w:iCs/>
          <w:lang w:val="es-ES_tradnl" w:eastAsia="ja-JP"/>
        </w:rPr>
        <w:t>”</w:t>
      </w:r>
      <w:r>
        <w:rPr>
          <w:lang w:val="es-ES_tradnl" w:eastAsia="ja-JP"/>
        </w:rPr>
        <w:t>.</w:t>
      </w:r>
    </w:p>
    <w:p w14:paraId="2142BB11" w14:textId="180F2C55" w:rsidR="002B2DF9" w:rsidRDefault="002B2DF9" w:rsidP="0015637B">
      <w:pPr>
        <w:rPr>
          <w:lang w:val="es-ES_tradnl" w:eastAsia="ja-JP"/>
        </w:rPr>
      </w:pPr>
    </w:p>
    <w:p w14:paraId="1924725A" w14:textId="3C372E23" w:rsidR="002B2DF9" w:rsidRDefault="002B2DF9" w:rsidP="0015637B">
      <w:pPr>
        <w:rPr>
          <w:lang w:val="es-ES_tradnl" w:eastAsia="ja-JP"/>
        </w:rPr>
      </w:pPr>
      <w:r>
        <w:rPr>
          <w:lang w:val="es-ES_tradnl" w:eastAsia="ja-JP"/>
        </w:rPr>
        <w:t xml:space="preserve">Ya era hora de empezar a realizar la parte principal de la aplicación, es decir, todo lo relativo a la toma de medidas de luminosidad, y comunicación con el sensor correspondiente a través del protocolo </w:t>
      </w:r>
      <w:r w:rsidR="002A1DF9">
        <w:rPr>
          <w:lang w:val="es-ES_tradnl" w:eastAsia="ja-JP"/>
        </w:rPr>
        <w:t>I</w:t>
      </w:r>
      <w:r w:rsidR="002A1DF9">
        <w:rPr>
          <w:vertAlign w:val="superscript"/>
          <w:lang w:val="es-ES_tradnl" w:eastAsia="ja-JP"/>
        </w:rPr>
        <w:t>2</w:t>
      </w:r>
      <w:r w:rsidR="002A1DF9">
        <w:rPr>
          <w:lang w:val="es-ES_tradnl" w:eastAsia="ja-JP"/>
        </w:rPr>
        <w:t>C. Desarrollare más en profundidad el contenido de este módulo, más adelante.</w:t>
      </w:r>
    </w:p>
    <w:p w14:paraId="2BF1CF01" w14:textId="769F2E7B" w:rsidR="002A1DF9" w:rsidRDefault="002A1DF9" w:rsidP="0015637B">
      <w:pPr>
        <w:rPr>
          <w:lang w:val="es-ES_tradnl" w:eastAsia="ja-JP"/>
        </w:rPr>
      </w:pPr>
    </w:p>
    <w:p w14:paraId="53C70BB6" w14:textId="7156AC9F" w:rsidR="002A1DF9" w:rsidRPr="002A1DF9" w:rsidRDefault="002A1DF9" w:rsidP="0015637B">
      <w:pPr>
        <w:rPr>
          <w:lang w:val="es-ES_tradnl" w:eastAsia="ja-JP"/>
        </w:rPr>
      </w:pPr>
      <w:r>
        <w:rPr>
          <w:lang w:val="es-ES_tradnl" w:eastAsia="ja-JP"/>
        </w:rPr>
        <w:t>Por último, decidí realizar el modulo principal, el cual se encarga del control del resto de módulos y de su interconexión. Llegados a este punto, y como habíamos estado realizando pequeños programitas para poder revisar las funcionalidades del resto de módulos, no resulto de mucha complejidad unirlo todo. Eso sí, en este punto se empezaron a ver una cantidad ingente de problemas, bugs, o funcionalidades parcial o totalmente incorrectas</w:t>
      </w:r>
      <w:r w:rsidR="00185EB2">
        <w:rPr>
          <w:lang w:val="es-ES_tradnl" w:eastAsia="ja-JP"/>
        </w:rPr>
        <w:t>, todo ello derivado del haber realizado el resto de los módulos con una pobre visión del funcionamiento final de la aplicación. Este modulo junto con el de comunicación, fueron los dos que más tiempo consumieron, debido a que eran “la cinta americana” del resto de módulos.</w:t>
      </w:r>
    </w:p>
    <w:p w14:paraId="5DC9FAE6" w14:textId="28AB3321" w:rsidR="00261047" w:rsidRDefault="00261047" w:rsidP="0015637B">
      <w:pPr>
        <w:rPr>
          <w:lang w:val="es-ES_tradnl" w:eastAsia="ja-JP"/>
        </w:rPr>
      </w:pPr>
    </w:p>
    <w:p w14:paraId="4AD55034" w14:textId="77777777" w:rsidR="00261047" w:rsidRPr="0015637B" w:rsidRDefault="00261047" w:rsidP="0015637B">
      <w:pPr>
        <w:rPr>
          <w:lang w:val="es-ES_tradnl" w:eastAsia="ja-JP"/>
        </w:rPr>
      </w:pPr>
    </w:p>
    <w:p w14:paraId="00542B3B" w14:textId="4284C645" w:rsidR="00AE6F2B" w:rsidRPr="004C6258" w:rsidRDefault="00D86488" w:rsidP="00AE6F2B">
      <w:pPr>
        <w:pStyle w:val="Heading2"/>
        <w:rPr>
          <w:lang w:val="es-ES_tradnl"/>
        </w:rPr>
      </w:pPr>
      <w:bookmarkStart w:id="6" w:name="_Toc88129293"/>
      <w:r w:rsidRPr="00071A14">
        <w:rPr>
          <w:lang w:val="es-ES_tradnl"/>
        </w:rPr>
        <w:lastRenderedPageBreak/>
        <w:t>Acrónimos</w:t>
      </w:r>
      <w:r w:rsidR="00AE6F2B" w:rsidRPr="00071A14">
        <w:rPr>
          <w:lang w:val="es-ES_tradnl"/>
        </w:rPr>
        <w:t xml:space="preserve"> utilizados</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4F631C" w:rsidRPr="00071A14" w14:paraId="2652C5A9" w14:textId="77777777" w:rsidTr="00E05939">
        <w:tc>
          <w:tcPr>
            <w:tcW w:w="1560" w:type="dxa"/>
          </w:tcPr>
          <w:p w14:paraId="08B3B244" w14:textId="567F0182" w:rsidR="004F631C" w:rsidRPr="00071A14" w:rsidRDefault="004F631C" w:rsidP="00591041">
            <w:pPr>
              <w:pStyle w:val="TABLETXTCENPARAv4"/>
              <w:rPr>
                <w:rFonts w:eastAsia="Batang"/>
                <w:lang w:val="es-ES_tradnl" w:eastAsia="ko-KR"/>
              </w:rPr>
            </w:pPr>
            <w:r>
              <w:rPr>
                <w:rFonts w:eastAsia="Batang"/>
                <w:lang w:val="es-ES_tradnl" w:eastAsia="ko-KR"/>
              </w:rPr>
              <w:t>CMSIS</w:t>
            </w:r>
          </w:p>
        </w:tc>
        <w:tc>
          <w:tcPr>
            <w:tcW w:w="7920" w:type="dxa"/>
          </w:tcPr>
          <w:p w14:paraId="70CA9213" w14:textId="6294DB3F" w:rsidR="004F631C" w:rsidRPr="004F631C" w:rsidRDefault="004F631C" w:rsidP="00591041">
            <w:pPr>
              <w:pStyle w:val="TABLETXTCENPARAv4"/>
              <w:rPr>
                <w:rFonts w:eastAsia="Batang"/>
                <w:lang w:val="en-US" w:eastAsia="ko-KR"/>
              </w:rPr>
            </w:pPr>
            <w:r w:rsidRPr="004F631C">
              <w:rPr>
                <w:rFonts w:eastAsia="Batang"/>
                <w:lang w:val="en-US" w:eastAsia="ko-KR"/>
              </w:rPr>
              <w:t>Cortex Microcontroller Software Interface S</w:t>
            </w:r>
            <w:r>
              <w:rPr>
                <w:rFonts w:eastAsia="Batang"/>
                <w:lang w:val="en-US" w:eastAsia="ko-KR"/>
              </w:rPr>
              <w:t>tandar</w:t>
            </w:r>
          </w:p>
        </w:tc>
      </w:tr>
      <w:tr w:rsidR="004F631C" w:rsidRPr="00071A14" w14:paraId="330D16BA" w14:textId="77777777" w:rsidTr="00E05939">
        <w:tc>
          <w:tcPr>
            <w:tcW w:w="1560" w:type="dxa"/>
          </w:tcPr>
          <w:p w14:paraId="5738AB41" w14:textId="785FF760" w:rsidR="004F631C" w:rsidRPr="00071A14" w:rsidRDefault="004F631C" w:rsidP="00591041">
            <w:pPr>
              <w:pStyle w:val="TABLETXTCENPARAv4"/>
              <w:rPr>
                <w:rFonts w:eastAsia="Batang"/>
                <w:lang w:val="es-ES_tradnl" w:eastAsia="ko-KR"/>
              </w:rPr>
            </w:pPr>
            <w:r>
              <w:rPr>
                <w:rFonts w:eastAsia="Batang"/>
                <w:lang w:val="es-ES_tradnl" w:eastAsia="ko-KR"/>
              </w:rPr>
              <w:t>HAL</w:t>
            </w:r>
          </w:p>
        </w:tc>
        <w:tc>
          <w:tcPr>
            <w:tcW w:w="7920" w:type="dxa"/>
          </w:tcPr>
          <w:p w14:paraId="340EB39B" w14:textId="499E09E2" w:rsidR="004F631C" w:rsidRPr="00071A14" w:rsidRDefault="004F631C" w:rsidP="00591041">
            <w:pPr>
              <w:pStyle w:val="TABLETXTCENPARAv4"/>
              <w:rPr>
                <w:rFonts w:eastAsia="Batang"/>
                <w:lang w:val="es-ES_tradnl" w:eastAsia="ko-KR"/>
              </w:rPr>
            </w:pPr>
            <w:r>
              <w:rPr>
                <w:rFonts w:eastAsia="Batang"/>
                <w:lang w:val="es-ES_tradnl" w:eastAsia="ko-KR"/>
              </w:rPr>
              <w:t>Hardware Abstraction Layer</w:t>
            </w:r>
          </w:p>
        </w:tc>
      </w:tr>
      <w:tr w:rsidR="00904D95" w:rsidRPr="00071A14" w14:paraId="65BBD54E" w14:textId="77777777" w:rsidTr="00E05939">
        <w:tc>
          <w:tcPr>
            <w:tcW w:w="1560" w:type="dxa"/>
          </w:tcPr>
          <w:p w14:paraId="207ABBC6" w14:textId="3E704243" w:rsidR="00904D95" w:rsidRPr="00071A14" w:rsidRDefault="00904D95" w:rsidP="00591041">
            <w:pPr>
              <w:pStyle w:val="TABLETXTCENPARAv4"/>
              <w:rPr>
                <w:rFonts w:eastAsia="Batang"/>
                <w:lang w:val="es-ES_tradnl" w:eastAsia="ko-KR"/>
              </w:rPr>
            </w:pPr>
            <w:r>
              <w:rPr>
                <w:rFonts w:eastAsia="Batang"/>
                <w:lang w:val="es-ES_tradnl" w:eastAsia="ko-KR"/>
              </w:rPr>
              <w:t>GPIO</w:t>
            </w:r>
          </w:p>
        </w:tc>
        <w:tc>
          <w:tcPr>
            <w:tcW w:w="7920" w:type="dxa"/>
          </w:tcPr>
          <w:p w14:paraId="1F825321" w14:textId="1AE651E6" w:rsidR="00904D95" w:rsidRPr="00071A14" w:rsidRDefault="00904D95" w:rsidP="00591041">
            <w:pPr>
              <w:pStyle w:val="TABLETXTCENPARAv4"/>
              <w:rPr>
                <w:rFonts w:eastAsia="Batang"/>
                <w:lang w:val="es-ES_tradnl" w:eastAsia="ko-KR"/>
              </w:rPr>
            </w:pPr>
            <w:r>
              <w:rPr>
                <w:rFonts w:eastAsia="Batang"/>
                <w:lang w:val="es-ES_tradnl" w:eastAsia="ko-KR"/>
              </w:rPr>
              <w:t>General Purpose Input/Output</w:t>
            </w:r>
          </w:p>
        </w:tc>
      </w:tr>
      <w:tr w:rsidR="00AE6F2B" w:rsidRPr="00071A14" w14:paraId="4B439AE1" w14:textId="77777777" w:rsidTr="00E05939">
        <w:tc>
          <w:tcPr>
            <w:tcW w:w="1560" w:type="dxa"/>
          </w:tcPr>
          <w:p w14:paraId="380B17A1"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UART</w:t>
            </w:r>
          </w:p>
        </w:tc>
        <w:tc>
          <w:tcPr>
            <w:tcW w:w="7920" w:type="dxa"/>
          </w:tcPr>
          <w:p w14:paraId="1C9640E0"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Universal Asynchronous Receiver Transmitter</w:t>
            </w:r>
          </w:p>
        </w:tc>
      </w:tr>
      <w:tr w:rsidR="004F631C" w:rsidRPr="00071A14" w14:paraId="41F5A580" w14:textId="77777777" w:rsidTr="00E05939">
        <w:tc>
          <w:tcPr>
            <w:tcW w:w="1560" w:type="dxa"/>
          </w:tcPr>
          <w:p w14:paraId="1825EBFB" w14:textId="68ED0A43" w:rsidR="004F631C" w:rsidRDefault="004F631C" w:rsidP="00C7226A">
            <w:pPr>
              <w:pStyle w:val="TABLETXTCENPARAv4"/>
              <w:rPr>
                <w:lang w:val="es-ES_tradnl"/>
              </w:rPr>
            </w:pPr>
            <w:r>
              <w:rPr>
                <w:lang w:val="es-ES_tradnl"/>
              </w:rPr>
              <w:t>USART</w:t>
            </w:r>
          </w:p>
        </w:tc>
        <w:tc>
          <w:tcPr>
            <w:tcW w:w="7920" w:type="dxa"/>
          </w:tcPr>
          <w:p w14:paraId="01DACCF6" w14:textId="4C6F6B42" w:rsidR="004F631C" w:rsidRPr="004F631C" w:rsidRDefault="004F631C" w:rsidP="00F4591C">
            <w:pPr>
              <w:pStyle w:val="TABLETXTCENPARAv4"/>
              <w:rPr>
                <w:lang w:val="en-US"/>
              </w:rPr>
            </w:pPr>
            <w:r>
              <w:t>Universal Synchronous/Asynchronous Receiver Transmitter</w:t>
            </w:r>
          </w:p>
        </w:tc>
      </w:tr>
      <w:tr w:rsidR="008B5E69" w:rsidRPr="00071A14" w14:paraId="0F9B3F8D" w14:textId="77777777" w:rsidTr="00E05939">
        <w:tc>
          <w:tcPr>
            <w:tcW w:w="1560" w:type="dxa"/>
          </w:tcPr>
          <w:p w14:paraId="7B998AD8" w14:textId="15A9931E" w:rsidR="008B5E69" w:rsidRPr="002A1DF9" w:rsidRDefault="004C6258" w:rsidP="00C7226A">
            <w:pPr>
              <w:pStyle w:val="TABLETXTCENPARAv4"/>
              <w:rPr>
                <w:lang w:val="es-ES_tradnl"/>
              </w:rPr>
            </w:pPr>
            <w:r>
              <w:rPr>
                <w:lang w:val="es-ES_tradnl"/>
              </w:rPr>
              <w:t>I2C</w:t>
            </w:r>
            <w:r w:rsidR="002A1DF9">
              <w:rPr>
                <w:lang w:val="es-ES_tradnl"/>
              </w:rPr>
              <w:t xml:space="preserve"> / I</w:t>
            </w:r>
            <w:r w:rsidR="002A1DF9">
              <w:rPr>
                <w:vertAlign w:val="superscript"/>
                <w:lang w:val="es-ES_tradnl"/>
              </w:rPr>
              <w:t>2</w:t>
            </w:r>
            <w:r w:rsidR="002A1DF9">
              <w:rPr>
                <w:lang w:val="es-ES_tradnl"/>
              </w:rPr>
              <w:t>C</w:t>
            </w:r>
          </w:p>
        </w:tc>
        <w:tc>
          <w:tcPr>
            <w:tcW w:w="7920" w:type="dxa"/>
          </w:tcPr>
          <w:p w14:paraId="4C7069E4" w14:textId="55ADA9CE" w:rsidR="008B5E69" w:rsidRPr="00071A14" w:rsidRDefault="004C6258" w:rsidP="00F4591C">
            <w:pPr>
              <w:pStyle w:val="TABLETXTCENPARAv4"/>
              <w:rPr>
                <w:lang w:val="es-ES_tradnl"/>
              </w:rPr>
            </w:pPr>
            <w:r w:rsidRPr="004C6258">
              <w:rPr>
                <w:lang w:val="es-ES_tradnl"/>
              </w:rPr>
              <w:t>Inter-Integrated Circuit</w:t>
            </w:r>
          </w:p>
        </w:tc>
      </w:tr>
      <w:tr w:rsidR="00B60AF4" w:rsidRPr="00071A14" w14:paraId="7BBF1F25" w14:textId="77777777" w:rsidTr="00E05939">
        <w:tc>
          <w:tcPr>
            <w:tcW w:w="1560" w:type="dxa"/>
          </w:tcPr>
          <w:p w14:paraId="51E1B107" w14:textId="6DC9CC33" w:rsidR="00B60AF4" w:rsidRPr="00071A14" w:rsidRDefault="004F631C" w:rsidP="00C7226A">
            <w:pPr>
              <w:pStyle w:val="TABLETXTCENPARAv4"/>
              <w:rPr>
                <w:lang w:val="es-ES_tradnl"/>
              </w:rPr>
            </w:pPr>
            <w:r>
              <w:rPr>
                <w:lang w:val="es-ES_tradnl"/>
              </w:rPr>
              <w:t>SPI</w:t>
            </w:r>
          </w:p>
        </w:tc>
        <w:tc>
          <w:tcPr>
            <w:tcW w:w="7920" w:type="dxa"/>
          </w:tcPr>
          <w:p w14:paraId="5A514B35" w14:textId="0EF3B880" w:rsidR="00B60AF4" w:rsidRPr="00071A14" w:rsidRDefault="004F631C" w:rsidP="00F4591C">
            <w:pPr>
              <w:pStyle w:val="TABLETXTCENPARAv4"/>
              <w:rPr>
                <w:lang w:val="es-ES_tradnl"/>
              </w:rPr>
            </w:pPr>
            <w:r>
              <w:t>Serial Peripheral Interface</w:t>
            </w:r>
          </w:p>
        </w:tc>
      </w:tr>
      <w:tr w:rsidR="005F08C3" w:rsidRPr="00071A14" w14:paraId="115A16FF" w14:textId="77777777" w:rsidTr="00E05939">
        <w:tc>
          <w:tcPr>
            <w:tcW w:w="1560" w:type="dxa"/>
          </w:tcPr>
          <w:p w14:paraId="6E1AC80C" w14:textId="0ED8852A" w:rsidR="005F08C3" w:rsidRPr="00071A14" w:rsidRDefault="004F631C" w:rsidP="00B35677">
            <w:pPr>
              <w:pStyle w:val="TABLETXTCENPARAv4"/>
              <w:rPr>
                <w:lang w:val="es-ES_tradnl"/>
              </w:rPr>
            </w:pPr>
            <w:r>
              <w:rPr>
                <w:lang w:val="es-ES_tradnl"/>
              </w:rPr>
              <w:t>RGB</w:t>
            </w:r>
          </w:p>
        </w:tc>
        <w:tc>
          <w:tcPr>
            <w:tcW w:w="7920" w:type="dxa"/>
          </w:tcPr>
          <w:p w14:paraId="14796D12" w14:textId="3611E124" w:rsidR="005F08C3" w:rsidRPr="00071A14" w:rsidRDefault="004F631C" w:rsidP="00B35677">
            <w:pPr>
              <w:pStyle w:val="TABLETXTCENPARAv4"/>
              <w:rPr>
                <w:lang w:val="es-ES_tradnl"/>
              </w:rPr>
            </w:pPr>
            <w:r>
              <w:rPr>
                <w:lang w:val="es-ES_tradnl"/>
              </w:rPr>
              <w:t>Red – Green - Blue</w:t>
            </w:r>
          </w:p>
        </w:tc>
      </w:tr>
      <w:tr w:rsidR="000A5C73" w:rsidRPr="00071A14" w14:paraId="7BDA978F" w14:textId="77777777" w:rsidTr="00E05939">
        <w:tc>
          <w:tcPr>
            <w:tcW w:w="1560" w:type="dxa"/>
          </w:tcPr>
          <w:p w14:paraId="4830E4BE" w14:textId="718B9066" w:rsidR="000A5C73" w:rsidRPr="00071A14" w:rsidRDefault="004F631C" w:rsidP="00B35677">
            <w:pPr>
              <w:pStyle w:val="TABLETXTCENPARAv4"/>
              <w:rPr>
                <w:lang w:val="es-ES_tradnl"/>
              </w:rPr>
            </w:pPr>
            <w:r>
              <w:rPr>
                <w:lang w:val="es-ES_tradnl"/>
              </w:rPr>
              <w:t>LCD</w:t>
            </w:r>
          </w:p>
        </w:tc>
        <w:tc>
          <w:tcPr>
            <w:tcW w:w="7920" w:type="dxa"/>
          </w:tcPr>
          <w:p w14:paraId="16C41808" w14:textId="4F3EFC36" w:rsidR="000A5C73" w:rsidRPr="00071A14" w:rsidRDefault="004F631C" w:rsidP="00B35677">
            <w:pPr>
              <w:pStyle w:val="TABLETXTCENPARAv4"/>
              <w:rPr>
                <w:lang w:val="es-ES_tradnl"/>
              </w:rPr>
            </w:pPr>
            <w:r>
              <w:rPr>
                <w:lang w:val="es-ES_tradnl"/>
              </w:rPr>
              <w:t>Liquid Crystal Display</w:t>
            </w:r>
          </w:p>
        </w:tc>
      </w:tr>
      <w:tr w:rsidR="004F631C" w:rsidRPr="00071A14" w14:paraId="654B853D" w14:textId="77777777" w:rsidTr="00E05939">
        <w:tc>
          <w:tcPr>
            <w:tcW w:w="1560" w:type="dxa"/>
          </w:tcPr>
          <w:p w14:paraId="3C216325" w14:textId="1B3A8E5E" w:rsidR="004F631C" w:rsidRDefault="004F631C" w:rsidP="004F631C">
            <w:pPr>
              <w:pStyle w:val="TABLETXTCENPARAv4"/>
              <w:rPr>
                <w:rFonts w:eastAsia="Batang"/>
                <w:lang w:val="es-ES_tradnl" w:eastAsia="ko-KR"/>
              </w:rPr>
            </w:pPr>
            <w:r>
              <w:rPr>
                <w:lang w:val="es-ES_tradnl"/>
              </w:rPr>
              <w:t>CS</w:t>
            </w:r>
          </w:p>
        </w:tc>
        <w:tc>
          <w:tcPr>
            <w:tcW w:w="7920" w:type="dxa"/>
          </w:tcPr>
          <w:p w14:paraId="67E55DC7" w14:textId="34665F73" w:rsidR="004F631C" w:rsidRDefault="004F631C" w:rsidP="004F631C">
            <w:pPr>
              <w:pStyle w:val="TABLETXTCENPARAv4"/>
            </w:pPr>
            <w:r>
              <w:rPr>
                <w:lang w:val="es-ES_tradnl"/>
              </w:rPr>
              <w:t>Chip Select</w:t>
            </w:r>
          </w:p>
        </w:tc>
      </w:tr>
      <w:tr w:rsidR="004F631C" w:rsidRPr="00071A14" w14:paraId="03D740F0" w14:textId="77777777" w:rsidTr="00E05939">
        <w:tc>
          <w:tcPr>
            <w:tcW w:w="1560" w:type="dxa"/>
          </w:tcPr>
          <w:p w14:paraId="0BF5530C" w14:textId="6FC3D1FF" w:rsidR="004F631C" w:rsidRPr="00071A14" w:rsidRDefault="004F631C" w:rsidP="004F631C">
            <w:pPr>
              <w:pStyle w:val="TABLETXTCENPARAv4"/>
              <w:rPr>
                <w:rFonts w:eastAsia="Batang"/>
                <w:lang w:val="es-ES_tradnl" w:eastAsia="ko-KR"/>
              </w:rPr>
            </w:pPr>
            <w:r>
              <w:rPr>
                <w:rFonts w:eastAsia="Batang"/>
                <w:lang w:val="es-ES_tradnl" w:eastAsia="ko-KR"/>
              </w:rPr>
              <w:t>MOSI</w:t>
            </w:r>
          </w:p>
        </w:tc>
        <w:tc>
          <w:tcPr>
            <w:tcW w:w="7920" w:type="dxa"/>
          </w:tcPr>
          <w:p w14:paraId="5D7F9DD8" w14:textId="6B906915" w:rsidR="004F631C" w:rsidRPr="00071A14" w:rsidRDefault="004F631C" w:rsidP="004F631C">
            <w:pPr>
              <w:pStyle w:val="TABLETXTCENPARAv4"/>
              <w:rPr>
                <w:rFonts w:eastAsia="Batang"/>
                <w:lang w:val="es-ES_tradnl" w:eastAsia="ko-KR"/>
              </w:rPr>
            </w:pPr>
            <w:r>
              <w:t>Master Output Slave Input</w:t>
            </w:r>
          </w:p>
        </w:tc>
      </w:tr>
      <w:tr w:rsidR="004F631C" w:rsidRPr="00071A14" w14:paraId="0C06A922" w14:textId="77777777" w:rsidTr="00E05939">
        <w:tc>
          <w:tcPr>
            <w:tcW w:w="1560" w:type="dxa"/>
          </w:tcPr>
          <w:p w14:paraId="73E2E604" w14:textId="2B2C88E5" w:rsidR="004F631C" w:rsidRPr="00071A14" w:rsidRDefault="004F631C" w:rsidP="004F631C">
            <w:pPr>
              <w:pStyle w:val="TABLETXTCENPARAv4"/>
              <w:rPr>
                <w:lang w:val="es-ES_tradnl"/>
              </w:rPr>
            </w:pPr>
            <w:r>
              <w:rPr>
                <w:lang w:val="es-ES_tradnl"/>
              </w:rPr>
              <w:t>MISO</w:t>
            </w:r>
          </w:p>
        </w:tc>
        <w:tc>
          <w:tcPr>
            <w:tcW w:w="7920" w:type="dxa"/>
          </w:tcPr>
          <w:p w14:paraId="629F1572" w14:textId="59AAD7AB" w:rsidR="004F631C" w:rsidRPr="00071A14" w:rsidRDefault="004F631C" w:rsidP="004F631C">
            <w:pPr>
              <w:pStyle w:val="TABLETXTCENPARAv4"/>
              <w:rPr>
                <w:lang w:val="es-ES_tradnl"/>
              </w:rPr>
            </w:pPr>
            <w:r>
              <w:rPr>
                <w:lang w:val="es-ES_tradnl"/>
              </w:rPr>
              <w:t>Master Input Slave Output</w:t>
            </w:r>
          </w:p>
        </w:tc>
      </w:tr>
      <w:tr w:rsidR="004F631C" w:rsidRPr="00071A14" w14:paraId="6B8BD843" w14:textId="77777777" w:rsidTr="00E05939">
        <w:tc>
          <w:tcPr>
            <w:tcW w:w="1560" w:type="dxa"/>
          </w:tcPr>
          <w:p w14:paraId="76933459" w14:textId="76F71E2B" w:rsidR="004F631C" w:rsidRPr="00071A14" w:rsidRDefault="004500B2" w:rsidP="004F631C">
            <w:pPr>
              <w:pStyle w:val="TABLETXTCENPARAv4"/>
              <w:rPr>
                <w:lang w:val="es-ES_tradnl"/>
              </w:rPr>
            </w:pPr>
            <w:r>
              <w:rPr>
                <w:lang w:val="es-ES_tradnl"/>
              </w:rPr>
              <w:t>PWM</w:t>
            </w:r>
          </w:p>
        </w:tc>
        <w:tc>
          <w:tcPr>
            <w:tcW w:w="7920" w:type="dxa"/>
          </w:tcPr>
          <w:p w14:paraId="084C209D" w14:textId="5FE75F5D" w:rsidR="004F631C" w:rsidRPr="00071A14" w:rsidRDefault="004500B2" w:rsidP="004F631C">
            <w:pPr>
              <w:pStyle w:val="TABLETXTCENPARAv4"/>
              <w:rPr>
                <w:lang w:val="es-ES_tradnl"/>
              </w:rPr>
            </w:pPr>
            <w:r>
              <w:t>Pulse Width Modulation</w:t>
            </w:r>
          </w:p>
        </w:tc>
      </w:tr>
      <w:tr w:rsidR="004F631C" w:rsidRPr="00071A14" w14:paraId="0DA67227" w14:textId="77777777" w:rsidTr="00E05939">
        <w:tc>
          <w:tcPr>
            <w:tcW w:w="1560" w:type="dxa"/>
          </w:tcPr>
          <w:p w14:paraId="6EF46924" w14:textId="54AE3D95" w:rsidR="004F631C" w:rsidRPr="00071A14" w:rsidRDefault="004F631C" w:rsidP="004F631C">
            <w:pPr>
              <w:pStyle w:val="TABLETXTCENPARAv4"/>
              <w:jc w:val="both"/>
              <w:rPr>
                <w:rFonts w:eastAsia="Batang"/>
                <w:lang w:val="es-ES_tradnl" w:eastAsia="ko-KR"/>
              </w:rPr>
            </w:pPr>
          </w:p>
        </w:tc>
        <w:tc>
          <w:tcPr>
            <w:tcW w:w="7920" w:type="dxa"/>
          </w:tcPr>
          <w:p w14:paraId="31726C03" w14:textId="77777777" w:rsidR="004F631C" w:rsidRPr="00071A14" w:rsidRDefault="004F631C" w:rsidP="004F631C">
            <w:pPr>
              <w:pStyle w:val="TABLETXTCENPARAv4"/>
              <w:rPr>
                <w:rFonts w:eastAsia="Batang"/>
                <w:lang w:val="es-ES_tradnl" w:eastAsia="ko-KR"/>
              </w:rPr>
            </w:pPr>
          </w:p>
        </w:tc>
      </w:tr>
      <w:tr w:rsidR="004F631C" w:rsidRPr="00071A14" w14:paraId="4EF29A9B" w14:textId="77777777" w:rsidTr="00E05939">
        <w:tc>
          <w:tcPr>
            <w:tcW w:w="1560" w:type="dxa"/>
          </w:tcPr>
          <w:p w14:paraId="45760B73" w14:textId="77777777" w:rsidR="004F631C" w:rsidRPr="00071A14" w:rsidRDefault="004F631C" w:rsidP="004F631C">
            <w:pPr>
              <w:pStyle w:val="TABLETXTCENPARAv4"/>
              <w:rPr>
                <w:rFonts w:eastAsia="Batang"/>
                <w:lang w:val="es-ES_tradnl" w:eastAsia="ko-KR"/>
              </w:rPr>
            </w:pPr>
          </w:p>
        </w:tc>
        <w:tc>
          <w:tcPr>
            <w:tcW w:w="7920" w:type="dxa"/>
          </w:tcPr>
          <w:p w14:paraId="5CA206FA" w14:textId="77777777" w:rsidR="004F631C" w:rsidRPr="00071A14" w:rsidRDefault="004F631C" w:rsidP="004F631C">
            <w:pPr>
              <w:pStyle w:val="TABLETXTCENPARAv4"/>
              <w:rPr>
                <w:rFonts w:eastAsia="Batang"/>
                <w:lang w:val="es-ES_tradnl" w:eastAsia="ko-KR"/>
              </w:rPr>
            </w:pPr>
          </w:p>
        </w:tc>
      </w:tr>
    </w:tbl>
    <w:p w14:paraId="4F3D824E" w14:textId="77777777" w:rsidR="00071A14" w:rsidRDefault="00071A14" w:rsidP="00F57C5D">
      <w:pPr>
        <w:pStyle w:val="Heading2"/>
        <w:rPr>
          <w:lang w:val="es-ES_tradnl"/>
        </w:rPr>
      </w:pPr>
      <w:bookmarkStart w:id="7" w:name="_Toc88129294"/>
      <w:r>
        <w:rPr>
          <w:lang w:val="es-ES_tradnl"/>
        </w:rPr>
        <w:t>Tiempo empleado en la realización de la práctica.</w:t>
      </w:r>
      <w:bookmarkEnd w:id="7"/>
    </w:p>
    <w:p w14:paraId="05BCCF91" w14:textId="77777777" w:rsidR="00071A14" w:rsidRDefault="00071A14" w:rsidP="00071A14">
      <w:pPr>
        <w:rPr>
          <w:lang w:val="es-ES_tradnl" w:eastAsia="ja-JP"/>
        </w:rPr>
      </w:pPr>
      <w:r>
        <w:rPr>
          <w:lang w:val="es-ES_tradnl" w:eastAsia="ja-JP"/>
        </w:rPr>
        <w:t>Debe realizar una descripción sencilla del tiempo que ha dedicado a la realización de las actividades relacionadas con la práctica.</w:t>
      </w:r>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071A14" w:rsidRPr="00D46D99" w14:paraId="2E86D74D" w14:textId="77777777" w:rsidTr="00591041">
        <w:tc>
          <w:tcPr>
            <w:tcW w:w="1101" w:type="dxa"/>
            <w:shd w:val="clear" w:color="auto" w:fill="F2F2F2"/>
          </w:tcPr>
          <w:p w14:paraId="3773B05D" w14:textId="77777777" w:rsidR="00071A14" w:rsidRPr="00071A14" w:rsidRDefault="00871BBC" w:rsidP="00591041">
            <w:pPr>
              <w:rPr>
                <w:b/>
                <w:lang w:val="es-ES_tradnl" w:eastAsia="ja-JP"/>
              </w:rPr>
            </w:pPr>
            <w:r>
              <w:rPr>
                <w:b/>
                <w:noProof/>
                <w:lang w:val="es-ES" w:eastAsia="es-ES"/>
              </w:rPr>
              <w:drawing>
                <wp:inline distT="0" distB="0" distL="0" distR="0" wp14:anchorId="6A74A01F" wp14:editId="172FB5CF">
                  <wp:extent cx="542925" cy="5429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6C41AC96" w14:textId="78426557" w:rsidR="00071A14" w:rsidRPr="00071A14" w:rsidRDefault="00071A14" w:rsidP="00D86488">
            <w:pPr>
              <w:rPr>
                <w:lang w:val="es-ES" w:eastAsia="ja-JP"/>
              </w:rPr>
            </w:pPr>
            <w:r w:rsidRPr="00071A14">
              <w:rPr>
                <w:b/>
                <w:u w:val="single"/>
                <w:lang w:val="es-ES" w:eastAsia="ja-JP"/>
              </w:rPr>
              <w:t xml:space="preserve">[Tiempo empleado para </w:t>
            </w:r>
            <w:r w:rsidR="00185EB2" w:rsidRPr="00071A14">
              <w:rPr>
                <w:b/>
                <w:u w:val="single"/>
                <w:lang w:val="es-ES" w:eastAsia="ja-JP"/>
              </w:rPr>
              <w:t>realizar</w:t>
            </w:r>
            <w:r w:rsidRPr="00071A14">
              <w:rPr>
                <w:b/>
                <w:u w:val="single"/>
                <w:lang w:val="es-ES" w:eastAsia="ja-JP"/>
              </w:rPr>
              <w:t xml:space="preserve"> la práctica]:</w:t>
            </w:r>
            <w:r w:rsidRPr="00071A14">
              <w:rPr>
                <w:lang w:val="es-ES" w:eastAsia="ja-JP"/>
              </w:rPr>
              <w:t xml:space="preserve"> </w:t>
            </w:r>
            <w:r w:rsidRPr="00071A14">
              <w:rPr>
                <w:lang w:val="es-ES" w:eastAsia="ko-KR"/>
              </w:rPr>
              <w:t>E</w:t>
            </w:r>
            <w:r>
              <w:rPr>
                <w:lang w:val="es-ES" w:eastAsia="ko-KR"/>
              </w:rPr>
              <w:t>l tiempo total empleado ha sido de x horas.</w:t>
            </w:r>
          </w:p>
        </w:tc>
      </w:tr>
    </w:tbl>
    <w:tbl>
      <w:tblPr>
        <w:tblStyle w:val="TableGrid"/>
        <w:tblW w:w="0" w:type="auto"/>
        <w:tblLook w:val="04A0" w:firstRow="1" w:lastRow="0" w:firstColumn="1" w:lastColumn="0" w:noHBand="0" w:noVBand="1"/>
      </w:tblPr>
      <w:tblGrid>
        <w:gridCol w:w="4927"/>
        <w:gridCol w:w="4928"/>
      </w:tblGrid>
      <w:tr w:rsidR="00D46D99" w14:paraId="50318C2B" w14:textId="77777777" w:rsidTr="00D46D99">
        <w:tc>
          <w:tcPr>
            <w:tcW w:w="4927" w:type="dxa"/>
          </w:tcPr>
          <w:p w14:paraId="73C12B96" w14:textId="6B73A46F" w:rsidR="00D46D99" w:rsidRDefault="00D46D99" w:rsidP="00D46D99">
            <w:pPr>
              <w:jc w:val="center"/>
              <w:rPr>
                <w:lang w:val="es-ES" w:eastAsia="ja-JP"/>
              </w:rPr>
            </w:pPr>
            <w:r>
              <w:rPr>
                <w:lang w:val="es-ES" w:eastAsia="ja-JP"/>
              </w:rPr>
              <w:t>Modulo</w:t>
            </w:r>
          </w:p>
        </w:tc>
        <w:tc>
          <w:tcPr>
            <w:tcW w:w="4928" w:type="dxa"/>
          </w:tcPr>
          <w:p w14:paraId="54B21DE4" w14:textId="61AB6EB8" w:rsidR="00D46D99" w:rsidRDefault="002F2A05" w:rsidP="00D46D99">
            <w:pPr>
              <w:jc w:val="center"/>
              <w:rPr>
                <w:lang w:val="es-ES" w:eastAsia="ja-JP"/>
              </w:rPr>
            </w:pPr>
            <w:r>
              <w:rPr>
                <w:lang w:val="es-ES" w:eastAsia="ja-JP"/>
              </w:rPr>
              <w:t>Tiempo</w:t>
            </w:r>
          </w:p>
        </w:tc>
      </w:tr>
      <w:tr w:rsidR="00D46D99" w14:paraId="23CD53E3" w14:textId="77777777" w:rsidTr="00D46D99">
        <w:tc>
          <w:tcPr>
            <w:tcW w:w="4927" w:type="dxa"/>
          </w:tcPr>
          <w:p w14:paraId="17DB2D62" w14:textId="1BC0276E" w:rsidR="00D46D99" w:rsidRDefault="002F2A05" w:rsidP="00D46D99">
            <w:pPr>
              <w:jc w:val="center"/>
              <w:rPr>
                <w:lang w:val="es-ES" w:eastAsia="ja-JP"/>
              </w:rPr>
            </w:pPr>
            <w:r>
              <w:rPr>
                <w:lang w:val="es-ES" w:eastAsia="ja-JP"/>
              </w:rPr>
              <w:t>LCD</w:t>
            </w:r>
          </w:p>
        </w:tc>
        <w:tc>
          <w:tcPr>
            <w:tcW w:w="4928" w:type="dxa"/>
          </w:tcPr>
          <w:p w14:paraId="4E68C152" w14:textId="571A1BF1" w:rsidR="00D46D99" w:rsidRDefault="002F2A05" w:rsidP="00D46D99">
            <w:pPr>
              <w:jc w:val="center"/>
              <w:rPr>
                <w:lang w:val="es-ES" w:eastAsia="ja-JP"/>
              </w:rPr>
            </w:pPr>
            <w:r>
              <w:rPr>
                <w:lang w:val="es-ES" w:eastAsia="ja-JP"/>
              </w:rPr>
              <w:t>3 horas</w:t>
            </w:r>
          </w:p>
        </w:tc>
      </w:tr>
      <w:tr w:rsidR="00D46D99" w14:paraId="03FCCADC" w14:textId="77777777" w:rsidTr="00D46D99">
        <w:tc>
          <w:tcPr>
            <w:tcW w:w="4927" w:type="dxa"/>
          </w:tcPr>
          <w:p w14:paraId="1717F0ED" w14:textId="175EBD5A" w:rsidR="00D46D99" w:rsidRDefault="00A67913" w:rsidP="00D46D99">
            <w:pPr>
              <w:jc w:val="center"/>
              <w:rPr>
                <w:lang w:val="es-ES" w:eastAsia="ja-JP"/>
              </w:rPr>
            </w:pPr>
            <w:r>
              <w:rPr>
                <w:lang w:val="es-ES" w:eastAsia="ja-JP"/>
              </w:rPr>
              <w:t>CLOCK</w:t>
            </w:r>
          </w:p>
        </w:tc>
        <w:tc>
          <w:tcPr>
            <w:tcW w:w="4928" w:type="dxa"/>
          </w:tcPr>
          <w:p w14:paraId="0C827630" w14:textId="27C7320E" w:rsidR="00D46D99" w:rsidRDefault="00A67913" w:rsidP="00D46D99">
            <w:pPr>
              <w:jc w:val="center"/>
              <w:rPr>
                <w:lang w:val="es-ES" w:eastAsia="ja-JP"/>
              </w:rPr>
            </w:pPr>
            <w:r>
              <w:rPr>
                <w:lang w:val="es-ES" w:eastAsia="ja-JP"/>
              </w:rPr>
              <w:t>30 minutos</w:t>
            </w:r>
          </w:p>
        </w:tc>
      </w:tr>
      <w:tr w:rsidR="00D46D99" w14:paraId="5EDB0FAA" w14:textId="77777777" w:rsidTr="00D46D99">
        <w:tc>
          <w:tcPr>
            <w:tcW w:w="4927" w:type="dxa"/>
          </w:tcPr>
          <w:p w14:paraId="13FF0EF9" w14:textId="435588CB" w:rsidR="00D46D99" w:rsidRDefault="00A67913" w:rsidP="00D46D99">
            <w:pPr>
              <w:jc w:val="center"/>
              <w:rPr>
                <w:lang w:val="es-ES" w:eastAsia="ja-JP"/>
              </w:rPr>
            </w:pPr>
            <w:r>
              <w:rPr>
                <w:lang w:val="es-ES" w:eastAsia="ja-JP"/>
              </w:rPr>
              <w:t>RGB</w:t>
            </w:r>
          </w:p>
        </w:tc>
        <w:tc>
          <w:tcPr>
            <w:tcW w:w="4928" w:type="dxa"/>
          </w:tcPr>
          <w:p w14:paraId="3AEE3103" w14:textId="22B4CF44" w:rsidR="00D46D99" w:rsidRDefault="00A67913" w:rsidP="00D46D99">
            <w:pPr>
              <w:jc w:val="center"/>
              <w:rPr>
                <w:lang w:val="es-ES" w:eastAsia="ja-JP"/>
              </w:rPr>
            </w:pPr>
            <w:r>
              <w:rPr>
                <w:lang w:val="es-ES" w:eastAsia="ja-JP"/>
              </w:rPr>
              <w:t>1 hora y 30 minutos</w:t>
            </w:r>
          </w:p>
        </w:tc>
      </w:tr>
      <w:tr w:rsidR="00D46D99" w14:paraId="2009C179" w14:textId="77777777" w:rsidTr="00D46D99">
        <w:tc>
          <w:tcPr>
            <w:tcW w:w="4927" w:type="dxa"/>
          </w:tcPr>
          <w:p w14:paraId="14F4C2DA" w14:textId="2D84E630" w:rsidR="00D46D99" w:rsidRDefault="00A67913" w:rsidP="00D46D99">
            <w:pPr>
              <w:jc w:val="center"/>
              <w:rPr>
                <w:lang w:val="es-ES" w:eastAsia="ja-JP"/>
              </w:rPr>
            </w:pPr>
            <w:r>
              <w:rPr>
                <w:lang w:val="es-ES" w:eastAsia="ja-JP"/>
              </w:rPr>
              <w:t>Joystick</w:t>
            </w:r>
          </w:p>
        </w:tc>
        <w:tc>
          <w:tcPr>
            <w:tcW w:w="4928" w:type="dxa"/>
          </w:tcPr>
          <w:p w14:paraId="0CE3F3B9" w14:textId="3E1E9461" w:rsidR="00D46D99" w:rsidRDefault="00A67913" w:rsidP="00D46D99">
            <w:pPr>
              <w:jc w:val="center"/>
              <w:rPr>
                <w:lang w:val="es-ES" w:eastAsia="ja-JP"/>
              </w:rPr>
            </w:pPr>
            <w:r>
              <w:rPr>
                <w:lang w:val="es-ES" w:eastAsia="ja-JP"/>
              </w:rPr>
              <w:t>5 horas</w:t>
            </w:r>
          </w:p>
        </w:tc>
      </w:tr>
      <w:tr w:rsidR="00D46D99" w14:paraId="36D51B54" w14:textId="77777777" w:rsidTr="00D46D99">
        <w:tc>
          <w:tcPr>
            <w:tcW w:w="4927" w:type="dxa"/>
          </w:tcPr>
          <w:p w14:paraId="314FFA74" w14:textId="24EDAFF6" w:rsidR="00D46D99" w:rsidRDefault="00A67913" w:rsidP="00D46D99">
            <w:pPr>
              <w:jc w:val="center"/>
              <w:rPr>
                <w:lang w:val="es-ES" w:eastAsia="ja-JP"/>
              </w:rPr>
            </w:pPr>
            <w:r>
              <w:rPr>
                <w:lang w:val="es-ES" w:eastAsia="ja-JP"/>
              </w:rPr>
              <w:t>TSL2591</w:t>
            </w:r>
          </w:p>
        </w:tc>
        <w:tc>
          <w:tcPr>
            <w:tcW w:w="4928" w:type="dxa"/>
          </w:tcPr>
          <w:p w14:paraId="6447F028" w14:textId="0E879D34" w:rsidR="00D46D99" w:rsidRDefault="00185EB2" w:rsidP="00D46D99">
            <w:pPr>
              <w:jc w:val="center"/>
              <w:rPr>
                <w:lang w:val="es-ES" w:eastAsia="ja-JP"/>
              </w:rPr>
            </w:pPr>
            <w:r>
              <w:rPr>
                <w:lang w:val="es-ES" w:eastAsia="ja-JP"/>
              </w:rPr>
              <w:t>4 horas</w:t>
            </w:r>
          </w:p>
        </w:tc>
      </w:tr>
      <w:tr w:rsidR="00D46D99" w14:paraId="7398E0C1" w14:textId="77777777" w:rsidTr="00D46D99">
        <w:tc>
          <w:tcPr>
            <w:tcW w:w="4927" w:type="dxa"/>
          </w:tcPr>
          <w:p w14:paraId="28863577" w14:textId="37F0E2D1" w:rsidR="00D46D99" w:rsidRDefault="00A67913" w:rsidP="00D46D99">
            <w:pPr>
              <w:jc w:val="center"/>
              <w:rPr>
                <w:lang w:val="es-ES" w:eastAsia="ja-JP"/>
              </w:rPr>
            </w:pPr>
            <w:r>
              <w:rPr>
                <w:lang w:val="es-ES" w:eastAsia="ja-JP"/>
              </w:rPr>
              <w:t>COM</w:t>
            </w:r>
          </w:p>
        </w:tc>
        <w:tc>
          <w:tcPr>
            <w:tcW w:w="4928" w:type="dxa"/>
          </w:tcPr>
          <w:p w14:paraId="3FBDE8CD" w14:textId="08BE0D8F" w:rsidR="00D46D99" w:rsidRDefault="00185EB2" w:rsidP="00D46D99">
            <w:pPr>
              <w:jc w:val="center"/>
              <w:rPr>
                <w:lang w:val="es-ES" w:eastAsia="ja-JP"/>
              </w:rPr>
            </w:pPr>
            <w:r>
              <w:rPr>
                <w:lang w:val="es-ES" w:eastAsia="ja-JP"/>
              </w:rPr>
              <w:t>6</w:t>
            </w:r>
            <w:r w:rsidR="00BA0745">
              <w:rPr>
                <w:lang w:val="es-ES" w:eastAsia="ja-JP"/>
              </w:rPr>
              <w:t xml:space="preserve"> horas</w:t>
            </w:r>
            <w:r>
              <w:rPr>
                <w:lang w:val="es-ES" w:eastAsia="ja-JP"/>
              </w:rPr>
              <w:t xml:space="preserve"> y 30 minutos</w:t>
            </w:r>
          </w:p>
        </w:tc>
      </w:tr>
      <w:tr w:rsidR="00D46D99" w14:paraId="4E4AF09A" w14:textId="77777777" w:rsidTr="00D46D99">
        <w:tc>
          <w:tcPr>
            <w:tcW w:w="4927" w:type="dxa"/>
          </w:tcPr>
          <w:p w14:paraId="4AF3359D" w14:textId="2563F9F3" w:rsidR="00D46D99" w:rsidRDefault="00BA0745" w:rsidP="00D46D99">
            <w:pPr>
              <w:jc w:val="center"/>
              <w:rPr>
                <w:lang w:val="es-ES" w:eastAsia="ja-JP"/>
              </w:rPr>
            </w:pPr>
            <w:r>
              <w:rPr>
                <w:lang w:val="es-ES" w:eastAsia="ja-JP"/>
              </w:rPr>
              <w:t>PRINCIPAL</w:t>
            </w:r>
          </w:p>
        </w:tc>
        <w:tc>
          <w:tcPr>
            <w:tcW w:w="4928" w:type="dxa"/>
          </w:tcPr>
          <w:p w14:paraId="6F5C9848" w14:textId="034ADB13" w:rsidR="00D46D99" w:rsidRDefault="00185EB2" w:rsidP="00D46D99">
            <w:pPr>
              <w:jc w:val="center"/>
              <w:rPr>
                <w:lang w:val="es-ES" w:eastAsia="ja-JP"/>
              </w:rPr>
            </w:pPr>
            <w:r>
              <w:rPr>
                <w:lang w:val="es-ES" w:eastAsia="ja-JP"/>
              </w:rPr>
              <w:t>10 horas y 30 minutos</w:t>
            </w:r>
          </w:p>
        </w:tc>
      </w:tr>
    </w:tbl>
    <w:p w14:paraId="05FE7287" w14:textId="77777777" w:rsidR="00071A14" w:rsidRPr="00071A14" w:rsidRDefault="00071A14" w:rsidP="00071A14">
      <w:pPr>
        <w:rPr>
          <w:lang w:val="es-ES" w:eastAsia="ja-JP"/>
        </w:rPr>
      </w:pPr>
    </w:p>
    <w:p w14:paraId="0D7C5872" w14:textId="77777777" w:rsidR="00FA330B" w:rsidRPr="00071A14" w:rsidRDefault="00AE6F2B" w:rsidP="00F57C5D">
      <w:pPr>
        <w:pStyle w:val="Heading2"/>
        <w:rPr>
          <w:lang w:val="es-ES_tradnl"/>
        </w:rPr>
      </w:pPr>
      <w:bookmarkStart w:id="8" w:name="_Toc88129295"/>
      <w:r w:rsidRPr="00071A14">
        <w:rPr>
          <w:lang w:val="es-ES_tradnl"/>
        </w:rPr>
        <w:t>Bibliografía utilizada</w:t>
      </w:r>
      <w:bookmarkEnd w:id="8"/>
    </w:p>
    <w:p w14:paraId="7659D81D" w14:textId="1426D1D3" w:rsidR="00250EAE" w:rsidRDefault="00BF1FF0" w:rsidP="00250EAE">
      <w:pPr>
        <w:pStyle w:val="RD-REFDOCv4"/>
        <w:rPr>
          <w:lang w:val="es-ES_tradnl"/>
        </w:rPr>
      </w:pPr>
      <w:hyperlink r:id="rId13" w:history="1">
        <w:r w:rsidRPr="00CA140F">
          <w:rPr>
            <w:rStyle w:val="Hyperlink"/>
            <w:lang w:val="es-ES_tradnl"/>
          </w:rPr>
          <w:t>https://www.keil.com/pack/doc/CMSIS/Driver/html/index.html</w:t>
        </w:r>
      </w:hyperlink>
    </w:p>
    <w:p w14:paraId="414D1928" w14:textId="17BA9360" w:rsidR="00BF1FF0" w:rsidRDefault="00BF1FF0" w:rsidP="00250EAE">
      <w:pPr>
        <w:pStyle w:val="RD-REFDOCv4"/>
        <w:rPr>
          <w:lang w:val="es-ES_tradnl"/>
        </w:rPr>
      </w:pPr>
      <w:hyperlink r:id="rId14" w:history="1">
        <w:r w:rsidRPr="00CA140F">
          <w:rPr>
            <w:rStyle w:val="Hyperlink"/>
            <w:lang w:val="es-ES_tradnl"/>
          </w:rPr>
          <w:t>https://www.st.com/resource/en/user_manual/um1725-description-of-stm32f4-hal-and-lowlayer-drivers-stmicroelectronics.pdf</w:t>
        </w:r>
      </w:hyperlink>
    </w:p>
    <w:p w14:paraId="5A030971" w14:textId="69D6452C" w:rsidR="00BF1FF0" w:rsidRDefault="0015637B" w:rsidP="00250EAE">
      <w:pPr>
        <w:pStyle w:val="RD-REFDOCv4"/>
        <w:rPr>
          <w:lang w:val="es-ES_tradnl"/>
        </w:rPr>
      </w:pPr>
      <w:hyperlink r:id="rId15" w:history="1">
        <w:r w:rsidRPr="00CA140F">
          <w:rPr>
            <w:rStyle w:val="Hyperlink"/>
            <w:lang w:val="es-ES_tradnl"/>
          </w:rPr>
          <w:t>https://moodle.upm.es/titulaciones/oficiales/pluginfile.php/10030203/mod_resource/content/8/UM1725-STM32F4-HAL-AND-LL-DRIVERS-DESCRIPTION.pdf</w:t>
        </w:r>
      </w:hyperlink>
    </w:p>
    <w:p w14:paraId="6FC4D468" w14:textId="77777777" w:rsidR="00071A14" w:rsidRDefault="00071A14" w:rsidP="00071A14">
      <w:pPr>
        <w:pStyle w:val="Heading2"/>
        <w:rPr>
          <w:lang w:val="es-ES"/>
        </w:rPr>
      </w:pPr>
      <w:bookmarkStart w:id="9" w:name="_Toc88129296"/>
      <w:r>
        <w:rPr>
          <w:lang w:val="es-ES"/>
        </w:rPr>
        <w:lastRenderedPageBreak/>
        <w:t>Autoevaluación.</w:t>
      </w:r>
      <w:bookmarkEnd w:id="9"/>
    </w:p>
    <w:p w14:paraId="4713B3B5" w14:textId="55DD5FE1" w:rsidR="004F5952" w:rsidRDefault="004F5952" w:rsidP="004F5952">
      <w:pPr>
        <w:rPr>
          <w:rFonts w:eastAsia="Batang"/>
          <w:lang w:val="es-ES_tradnl" w:eastAsia="ko-KR"/>
        </w:rPr>
      </w:pPr>
      <w:r w:rsidRPr="00584801">
        <w:rPr>
          <w:rFonts w:eastAsia="Batang"/>
          <w:lang w:val="es-ES_tradnl" w:eastAsia="ko-KR"/>
        </w:rPr>
        <w:t>RA971 - Manejar temporizadores hardware para gestionar la temporización y sincronización de una aplicación.</w:t>
      </w:r>
      <w:r w:rsidR="007773C3">
        <w:rPr>
          <w:rFonts w:eastAsia="Batang"/>
          <w:lang w:val="es-ES_tradnl" w:eastAsia="ko-KR"/>
        </w:rPr>
        <w:t xml:space="preserve"> </w:t>
      </w:r>
      <w:r>
        <w:rPr>
          <w:rFonts w:eastAsia="Batang"/>
          <w:lang w:val="es-ES_tradnl" w:eastAsia="ko-KR"/>
        </w:rPr>
        <w:t>-&gt;</w:t>
      </w:r>
      <w:r w:rsidR="007773C3">
        <w:rPr>
          <w:rFonts w:eastAsia="Batang"/>
          <w:lang w:val="es-ES_tradnl" w:eastAsia="ko-KR"/>
        </w:rPr>
        <w:t xml:space="preserve"> OBJETIVO CUMPLIDO:</w:t>
      </w:r>
      <w:r>
        <w:rPr>
          <w:rFonts w:eastAsia="Batang"/>
          <w:lang w:val="es-ES_tradnl" w:eastAsia="ko-KR"/>
        </w:rPr>
        <w:t xml:space="preserve"> por ejemplo, en el modulo de reloj se necesita hacer una sincronización adecuada, así mismo como se requiere de una buena temporización por medio de un “</w:t>
      </w:r>
      <w:r w:rsidRPr="004F5952">
        <w:rPr>
          <w:rFonts w:eastAsia="Batang"/>
          <w:i/>
          <w:iCs/>
          <w:lang w:val="es-ES_tradnl" w:eastAsia="ko-KR"/>
        </w:rPr>
        <w:t>timer</w:t>
      </w:r>
      <w:r>
        <w:rPr>
          <w:rFonts w:eastAsia="Batang"/>
          <w:lang w:val="es-ES_tradnl" w:eastAsia="ko-KR"/>
        </w:rPr>
        <w:t>”, para poder implementar el paso del tiempo en el reloj.</w:t>
      </w:r>
    </w:p>
    <w:p w14:paraId="6C2DF02B" w14:textId="77777777" w:rsidR="004F5952" w:rsidRPr="00584801" w:rsidRDefault="004F5952" w:rsidP="004F5952">
      <w:pPr>
        <w:rPr>
          <w:rFonts w:eastAsia="Batang"/>
          <w:lang w:val="es-ES_tradnl" w:eastAsia="ko-KR"/>
        </w:rPr>
      </w:pPr>
    </w:p>
    <w:p w14:paraId="28234829" w14:textId="2A65C57E" w:rsidR="004F5952" w:rsidRDefault="004F5952" w:rsidP="004F5952">
      <w:pPr>
        <w:rPr>
          <w:rFonts w:eastAsia="Batang"/>
          <w:lang w:val="es-ES_tradnl" w:eastAsia="ko-KR"/>
        </w:rPr>
      </w:pPr>
      <w:r w:rsidRPr="00584801">
        <w:rPr>
          <w:rFonts w:eastAsia="Batang"/>
          <w:lang w:val="es-ES_tradnl" w:eastAsia="ko-KR"/>
        </w:rPr>
        <w:t>RA970 - Establecer y gestionar las comunicaciones entre dos sistemas utilizando diferentes interfaces.</w:t>
      </w:r>
      <w:r>
        <w:rPr>
          <w:rFonts w:eastAsia="Batang"/>
          <w:lang w:val="es-ES_tradnl" w:eastAsia="ko-KR"/>
        </w:rPr>
        <w:t xml:space="preserve"> -&gt;</w:t>
      </w:r>
      <w:r w:rsidR="007773C3" w:rsidRPr="007773C3">
        <w:rPr>
          <w:rFonts w:eastAsia="Batang"/>
          <w:lang w:val="es-ES_tradnl" w:eastAsia="ko-KR"/>
        </w:rPr>
        <w:t xml:space="preserve"> </w:t>
      </w:r>
      <w:r w:rsidR="007773C3">
        <w:rPr>
          <w:rFonts w:eastAsia="Batang"/>
          <w:lang w:val="es-ES_tradnl" w:eastAsia="ko-KR"/>
        </w:rPr>
        <w:t>OBJETIVO CUMPLIDO:</w:t>
      </w:r>
      <w:r>
        <w:rPr>
          <w:rFonts w:eastAsia="Batang"/>
          <w:lang w:val="es-ES_tradnl" w:eastAsia="ko-KR"/>
        </w:rPr>
        <w:t xml:space="preserve"> Se utilizan diversas interfaces en diferentes módulos. Por mencionar algunas: SPI en el modulo LCD, I</w:t>
      </w:r>
      <w:r>
        <w:rPr>
          <w:rFonts w:eastAsia="Batang"/>
          <w:vertAlign w:val="superscript"/>
          <w:lang w:val="es-ES_tradnl" w:eastAsia="ko-KR"/>
        </w:rPr>
        <w:t>2</w:t>
      </w:r>
      <w:r>
        <w:rPr>
          <w:rFonts w:eastAsia="Batang"/>
          <w:lang w:val="es-ES_tradnl" w:eastAsia="ko-KR"/>
        </w:rPr>
        <w:t>C en el módulo TSL2591, USART en el módulo COM y GPIO en el módulo RGB.</w:t>
      </w:r>
    </w:p>
    <w:p w14:paraId="7CA0CD6B" w14:textId="77777777" w:rsidR="007773C3" w:rsidRPr="004F5952" w:rsidRDefault="007773C3" w:rsidP="004F5952">
      <w:pPr>
        <w:rPr>
          <w:rFonts w:eastAsia="Batang"/>
          <w:lang w:val="es-ES_tradnl" w:eastAsia="ko-KR"/>
        </w:rPr>
      </w:pPr>
    </w:p>
    <w:p w14:paraId="4D29A54E" w14:textId="7273D3E8" w:rsidR="004F5952" w:rsidRDefault="004F5952" w:rsidP="004F5952">
      <w:pPr>
        <w:rPr>
          <w:rFonts w:eastAsia="Batang"/>
          <w:lang w:val="es-ES_tradnl" w:eastAsia="ko-KR"/>
        </w:rPr>
      </w:pPr>
      <w:r w:rsidRPr="00584801">
        <w:rPr>
          <w:rFonts w:eastAsia="Batang"/>
          <w:lang w:val="es-ES_tradnl" w:eastAsia="ko-KR"/>
        </w:rPr>
        <w:t>RA907 - Desarrollo de aplicaciones en grupos de trabajo</w:t>
      </w:r>
      <w:r w:rsidR="007773C3">
        <w:rPr>
          <w:rFonts w:eastAsia="Batang"/>
          <w:lang w:val="es-ES_tradnl" w:eastAsia="ko-KR"/>
        </w:rPr>
        <w:t xml:space="preserve">. -&gt; </w:t>
      </w:r>
      <w:r w:rsidR="007773C3">
        <w:rPr>
          <w:rFonts w:eastAsia="Batang"/>
          <w:lang w:val="es-ES_tradnl" w:eastAsia="ko-KR"/>
        </w:rPr>
        <w:t xml:space="preserve">OBJETIVO </w:t>
      </w:r>
      <w:r w:rsidR="007773C3">
        <w:rPr>
          <w:rFonts w:eastAsia="Batang"/>
          <w:lang w:val="es-ES_tradnl" w:eastAsia="ko-KR"/>
        </w:rPr>
        <w:t xml:space="preserve">PARCIALMENTE </w:t>
      </w:r>
      <w:r w:rsidR="007773C3">
        <w:rPr>
          <w:rFonts w:eastAsia="Batang"/>
          <w:lang w:val="es-ES_tradnl" w:eastAsia="ko-KR"/>
        </w:rPr>
        <w:t>CUMPLIDO:</w:t>
      </w:r>
      <w:r w:rsidR="007773C3">
        <w:rPr>
          <w:rFonts w:eastAsia="Batang"/>
          <w:lang w:val="es-ES_tradnl" w:eastAsia="ko-KR"/>
        </w:rPr>
        <w:t xml:space="preserve"> A pesar de que, a lo largo de todo el curso, las distintas actividades eran individuales y no se ha permitido el trabajo en grupo, no se puede negar la existencia de una estrecha colaboración con diferentes compañeros.</w:t>
      </w:r>
    </w:p>
    <w:p w14:paraId="6034B4E4" w14:textId="77777777" w:rsidR="007773C3" w:rsidRPr="00584801" w:rsidRDefault="007773C3" w:rsidP="004F5952">
      <w:pPr>
        <w:rPr>
          <w:rFonts w:eastAsia="Batang"/>
          <w:lang w:val="es-ES_tradnl" w:eastAsia="ko-KR"/>
        </w:rPr>
      </w:pPr>
    </w:p>
    <w:p w14:paraId="0856F1E2" w14:textId="2EE56B18" w:rsidR="007773C3" w:rsidRDefault="004F5952" w:rsidP="004F5952">
      <w:pPr>
        <w:rPr>
          <w:rFonts w:eastAsia="Batang"/>
          <w:lang w:val="es-ES_tradnl" w:eastAsia="ko-KR"/>
        </w:rPr>
      </w:pPr>
      <w:r w:rsidRPr="00584801">
        <w:rPr>
          <w:rFonts w:eastAsia="Batang"/>
          <w:lang w:val="es-ES_tradnl" w:eastAsia="ko-KR"/>
        </w:rPr>
        <w:t>RA736 - Interpretar las especificaciones de funcionamiento de un sistema basado en microcontrolador de</w:t>
      </w:r>
      <w:r>
        <w:rPr>
          <w:rFonts w:eastAsia="Batang"/>
          <w:lang w:val="es-ES_tradnl" w:eastAsia="ko-KR"/>
        </w:rPr>
        <w:t xml:space="preserve"> </w:t>
      </w:r>
      <w:r w:rsidRPr="00584801">
        <w:rPr>
          <w:rFonts w:eastAsia="Batang"/>
          <w:lang w:val="es-ES_tradnl" w:eastAsia="ko-KR"/>
        </w:rPr>
        <w:t>mediana</w:t>
      </w:r>
      <w:r>
        <w:rPr>
          <w:rFonts w:eastAsia="Batang"/>
          <w:lang w:val="es-ES_tradnl" w:eastAsia="ko-KR"/>
        </w:rPr>
        <w:t xml:space="preserve"> </w:t>
      </w:r>
      <w:r w:rsidRPr="00584801">
        <w:rPr>
          <w:rFonts w:eastAsia="Batang"/>
          <w:lang w:val="es-ES_tradnl" w:eastAsia="ko-KR"/>
        </w:rPr>
        <w:t>complejidad.</w:t>
      </w:r>
      <w:r w:rsidR="00D44245">
        <w:rPr>
          <w:rFonts w:eastAsia="Batang"/>
          <w:lang w:val="es-ES_tradnl" w:eastAsia="ko-KR"/>
        </w:rPr>
        <w:t xml:space="preserve"> </w:t>
      </w:r>
      <w:r w:rsidR="007773C3">
        <w:rPr>
          <w:rFonts w:eastAsia="Batang"/>
          <w:lang w:val="es-ES_tradnl" w:eastAsia="ko-KR"/>
        </w:rPr>
        <w:t>-</w:t>
      </w:r>
      <w:r w:rsidR="00D44245">
        <w:rPr>
          <w:rFonts w:eastAsia="Batang"/>
          <w:lang w:val="es-ES_tradnl" w:eastAsia="ko-KR"/>
        </w:rPr>
        <w:t>&gt; OBJETIVO</w:t>
      </w:r>
      <w:r w:rsidR="007773C3">
        <w:rPr>
          <w:rFonts w:eastAsia="Batang"/>
          <w:lang w:val="es-ES_tradnl" w:eastAsia="ko-KR"/>
        </w:rPr>
        <w:t xml:space="preserve"> CUMPLIDO:</w:t>
      </w:r>
      <w:r w:rsidR="007773C3">
        <w:rPr>
          <w:rFonts w:eastAsia="Batang"/>
          <w:lang w:val="es-ES_tradnl" w:eastAsia="ko-KR"/>
        </w:rPr>
        <w:t xml:space="preserve"> Como se puede apreciar con esta última </w:t>
      </w:r>
      <w:r w:rsidR="00D44245">
        <w:rPr>
          <w:rFonts w:eastAsia="Batang"/>
          <w:lang w:val="es-ES_tradnl" w:eastAsia="ko-KR"/>
        </w:rPr>
        <w:t>práctica, se</w:t>
      </w:r>
      <w:r w:rsidR="007773C3">
        <w:rPr>
          <w:rFonts w:eastAsia="Batang"/>
          <w:lang w:val="es-ES_tradnl" w:eastAsia="ko-KR"/>
        </w:rPr>
        <w:t xml:space="preserve"> han interpretado correctamente las especificaciones de </w:t>
      </w:r>
      <w:r w:rsidR="00D44245">
        <w:rPr>
          <w:rFonts w:eastAsia="Batang"/>
          <w:lang w:val="es-ES_tradnl" w:eastAsia="ko-KR"/>
        </w:rPr>
        <w:t>esta</w:t>
      </w:r>
      <w:r w:rsidR="007773C3">
        <w:rPr>
          <w:rFonts w:eastAsia="Batang"/>
          <w:lang w:val="es-ES_tradnl" w:eastAsia="ko-KR"/>
        </w:rPr>
        <w:t>. Posteriormente</w:t>
      </w:r>
      <w:r w:rsidR="00AC4D7D">
        <w:rPr>
          <w:rFonts w:eastAsia="Batang"/>
          <w:lang w:val="es-ES_tradnl" w:eastAsia="ko-KR"/>
        </w:rPr>
        <w:t xml:space="preserve">, dichas </w:t>
      </w:r>
      <w:r w:rsidR="00D44245">
        <w:rPr>
          <w:rFonts w:eastAsia="Batang"/>
          <w:lang w:val="es-ES_tradnl" w:eastAsia="ko-KR"/>
        </w:rPr>
        <w:t>características</w:t>
      </w:r>
      <w:r w:rsidR="007773C3">
        <w:rPr>
          <w:rFonts w:eastAsia="Batang"/>
          <w:lang w:val="es-ES_tradnl" w:eastAsia="ko-KR"/>
        </w:rPr>
        <w:t xml:space="preserve"> se han desglosado </w:t>
      </w:r>
      <w:r w:rsidR="00AC4D7D">
        <w:rPr>
          <w:rFonts w:eastAsia="Batang"/>
          <w:lang w:val="es-ES_tradnl" w:eastAsia="ko-KR"/>
        </w:rPr>
        <w:t>y troceado en</w:t>
      </w:r>
      <w:r w:rsidR="00D44245">
        <w:rPr>
          <w:rFonts w:eastAsia="Batang"/>
          <w:lang w:val="es-ES_tradnl" w:eastAsia="ko-KR"/>
        </w:rPr>
        <w:t xml:space="preserve"> partes, más sencillas conceptual o funcionalmente</w:t>
      </w:r>
      <w:r w:rsidR="00AC4D7D">
        <w:rPr>
          <w:rFonts w:eastAsia="Batang"/>
          <w:lang w:val="es-ES_tradnl" w:eastAsia="ko-KR"/>
        </w:rPr>
        <w:t>,</w:t>
      </w:r>
      <w:r w:rsidR="007773C3">
        <w:rPr>
          <w:rFonts w:eastAsia="Batang"/>
          <w:lang w:val="es-ES_tradnl" w:eastAsia="ko-KR"/>
        </w:rPr>
        <w:t xml:space="preserve"> para</w:t>
      </w:r>
      <w:r w:rsidR="00D44245">
        <w:rPr>
          <w:rFonts w:eastAsia="Batang"/>
          <w:lang w:val="es-ES_tradnl" w:eastAsia="ko-KR"/>
        </w:rPr>
        <w:t xml:space="preserve"> así</w:t>
      </w:r>
      <w:r w:rsidR="007773C3">
        <w:rPr>
          <w:rFonts w:eastAsia="Batang"/>
          <w:lang w:val="es-ES_tradnl" w:eastAsia="ko-KR"/>
        </w:rPr>
        <w:t xml:space="preserve"> poder</w:t>
      </w:r>
      <w:r w:rsidR="00AC4D7D">
        <w:rPr>
          <w:rFonts w:eastAsia="Batang"/>
          <w:lang w:val="es-ES_tradnl" w:eastAsia="ko-KR"/>
        </w:rPr>
        <w:t xml:space="preserve"> alcan</w:t>
      </w:r>
      <w:r w:rsidR="00D44245">
        <w:rPr>
          <w:rFonts w:eastAsia="Batang"/>
          <w:lang w:val="es-ES_tradnl" w:eastAsia="ko-KR"/>
        </w:rPr>
        <w:t>zar el objetivo final</w:t>
      </w:r>
      <w:r w:rsidR="007773C3">
        <w:rPr>
          <w:rFonts w:eastAsia="Batang"/>
          <w:lang w:val="es-ES_tradnl" w:eastAsia="ko-KR"/>
        </w:rPr>
        <w:t xml:space="preserve"> de desarrollar</w:t>
      </w:r>
      <w:r w:rsidR="00D44245">
        <w:rPr>
          <w:rFonts w:eastAsia="Batang"/>
          <w:lang w:val="es-ES_tradnl" w:eastAsia="ko-KR"/>
        </w:rPr>
        <w:t xml:space="preserve"> la aplicación</w:t>
      </w:r>
      <w:r w:rsidR="007773C3">
        <w:rPr>
          <w:rFonts w:eastAsia="Batang"/>
          <w:lang w:val="es-ES_tradnl" w:eastAsia="ko-KR"/>
        </w:rPr>
        <w:t>.</w:t>
      </w:r>
    </w:p>
    <w:p w14:paraId="324A3C0E" w14:textId="77777777" w:rsidR="00D44245" w:rsidRPr="00584801" w:rsidRDefault="00D44245" w:rsidP="004F5952">
      <w:pPr>
        <w:rPr>
          <w:rFonts w:eastAsia="Batang"/>
          <w:lang w:val="es-ES_tradnl" w:eastAsia="ko-KR"/>
        </w:rPr>
      </w:pPr>
    </w:p>
    <w:p w14:paraId="08B7EB1B" w14:textId="64EEB1BC" w:rsidR="004F5952" w:rsidRDefault="004F5952" w:rsidP="004F5952">
      <w:pPr>
        <w:rPr>
          <w:rFonts w:eastAsia="Batang"/>
          <w:lang w:val="es-ES_tradnl" w:eastAsia="ko-KR"/>
        </w:rPr>
      </w:pPr>
      <w:r w:rsidRPr="00584801">
        <w:rPr>
          <w:rFonts w:eastAsia="Batang"/>
          <w:lang w:val="es-ES_tradnl" w:eastAsia="ko-KR"/>
        </w:rPr>
        <w:t>RA737 - Escribir el código necesario para desarrollar una aplicación basada en microcontrolador de mediana</w:t>
      </w:r>
      <w:r>
        <w:rPr>
          <w:rFonts w:eastAsia="Batang"/>
          <w:lang w:val="es-ES_tradnl" w:eastAsia="ko-KR"/>
        </w:rPr>
        <w:t xml:space="preserve"> </w:t>
      </w:r>
      <w:r w:rsidRPr="00584801">
        <w:rPr>
          <w:rFonts w:eastAsia="Batang"/>
          <w:lang w:val="es-ES_tradnl" w:eastAsia="ko-KR"/>
        </w:rPr>
        <w:t>complejidad.</w:t>
      </w:r>
      <w:r w:rsidR="00D44245">
        <w:rPr>
          <w:rFonts w:eastAsia="Batang"/>
          <w:lang w:val="es-ES_tradnl" w:eastAsia="ko-KR"/>
        </w:rPr>
        <w:t xml:space="preserve"> -&gt; </w:t>
      </w:r>
      <w:r w:rsidR="00D44245">
        <w:rPr>
          <w:rFonts w:eastAsia="Batang"/>
          <w:lang w:val="es-ES_tradnl" w:eastAsia="ko-KR"/>
        </w:rPr>
        <w:t>OBJETIVO CUMPLIDO:</w:t>
      </w:r>
      <w:r w:rsidR="00D44245">
        <w:rPr>
          <w:rFonts w:eastAsia="Batang"/>
          <w:lang w:val="es-ES_tradnl" w:eastAsia="ko-KR"/>
        </w:rPr>
        <w:t xml:space="preserve"> Se puede ver como la aplicación final funciona de acuerdo con las especificaciones presentadas.</w:t>
      </w:r>
    </w:p>
    <w:p w14:paraId="34257288" w14:textId="77777777" w:rsidR="00D44245" w:rsidRPr="00584801" w:rsidRDefault="00D44245" w:rsidP="004F5952">
      <w:pPr>
        <w:rPr>
          <w:rFonts w:eastAsia="Batang"/>
          <w:lang w:val="es-ES_tradnl" w:eastAsia="ko-KR"/>
        </w:rPr>
      </w:pPr>
    </w:p>
    <w:p w14:paraId="12C32F5F" w14:textId="1BA7A134" w:rsidR="004F5952" w:rsidRDefault="004F5952" w:rsidP="004F5952">
      <w:pPr>
        <w:rPr>
          <w:rFonts w:eastAsia="Batang"/>
          <w:lang w:val="es-ES_tradnl" w:eastAsia="ko-KR"/>
        </w:rPr>
      </w:pPr>
      <w:r w:rsidRPr="00584801">
        <w:rPr>
          <w:rFonts w:eastAsia="Batang"/>
          <w:lang w:val="es-ES_tradnl" w:eastAsia="ko-KR"/>
        </w:rPr>
        <w:t>RA730 - Conectar un periférico a un microcontrolador utilizando interfaces basadas en protocolos estándar</w:t>
      </w:r>
      <w:r w:rsidR="00D44245">
        <w:rPr>
          <w:rFonts w:eastAsia="Batang"/>
          <w:lang w:val="es-ES_tradnl" w:eastAsia="ko-KR"/>
        </w:rPr>
        <w:t xml:space="preserve"> -&gt; </w:t>
      </w:r>
      <w:r w:rsidR="00D44245">
        <w:rPr>
          <w:rFonts w:eastAsia="Batang"/>
          <w:lang w:val="es-ES_tradnl" w:eastAsia="ko-KR"/>
        </w:rPr>
        <w:t>OBJETIVO CUMPLIDO:</w:t>
      </w:r>
      <w:r w:rsidR="00D44245">
        <w:rPr>
          <w:rFonts w:eastAsia="Batang"/>
          <w:lang w:val="es-ES_tradnl" w:eastAsia="ko-KR"/>
        </w:rPr>
        <w:t xml:space="preserve"> </w:t>
      </w:r>
      <w:r w:rsidR="00D44245">
        <w:rPr>
          <w:rFonts w:eastAsia="Batang"/>
          <w:lang w:val="es-ES_tradnl" w:eastAsia="ko-KR"/>
        </w:rPr>
        <w:t>Se utilizan divers</w:t>
      </w:r>
      <w:r w:rsidR="00D44245">
        <w:rPr>
          <w:rFonts w:eastAsia="Batang"/>
          <w:lang w:val="es-ES_tradnl" w:eastAsia="ko-KR"/>
        </w:rPr>
        <w:t>os protocolos de comunicación</w:t>
      </w:r>
      <w:r w:rsidR="00D44245">
        <w:rPr>
          <w:rFonts w:eastAsia="Batang"/>
          <w:lang w:val="es-ES_tradnl" w:eastAsia="ko-KR"/>
        </w:rPr>
        <w:t xml:space="preserve">. Por mencionar algunas: SPI en el </w:t>
      </w:r>
      <w:r w:rsidR="00D44245">
        <w:rPr>
          <w:rFonts w:eastAsia="Batang"/>
          <w:lang w:val="es-ES_tradnl" w:eastAsia="ko-KR"/>
        </w:rPr>
        <w:t>módulo</w:t>
      </w:r>
      <w:r w:rsidR="00D44245">
        <w:rPr>
          <w:rFonts w:eastAsia="Batang"/>
          <w:lang w:val="es-ES_tradnl" w:eastAsia="ko-KR"/>
        </w:rPr>
        <w:t xml:space="preserve"> LCD, I</w:t>
      </w:r>
      <w:r w:rsidR="00D44245">
        <w:rPr>
          <w:rFonts w:eastAsia="Batang"/>
          <w:vertAlign w:val="superscript"/>
          <w:lang w:val="es-ES_tradnl" w:eastAsia="ko-KR"/>
        </w:rPr>
        <w:t>2</w:t>
      </w:r>
      <w:r w:rsidR="00D44245">
        <w:rPr>
          <w:rFonts w:eastAsia="Batang"/>
          <w:lang w:val="es-ES_tradnl" w:eastAsia="ko-KR"/>
        </w:rPr>
        <w:t>C en el módulo TSL2591, USART en el módulo COM y GPIO en el módulo RGB.</w:t>
      </w:r>
    </w:p>
    <w:p w14:paraId="08DFFA8C" w14:textId="77777777" w:rsidR="00D44245" w:rsidRPr="00584801" w:rsidRDefault="00D44245" w:rsidP="004F5952">
      <w:pPr>
        <w:rPr>
          <w:rFonts w:eastAsia="Batang"/>
          <w:lang w:val="es-ES_tradnl" w:eastAsia="ko-KR"/>
        </w:rPr>
      </w:pPr>
    </w:p>
    <w:p w14:paraId="64FD0AB4" w14:textId="52F93710" w:rsidR="004F5952" w:rsidRDefault="004F5952" w:rsidP="004F5952">
      <w:pPr>
        <w:rPr>
          <w:rFonts w:eastAsia="Batang"/>
          <w:lang w:val="es-ES_tradnl" w:eastAsia="ko-KR"/>
        </w:rPr>
      </w:pPr>
      <w:r w:rsidRPr="00584801">
        <w:rPr>
          <w:rFonts w:eastAsia="Batang"/>
          <w:lang w:val="es-ES_tradnl" w:eastAsia="ko-KR"/>
        </w:rPr>
        <w:t>RA733 - Aprender a manejar cualquier periférico de mediana complejidad de un microcontrolador a partir de la</w:t>
      </w:r>
      <w:r>
        <w:rPr>
          <w:rFonts w:eastAsia="Batang"/>
          <w:lang w:val="es-ES_tradnl" w:eastAsia="ko-KR"/>
        </w:rPr>
        <w:t xml:space="preserve"> </w:t>
      </w:r>
      <w:r w:rsidRPr="00584801">
        <w:rPr>
          <w:rFonts w:eastAsia="Batang"/>
          <w:lang w:val="es-ES_tradnl" w:eastAsia="ko-KR"/>
        </w:rPr>
        <w:t>documentación proporcionada por el fabricante</w:t>
      </w:r>
      <w:r w:rsidR="00D44245">
        <w:rPr>
          <w:rFonts w:eastAsia="Batang"/>
          <w:lang w:val="es-ES_tradnl" w:eastAsia="ko-KR"/>
        </w:rPr>
        <w:t xml:space="preserve"> -&gt; </w:t>
      </w:r>
      <w:r w:rsidR="00D44245">
        <w:rPr>
          <w:rFonts w:eastAsia="Batang"/>
          <w:lang w:val="es-ES_tradnl" w:eastAsia="ko-KR"/>
        </w:rPr>
        <w:t>OBJETIVO CUMPLIDO:</w:t>
      </w:r>
      <w:r w:rsidR="00D44245">
        <w:rPr>
          <w:rFonts w:eastAsia="Batang"/>
          <w:lang w:val="es-ES_tradnl" w:eastAsia="ko-KR"/>
        </w:rPr>
        <w:t xml:space="preserve"> Se ha conseguido entender el “</w:t>
      </w:r>
      <w:r w:rsidR="00D44245" w:rsidRPr="00D44245">
        <w:rPr>
          <w:rFonts w:eastAsia="Batang"/>
          <w:i/>
          <w:iCs/>
          <w:lang w:val="es-ES_tradnl" w:eastAsia="ko-KR"/>
        </w:rPr>
        <w:t>datasheet</w:t>
      </w:r>
      <w:r w:rsidR="00D44245">
        <w:rPr>
          <w:rFonts w:eastAsia="Batang"/>
          <w:lang w:val="es-ES_tradnl" w:eastAsia="ko-KR"/>
        </w:rPr>
        <w:t xml:space="preserve">” </w:t>
      </w:r>
      <w:r w:rsidR="002364D7">
        <w:rPr>
          <w:rFonts w:eastAsia="Batang"/>
          <w:lang w:val="es-ES_tradnl" w:eastAsia="ko-KR"/>
        </w:rPr>
        <w:t>del sensor proporcionado (TSL2591), paso necesario para realizar una correcta configuración de los registros de configuración del sensor.</w:t>
      </w:r>
    </w:p>
    <w:p w14:paraId="3DC24032" w14:textId="77777777" w:rsidR="002364D7" w:rsidRPr="00584801" w:rsidRDefault="002364D7" w:rsidP="004F5952">
      <w:pPr>
        <w:rPr>
          <w:rFonts w:eastAsia="Batang"/>
          <w:lang w:val="es-ES_tradnl" w:eastAsia="ko-KR"/>
        </w:rPr>
      </w:pPr>
    </w:p>
    <w:p w14:paraId="5A908843" w14:textId="77777777" w:rsidR="004F5952" w:rsidRPr="00584801" w:rsidRDefault="004F5952" w:rsidP="004F5952">
      <w:pPr>
        <w:rPr>
          <w:rFonts w:eastAsia="Batang"/>
          <w:lang w:val="es-ES_tradnl" w:eastAsia="ko-KR"/>
        </w:rPr>
      </w:pPr>
      <w:r w:rsidRPr="00584801">
        <w:rPr>
          <w:rFonts w:eastAsia="Batang"/>
          <w:lang w:val="es-ES_tradnl" w:eastAsia="ko-KR"/>
        </w:rPr>
        <w:t>RA968 - Manejar instrumentación electrónica específica para el desarrollo de sistemas basados en</w:t>
      </w:r>
    </w:p>
    <w:p w14:paraId="75C84941" w14:textId="54C06700" w:rsidR="004F5952" w:rsidRDefault="002364D7" w:rsidP="004F5952">
      <w:pPr>
        <w:rPr>
          <w:rFonts w:eastAsia="Batang"/>
          <w:lang w:val="es-ES_tradnl" w:eastAsia="ko-KR"/>
        </w:rPr>
      </w:pPr>
      <w:r w:rsidRPr="00584801">
        <w:rPr>
          <w:rFonts w:eastAsia="Batang"/>
          <w:lang w:val="es-ES_tradnl" w:eastAsia="ko-KR"/>
        </w:rPr>
        <w:t>M</w:t>
      </w:r>
      <w:r w:rsidR="004F5952" w:rsidRPr="00584801">
        <w:rPr>
          <w:rFonts w:eastAsia="Batang"/>
          <w:lang w:val="es-ES_tradnl" w:eastAsia="ko-KR"/>
        </w:rPr>
        <w:t>icroprocesador</w:t>
      </w:r>
      <w:r>
        <w:rPr>
          <w:rFonts w:eastAsia="Batang"/>
          <w:lang w:val="es-ES_tradnl" w:eastAsia="ko-KR"/>
        </w:rPr>
        <w:t xml:space="preserve">. -&gt; </w:t>
      </w:r>
      <w:r>
        <w:rPr>
          <w:rFonts w:eastAsia="Batang"/>
          <w:lang w:val="es-ES_tradnl" w:eastAsia="ko-KR"/>
        </w:rPr>
        <w:t>OBJETIVO CUMPLIDO:</w:t>
      </w:r>
      <w:r>
        <w:rPr>
          <w:rFonts w:eastAsia="Batang"/>
          <w:lang w:val="es-ES_tradnl" w:eastAsia="ko-KR"/>
        </w:rPr>
        <w:t xml:space="preserve"> para realizar el proceso de “</w:t>
      </w:r>
      <w:r>
        <w:rPr>
          <w:rFonts w:eastAsia="Batang"/>
          <w:i/>
          <w:iCs/>
          <w:lang w:val="es-ES_tradnl" w:eastAsia="ko-KR"/>
        </w:rPr>
        <w:t>debug”</w:t>
      </w:r>
      <w:r>
        <w:rPr>
          <w:rFonts w:eastAsia="Batang"/>
          <w:lang w:val="es-ES_tradnl" w:eastAsia="ko-KR"/>
        </w:rPr>
        <w:t xml:space="preserve"> en algunos módulos como el TSL2591, el cual usa un protocolo de comunicación </w:t>
      </w:r>
      <w:r w:rsidRPr="002364D7">
        <w:rPr>
          <w:rFonts w:eastAsia="Batang"/>
          <w:lang w:val="es-ES_tradnl" w:eastAsia="ko-KR"/>
        </w:rPr>
        <w:t>I</w:t>
      </w:r>
      <w:r>
        <w:rPr>
          <w:rFonts w:eastAsia="Batang"/>
          <w:vertAlign w:val="superscript"/>
          <w:lang w:val="es-ES_tradnl" w:eastAsia="ko-KR"/>
        </w:rPr>
        <w:t>2</w:t>
      </w:r>
      <w:r>
        <w:rPr>
          <w:rFonts w:eastAsia="Batang"/>
          <w:lang w:val="es-ES_tradnl" w:eastAsia="ko-KR"/>
        </w:rPr>
        <w:t xml:space="preserve">C, </w:t>
      </w:r>
      <w:r w:rsidRPr="002364D7">
        <w:rPr>
          <w:rFonts w:eastAsia="Batang"/>
          <w:lang w:val="es-ES_tradnl" w:eastAsia="ko-KR"/>
        </w:rPr>
        <w:t>ha</w:t>
      </w:r>
      <w:r>
        <w:rPr>
          <w:rFonts w:eastAsia="Batang"/>
          <w:lang w:val="es-ES_tradnl" w:eastAsia="ko-KR"/>
        </w:rPr>
        <w:t xml:space="preserve"> sido esencial el uso de un analizador lógico.</w:t>
      </w:r>
    </w:p>
    <w:p w14:paraId="743C5492" w14:textId="77777777" w:rsidR="002364D7" w:rsidRPr="002364D7" w:rsidRDefault="002364D7" w:rsidP="004F5952">
      <w:pPr>
        <w:rPr>
          <w:rFonts w:eastAsia="Batang"/>
          <w:lang w:val="es-ES_tradnl" w:eastAsia="ko-KR"/>
        </w:rPr>
      </w:pPr>
    </w:p>
    <w:p w14:paraId="1FAF376E" w14:textId="77777777" w:rsidR="004F5952" w:rsidRPr="00584801" w:rsidRDefault="004F5952" w:rsidP="004F5952">
      <w:pPr>
        <w:rPr>
          <w:rFonts w:eastAsia="Batang"/>
          <w:lang w:val="es-ES_tradnl" w:eastAsia="ko-KR"/>
        </w:rPr>
      </w:pPr>
      <w:r w:rsidRPr="00584801">
        <w:rPr>
          <w:rFonts w:eastAsia="Batang"/>
          <w:lang w:val="es-ES_tradnl" w:eastAsia="ko-KR"/>
        </w:rPr>
        <w:t>RA738 - Elaborar el informe que justifica y describe la toma de decisiones adoptadas en el desarrollo de un</w:t>
      </w:r>
    </w:p>
    <w:p w14:paraId="1FEE3155" w14:textId="16C87C31" w:rsidR="004F5952" w:rsidRDefault="004F5952" w:rsidP="004F5952">
      <w:pPr>
        <w:rPr>
          <w:rFonts w:eastAsia="Batang"/>
          <w:lang w:val="es-ES_tradnl" w:eastAsia="ko-KR"/>
        </w:rPr>
      </w:pPr>
      <w:r w:rsidRPr="00584801">
        <w:rPr>
          <w:rFonts w:eastAsia="Batang"/>
          <w:lang w:val="es-ES_tradnl" w:eastAsia="ko-KR"/>
        </w:rPr>
        <w:t>proyecto y defenderlo oralmente con precisión y detalle.</w:t>
      </w:r>
      <w:r w:rsidR="00DE05C8">
        <w:rPr>
          <w:rFonts w:eastAsia="Batang"/>
          <w:lang w:val="es-ES_tradnl" w:eastAsia="ko-KR"/>
        </w:rPr>
        <w:t xml:space="preserve"> </w:t>
      </w:r>
      <w:r w:rsidR="00DE05C8">
        <w:rPr>
          <w:rFonts w:eastAsia="Batang"/>
          <w:lang w:val="es-ES_tradnl" w:eastAsia="ko-KR"/>
        </w:rPr>
        <w:t xml:space="preserve">-&gt; OBJETIVO </w:t>
      </w:r>
      <w:r w:rsidR="00DE05C8">
        <w:rPr>
          <w:rFonts w:eastAsia="Batang"/>
          <w:lang w:val="es-ES_tradnl" w:eastAsia="ko-KR"/>
        </w:rPr>
        <w:t xml:space="preserve">PREVISIBLEMENTE </w:t>
      </w:r>
      <w:r w:rsidR="00DE05C8">
        <w:rPr>
          <w:rFonts w:eastAsia="Batang"/>
          <w:lang w:val="es-ES_tradnl" w:eastAsia="ko-KR"/>
        </w:rPr>
        <w:t>CUMPLIDO</w:t>
      </w:r>
      <w:r w:rsidR="00DE05C8">
        <w:rPr>
          <w:rFonts w:eastAsia="Batang"/>
          <w:lang w:val="es-ES_tradnl" w:eastAsia="ko-KR"/>
        </w:rPr>
        <w:t>: Quedará a evaluación del profesorado, pero desde mi humilde punto de vista, considero que he realizado un buen proyecto, y que he sido capaz de defenderlo con esta memoria.</w:t>
      </w:r>
    </w:p>
    <w:p w14:paraId="1D2531B9" w14:textId="77777777" w:rsidR="002364D7" w:rsidRPr="00584801" w:rsidRDefault="002364D7" w:rsidP="004F5952">
      <w:pPr>
        <w:rPr>
          <w:rFonts w:eastAsia="Batang"/>
          <w:lang w:val="es-ES_tradnl" w:eastAsia="ko-KR"/>
        </w:rPr>
      </w:pPr>
    </w:p>
    <w:p w14:paraId="0FE75077" w14:textId="77777777" w:rsidR="004F5952" w:rsidRPr="00584801" w:rsidRDefault="004F5952" w:rsidP="004F5952">
      <w:pPr>
        <w:rPr>
          <w:rFonts w:eastAsia="Batang"/>
          <w:lang w:val="es-ES_tradnl" w:eastAsia="ko-KR"/>
        </w:rPr>
      </w:pPr>
      <w:r w:rsidRPr="00584801">
        <w:rPr>
          <w:rFonts w:eastAsia="Batang"/>
          <w:lang w:val="es-ES_tradnl" w:eastAsia="ko-KR"/>
        </w:rPr>
        <w:t>RA735 - Analizar la arquitectura software y hardware de sistemas basados en microcontrolador de mediana</w:t>
      </w:r>
    </w:p>
    <w:p w14:paraId="38069CC1" w14:textId="7B24D615" w:rsidR="004F5952" w:rsidRDefault="004F5952" w:rsidP="004F5952">
      <w:pPr>
        <w:rPr>
          <w:rFonts w:eastAsia="Batang"/>
          <w:lang w:val="es-ES_tradnl" w:eastAsia="ko-KR"/>
        </w:rPr>
      </w:pPr>
      <w:r w:rsidRPr="00584801">
        <w:rPr>
          <w:rFonts w:eastAsia="Batang"/>
          <w:lang w:val="es-ES_tradnl" w:eastAsia="ko-KR"/>
        </w:rPr>
        <w:t>complejidad.</w:t>
      </w:r>
      <w:r w:rsidR="00DE05C8">
        <w:rPr>
          <w:rFonts w:eastAsia="Batang"/>
          <w:lang w:val="es-ES_tradnl" w:eastAsia="ko-KR"/>
        </w:rPr>
        <w:t xml:space="preserve"> </w:t>
      </w:r>
      <w:r w:rsidR="00DE05C8">
        <w:rPr>
          <w:rFonts w:eastAsia="Batang"/>
          <w:lang w:val="es-ES_tradnl" w:eastAsia="ko-KR"/>
        </w:rPr>
        <w:t>-&gt; OBJETIVO CUMPLIDO</w:t>
      </w:r>
      <w:r w:rsidR="00DE05C8">
        <w:rPr>
          <w:rFonts w:eastAsia="Batang"/>
          <w:lang w:val="es-ES_tradnl" w:eastAsia="ko-KR"/>
        </w:rPr>
        <w:t>: Esto es un paso esencial al principio de cualquier desarrollo</w:t>
      </w:r>
      <w:r w:rsidR="007C6E0A">
        <w:rPr>
          <w:rFonts w:eastAsia="Batang"/>
          <w:lang w:val="es-ES_tradnl" w:eastAsia="ko-KR"/>
        </w:rPr>
        <w:t xml:space="preserve"> de una aplicación con una complejidad mínima. Considero más que demostrada este conocimiento.</w:t>
      </w:r>
    </w:p>
    <w:p w14:paraId="4F35E9E6" w14:textId="77777777" w:rsidR="007C6E0A" w:rsidRPr="00584801" w:rsidRDefault="007C6E0A" w:rsidP="004F5952">
      <w:pPr>
        <w:rPr>
          <w:rFonts w:eastAsia="Batang"/>
          <w:lang w:val="es-ES_tradnl" w:eastAsia="ko-KR"/>
        </w:rPr>
      </w:pPr>
    </w:p>
    <w:p w14:paraId="6CA56A15" w14:textId="6EB5F55D" w:rsidR="004F5952" w:rsidRPr="00071A14" w:rsidRDefault="004F5952" w:rsidP="004F5952">
      <w:pPr>
        <w:rPr>
          <w:rFonts w:eastAsia="Batang"/>
          <w:lang w:val="es-ES_tradnl" w:eastAsia="ko-KR"/>
        </w:rPr>
      </w:pPr>
      <w:r w:rsidRPr="00584801">
        <w:rPr>
          <w:rFonts w:eastAsia="Batang"/>
          <w:lang w:val="es-ES_tradnl" w:eastAsia="ko-KR"/>
        </w:rPr>
        <w:t>RA734 - Manejar entornos de CAD para la codificación, la compilación y la depuración de aplicaciones basadas en</w:t>
      </w:r>
      <w:r w:rsidR="007C6E0A">
        <w:rPr>
          <w:rFonts w:eastAsia="Batang"/>
          <w:lang w:val="es-ES_tradnl" w:eastAsia="ko-KR"/>
        </w:rPr>
        <w:t xml:space="preserve"> </w:t>
      </w:r>
      <w:r w:rsidRPr="00584801">
        <w:rPr>
          <w:rFonts w:eastAsia="Batang"/>
          <w:lang w:val="es-ES_tradnl" w:eastAsia="ko-KR"/>
        </w:rPr>
        <w:t>microcontrolador.</w:t>
      </w:r>
      <w:r w:rsidR="007C6E0A">
        <w:rPr>
          <w:rFonts w:eastAsia="Batang"/>
          <w:lang w:val="es-ES_tradnl" w:eastAsia="ko-KR"/>
        </w:rPr>
        <w:t xml:space="preserve"> -&gt; OBJETIVO CUMPLIDO: El uso de “</w:t>
      </w:r>
      <w:r w:rsidR="007C6E0A" w:rsidRPr="007C6E0A">
        <w:rPr>
          <w:rFonts w:eastAsia="Batang"/>
          <w:i/>
          <w:iCs/>
          <w:lang w:val="es-ES_tradnl" w:eastAsia="ko-KR"/>
        </w:rPr>
        <w:t>Keil microvision</w:t>
      </w:r>
      <w:r w:rsidR="007C6E0A">
        <w:rPr>
          <w:rFonts w:eastAsia="Batang"/>
          <w:i/>
          <w:iCs/>
          <w:lang w:val="es-ES_tradnl" w:eastAsia="ko-KR"/>
        </w:rPr>
        <w:t>”</w:t>
      </w:r>
      <w:r w:rsidR="007C6E0A">
        <w:rPr>
          <w:rFonts w:eastAsia="Batang"/>
          <w:lang w:val="es-ES_tradnl" w:eastAsia="ko-KR"/>
        </w:rPr>
        <w:t xml:space="preserve"> es algo esencial para este proyecto. Se podría haber abordado el mismo sin el uso de dicho software y con uno similar.</w:t>
      </w:r>
    </w:p>
    <w:p w14:paraId="517E312C" w14:textId="77777777" w:rsidR="00B92E96" w:rsidRPr="00071A14" w:rsidRDefault="00AE6F2B" w:rsidP="00D86488">
      <w:pPr>
        <w:pStyle w:val="Heading1"/>
        <w:ind w:left="0" w:firstLine="0"/>
        <w:rPr>
          <w:lang w:val="es-ES_tradnl" w:eastAsia="ja-JP"/>
        </w:rPr>
      </w:pPr>
      <w:bookmarkStart w:id="10" w:name="_Toc88129297"/>
      <w:r w:rsidRPr="00071A14">
        <w:rPr>
          <w:lang w:val="es-ES_tradnl" w:eastAsia="ko-KR"/>
        </w:rPr>
        <w:lastRenderedPageBreak/>
        <w:t>RECURSOS UTILIZADOS DEL MICROCONTROLADOR</w:t>
      </w:r>
      <w:bookmarkEnd w:id="10"/>
    </w:p>
    <w:p w14:paraId="1558E35D" w14:textId="14F731BB" w:rsidR="007E3617" w:rsidRDefault="00AE6F2B" w:rsidP="00E30C69">
      <w:pPr>
        <w:pStyle w:val="Heading2"/>
        <w:rPr>
          <w:lang w:val="es-ES_tradnl"/>
        </w:rPr>
      </w:pPr>
      <w:bookmarkStart w:id="11" w:name="_Toc88129298"/>
      <w:r w:rsidRPr="00071A14">
        <w:rPr>
          <w:lang w:val="es-ES_tradnl"/>
        </w:rPr>
        <w:t xml:space="preserve">Diagrama de bloques </w:t>
      </w:r>
      <w:r w:rsidR="00203630">
        <w:rPr>
          <w:lang w:val="es-ES_tradnl"/>
        </w:rPr>
        <w:t>hardware del sistema</w:t>
      </w:r>
      <w:r w:rsidR="00881861" w:rsidRPr="00071A14">
        <w:rPr>
          <w:lang w:val="es-ES_tradnl"/>
        </w:rPr>
        <w:t>.</w:t>
      </w:r>
      <w:bookmarkEnd w:id="11"/>
    </w:p>
    <w:p w14:paraId="6A3B9BFD" w14:textId="50E66A3C" w:rsidR="00A5549D" w:rsidRDefault="00A5549D" w:rsidP="00A5549D">
      <w:pPr>
        <w:rPr>
          <w:lang w:val="es-ES_tradnl" w:eastAsia="ja-JP"/>
        </w:rPr>
      </w:pPr>
      <w:r>
        <w:rPr>
          <w:noProof/>
          <w:lang w:val="es-ES_tradnl" w:eastAsia="ja-JP"/>
        </w:rPr>
        <w:drawing>
          <wp:inline distT="0" distB="0" distL="0" distR="0" wp14:anchorId="54BE1E0C" wp14:editId="666F24DF">
            <wp:extent cx="6120765" cy="3309620"/>
            <wp:effectExtent l="0" t="0" r="0" b="508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765" cy="3309620"/>
                    </a:xfrm>
                    <a:prstGeom prst="rect">
                      <a:avLst/>
                    </a:prstGeom>
                  </pic:spPr>
                </pic:pic>
              </a:graphicData>
            </a:graphic>
          </wp:inline>
        </w:drawing>
      </w:r>
    </w:p>
    <w:p w14:paraId="328656DD" w14:textId="77777777" w:rsidR="00A5549D" w:rsidRPr="00A5549D" w:rsidRDefault="00A5549D" w:rsidP="00A5549D">
      <w:pPr>
        <w:rPr>
          <w:lang w:val="es-ES_tradnl" w:eastAsia="ja-JP"/>
        </w:rPr>
      </w:pPr>
    </w:p>
    <w:p w14:paraId="0E172D99" w14:textId="77777777" w:rsidR="00AA3E19" w:rsidRPr="00071A14" w:rsidRDefault="002E7E6C" w:rsidP="00F57C5D">
      <w:pPr>
        <w:pStyle w:val="Heading2"/>
        <w:rPr>
          <w:lang w:val="es-ES_tradnl"/>
        </w:rPr>
      </w:pPr>
      <w:bookmarkStart w:id="12" w:name="_Toc88129299"/>
      <w:r w:rsidRPr="00071A14">
        <w:rPr>
          <w:lang w:val="es-ES_tradnl"/>
        </w:rPr>
        <w:t>Cálculos realizados y justificación de la solución adoptada.</w:t>
      </w:r>
      <w:bookmarkEnd w:id="12"/>
    </w:p>
    <w:p w14:paraId="2A3CECA6" w14:textId="6579BD83" w:rsidR="002E7E6C" w:rsidRDefault="002E7E6C" w:rsidP="002E7E6C">
      <w:pPr>
        <w:rPr>
          <w:lang w:val="es-ES_tradnl" w:eastAsia="ja-JP"/>
        </w:rPr>
      </w:pPr>
      <w:r w:rsidRPr="00071A14">
        <w:rPr>
          <w:lang w:val="es-ES_tradnl" w:eastAsia="ja-JP"/>
        </w:rPr>
        <w:t>En este punto debe describir como ha configurado cada uno de los recursos del microcontrolador, los cálculos que haya realizado y los valores programados en los registros más significativos.</w:t>
      </w:r>
    </w:p>
    <w:p w14:paraId="0A6826FB" w14:textId="77777777" w:rsidR="00F73D5A" w:rsidRPr="00071A14" w:rsidRDefault="00F73D5A" w:rsidP="002E7E6C">
      <w:pPr>
        <w:rPr>
          <w:lang w:val="es-ES_tradnl" w:eastAsia="ja-JP"/>
        </w:rPr>
      </w:pPr>
    </w:p>
    <w:p w14:paraId="7E4F5A44" w14:textId="77777777" w:rsidR="002E7E6C" w:rsidRPr="00071A14" w:rsidRDefault="002E7E6C" w:rsidP="00D86488">
      <w:pPr>
        <w:pStyle w:val="Heading1"/>
        <w:ind w:left="0" w:firstLine="0"/>
        <w:rPr>
          <w:lang w:val="es-ES_tradnl" w:eastAsia="ja-JP"/>
        </w:rPr>
      </w:pPr>
      <w:bookmarkStart w:id="13" w:name="_Toc88129300"/>
      <w:r w:rsidRPr="00071A14">
        <w:rPr>
          <w:lang w:val="es-ES_tradnl" w:eastAsia="ja-JP"/>
        </w:rPr>
        <w:lastRenderedPageBreak/>
        <w:t>SOFTWARE</w:t>
      </w:r>
      <w:bookmarkEnd w:id="13"/>
    </w:p>
    <w:p w14:paraId="02F711A1" w14:textId="082B54DE" w:rsidR="0055651B" w:rsidRDefault="0055651B" w:rsidP="0055651B">
      <w:pPr>
        <w:pStyle w:val="Heading2"/>
        <w:rPr>
          <w:lang w:val="es-ES_tradnl"/>
        </w:rPr>
      </w:pPr>
      <w:bookmarkStart w:id="14" w:name="_Toc88129301"/>
      <w:r w:rsidRPr="00071A14">
        <w:rPr>
          <w:lang w:val="es-ES_tradnl"/>
        </w:rPr>
        <w:t xml:space="preserve">Descripción </w:t>
      </w:r>
      <w:r>
        <w:rPr>
          <w:lang w:val="es-ES_tradnl"/>
        </w:rPr>
        <w:t>de cada uno de los módulos del sistema</w:t>
      </w:r>
      <w:bookmarkEnd w:id="14"/>
    </w:p>
    <w:p w14:paraId="22D3B7D1" w14:textId="443B4B30" w:rsidR="00AE2959" w:rsidRPr="00962E77" w:rsidRDefault="00962E77" w:rsidP="00962E77">
      <w:pPr>
        <w:rPr>
          <w:lang w:val="es-ES_tradnl" w:eastAsia="ja-JP"/>
        </w:rPr>
      </w:pPr>
      <w:r w:rsidRPr="00AE2959">
        <w:rPr>
          <w:lang w:val="es-ES_tradnl" w:eastAsia="ja-JP"/>
        </w:rPr>
        <w:t xml:space="preserve">• </w:t>
      </w:r>
      <w:r w:rsidR="00AE2959" w:rsidRPr="00962E77">
        <w:rPr>
          <w:lang w:val="es-ES_tradnl" w:eastAsia="ja-JP"/>
        </w:rPr>
        <w:t xml:space="preserve">PRINCIPAL: en este módulo, </w:t>
      </w:r>
      <w:r w:rsidR="00AE2959" w:rsidRPr="00962E77">
        <w:rPr>
          <w:lang w:val="es-ES_tradnl" w:eastAsia="ja-JP"/>
        </w:rPr>
        <w:t>s</w:t>
      </w:r>
      <w:r w:rsidR="00AE2959" w:rsidRPr="00962E77">
        <w:rPr>
          <w:lang w:val="es-ES_tradnl" w:eastAsia="ja-JP"/>
        </w:rPr>
        <w:t>e gestionan todas las colas y variables globales de todos los demás</w:t>
      </w:r>
    </w:p>
    <w:p w14:paraId="2F3F9FDF" w14:textId="77777777" w:rsidR="00AE2959" w:rsidRPr="00AE2959" w:rsidRDefault="00AE2959" w:rsidP="00AE2959">
      <w:pPr>
        <w:rPr>
          <w:lang w:val="es-ES_tradnl" w:eastAsia="ja-JP"/>
        </w:rPr>
      </w:pPr>
      <w:r w:rsidRPr="00AE2959">
        <w:rPr>
          <w:lang w:val="es-ES_tradnl" w:eastAsia="ja-JP"/>
        </w:rPr>
        <w:t>módulos. En él, se reciben los mensajes y envían los mensajes para la realización de cada gestión de</w:t>
      </w:r>
    </w:p>
    <w:p w14:paraId="5131877B" w14:textId="52E4AB06" w:rsidR="00962E77" w:rsidRDefault="00AE2959" w:rsidP="00AE2959">
      <w:pPr>
        <w:rPr>
          <w:lang w:val="es-ES_tradnl" w:eastAsia="ja-JP"/>
        </w:rPr>
      </w:pPr>
      <w:r w:rsidRPr="00AE2959">
        <w:rPr>
          <w:lang w:val="es-ES_tradnl" w:eastAsia="ja-JP"/>
        </w:rPr>
        <w:t xml:space="preserve">los módulos. </w:t>
      </w:r>
      <w:r>
        <w:rPr>
          <w:lang w:val="es-ES_tradnl" w:eastAsia="ja-JP"/>
        </w:rPr>
        <w:t>Dicha gestión se realiza por medio de una maquina de estados (mostrada en el punto 3.2)</w:t>
      </w:r>
      <w:r w:rsidR="00962E77">
        <w:rPr>
          <w:lang w:val="es-ES_tradnl" w:eastAsia="ja-JP"/>
        </w:rPr>
        <w:t>.</w:t>
      </w:r>
    </w:p>
    <w:p w14:paraId="7B8553EA" w14:textId="77777777" w:rsidR="00962E77" w:rsidRDefault="00962E77" w:rsidP="00AE2959">
      <w:pPr>
        <w:rPr>
          <w:lang w:val="es-ES_tradnl" w:eastAsia="ja-JP"/>
        </w:rPr>
      </w:pPr>
    </w:p>
    <w:p w14:paraId="2981E0E5" w14:textId="72E993C0" w:rsidR="00962E77" w:rsidRPr="00962E77" w:rsidRDefault="00962E77" w:rsidP="00AE2959">
      <w:pPr>
        <w:rPr>
          <w:i/>
          <w:iCs/>
          <w:lang w:val="es-ES_tradnl" w:eastAsia="ja-JP"/>
        </w:rPr>
      </w:pPr>
      <w:r w:rsidRPr="00AE2959">
        <w:rPr>
          <w:lang w:val="es-ES_tradnl" w:eastAsia="ja-JP"/>
        </w:rPr>
        <w:t>•</w:t>
      </w:r>
      <w:r>
        <w:rPr>
          <w:lang w:val="es-ES_tradnl" w:eastAsia="ja-JP"/>
        </w:rPr>
        <w:t xml:space="preserve"> LCD: gestiona tanto la configuración inicial de los pines necesarios para llevar a cabo una comunicación SPI con el “</w:t>
      </w:r>
      <w:r w:rsidRPr="00962E77">
        <w:rPr>
          <w:i/>
          <w:iCs/>
          <w:lang w:val="es-ES_tradnl" w:eastAsia="ja-JP"/>
        </w:rPr>
        <w:t>display</w:t>
      </w:r>
      <w:r>
        <w:rPr>
          <w:i/>
          <w:iCs/>
          <w:lang w:val="es-ES_tradnl" w:eastAsia="ja-JP"/>
        </w:rPr>
        <w:t>”</w:t>
      </w:r>
      <w:r>
        <w:rPr>
          <w:lang w:val="es-ES_tradnl" w:eastAsia="ja-JP"/>
        </w:rPr>
        <w:t>, como la posterior comunicación con el mismo. Toda la configuración inicial del LCD esta “</w:t>
      </w:r>
      <w:r>
        <w:rPr>
          <w:i/>
          <w:iCs/>
          <w:lang w:val="es-ES_tradnl" w:eastAsia="ja-JP"/>
        </w:rPr>
        <w:t>hard coded”</w:t>
      </w:r>
      <w:r>
        <w:rPr>
          <w:lang w:val="es-ES_tradnl" w:eastAsia="ja-JP"/>
        </w:rPr>
        <w:t xml:space="preserve">, por </w:t>
      </w:r>
      <w:r w:rsidR="00252C20">
        <w:rPr>
          <w:lang w:val="es-ES_tradnl" w:eastAsia="ja-JP"/>
        </w:rPr>
        <w:t>tanto,</w:t>
      </w:r>
      <w:r>
        <w:rPr>
          <w:lang w:val="es-ES_tradnl" w:eastAsia="ja-JP"/>
        </w:rPr>
        <w:t xml:space="preserve"> no se puede configurar sin modificar el </w:t>
      </w:r>
      <w:r w:rsidR="00252C20">
        <w:rPr>
          <w:lang w:val="es-ES_tradnl" w:eastAsia="ja-JP"/>
        </w:rPr>
        <w:t>código fuente cosas como si se quiere el “</w:t>
      </w:r>
      <w:r w:rsidR="00252C20" w:rsidRPr="00962E77">
        <w:rPr>
          <w:i/>
          <w:iCs/>
          <w:lang w:val="es-ES_tradnl" w:eastAsia="ja-JP"/>
        </w:rPr>
        <w:t>display</w:t>
      </w:r>
      <w:r w:rsidR="00252C20">
        <w:rPr>
          <w:lang w:val="es-ES_tradnl" w:eastAsia="ja-JP"/>
        </w:rPr>
        <w:t xml:space="preserve"> “en modo normal o en modo invertido. La comunicación con en el exterior se realiza </w:t>
      </w:r>
      <w:r w:rsidR="000F0073">
        <w:rPr>
          <w:lang w:val="es-ES_tradnl" w:eastAsia="ja-JP"/>
        </w:rPr>
        <w:t>por medio de una cola de mensajes, en la cual se debe especificar tanto el mensaje de cada una de las dos líneas, como el desplazamiento inicial de cada una de ellas.</w:t>
      </w:r>
    </w:p>
    <w:p w14:paraId="02C3A235" w14:textId="26327DD5" w:rsidR="00001EE6" w:rsidRDefault="00001EE6" w:rsidP="00AE2959">
      <w:pPr>
        <w:rPr>
          <w:lang w:val="es-ES_tradnl" w:eastAsia="ja-JP"/>
        </w:rPr>
      </w:pPr>
    </w:p>
    <w:p w14:paraId="3ACE89C0" w14:textId="3844BF19" w:rsidR="00001EE6" w:rsidRPr="00962E77" w:rsidRDefault="00962E77" w:rsidP="00962E77">
      <w:pPr>
        <w:rPr>
          <w:lang w:val="es-ES_tradnl" w:eastAsia="ja-JP"/>
        </w:rPr>
      </w:pPr>
      <w:r w:rsidRPr="00AE2959">
        <w:rPr>
          <w:lang w:val="es-ES_tradnl" w:eastAsia="ja-JP"/>
        </w:rPr>
        <w:t xml:space="preserve">• </w:t>
      </w:r>
      <w:r w:rsidR="00001EE6" w:rsidRPr="00962E77">
        <w:rPr>
          <w:lang w:val="es-ES_tradnl" w:eastAsia="ja-JP"/>
        </w:rPr>
        <w:t xml:space="preserve">JOYSTICK: es el encargo de procesar las interrupciones creadas por los distintos gestos </w:t>
      </w:r>
      <w:r w:rsidRPr="00962E77">
        <w:rPr>
          <w:lang w:val="es-ES_tradnl" w:eastAsia="ja-JP"/>
        </w:rPr>
        <w:t xml:space="preserve">del sistema. </w:t>
      </w:r>
      <w:r w:rsidR="00001EE6" w:rsidRPr="00962E77">
        <w:rPr>
          <w:lang w:val="es-ES_tradnl" w:eastAsia="ja-JP"/>
        </w:rPr>
        <w:t xml:space="preserve">Además, se encarga de gestionar los rebotes de cada gesto, y a su vez determinar la duración de estos. Una pulsación se considera larga si excede los 1500ms pulsada, es decir 1,5s. Este </w:t>
      </w:r>
      <w:r w:rsidRPr="00962E77">
        <w:rPr>
          <w:lang w:val="es-ES_tradnl" w:eastAsia="ja-JP"/>
        </w:rPr>
        <w:t>módulo</w:t>
      </w:r>
      <w:r w:rsidR="00001EE6" w:rsidRPr="00962E77">
        <w:rPr>
          <w:lang w:val="es-ES_tradnl" w:eastAsia="ja-JP"/>
        </w:rPr>
        <w:t xml:space="preserve"> está desarrollado específicamente para esta aplicación, es decir, que solo implementa los gestos de arriba y abajo, aunque si se requiriera, no llevaría más de 5 minutos implementar el resto de </w:t>
      </w:r>
      <w:r w:rsidRPr="00962E77">
        <w:rPr>
          <w:lang w:val="es-ES_tradnl" w:eastAsia="ja-JP"/>
        </w:rPr>
        <w:t>los gestos</w:t>
      </w:r>
      <w:r w:rsidR="00001EE6" w:rsidRPr="00962E77">
        <w:rPr>
          <w:lang w:val="es-ES_tradnl" w:eastAsia="ja-JP"/>
        </w:rPr>
        <w:t xml:space="preserve">. Se comunica con el exterior por medio de una cola de mensajes, en la cual se especifica, tanto el gesto </w:t>
      </w:r>
      <w:r w:rsidRPr="00962E77">
        <w:rPr>
          <w:lang w:val="es-ES_tradnl" w:eastAsia="ja-JP"/>
        </w:rPr>
        <w:t>que se ha producido, como la duración de este.</w:t>
      </w:r>
    </w:p>
    <w:p w14:paraId="049FB747" w14:textId="77777777" w:rsidR="00AE2959" w:rsidRPr="00AE2959" w:rsidRDefault="00AE2959" w:rsidP="00AE2959">
      <w:pPr>
        <w:rPr>
          <w:lang w:val="es-ES_tradnl" w:eastAsia="ja-JP"/>
        </w:rPr>
      </w:pPr>
    </w:p>
    <w:p w14:paraId="58443A11" w14:textId="6C4CCF37" w:rsidR="00AE2959" w:rsidRPr="004500B2" w:rsidRDefault="00962E77" w:rsidP="00AE2959">
      <w:pPr>
        <w:rPr>
          <w:lang w:val="es-ES_tradnl" w:eastAsia="ja-JP"/>
        </w:rPr>
      </w:pPr>
      <w:r w:rsidRPr="00AE2959">
        <w:rPr>
          <w:lang w:val="es-ES_tradnl" w:eastAsia="ja-JP"/>
        </w:rPr>
        <w:t xml:space="preserve">• </w:t>
      </w:r>
      <w:r w:rsidR="00AE2959" w:rsidRPr="00AE2959">
        <w:rPr>
          <w:lang w:val="es-ES_tradnl" w:eastAsia="ja-JP"/>
        </w:rPr>
        <w:t xml:space="preserve">RGB: gestiona el encendido y apagado de los leds. </w:t>
      </w:r>
      <w:r w:rsidR="00AE2959">
        <w:rPr>
          <w:lang w:val="es-ES_tradnl" w:eastAsia="ja-JP"/>
        </w:rPr>
        <w:t>Todo se gestiona internamente y la única comunicación es por medio de una cola de mensajes, en la cual solo se especifica cual de los leds se quiere encender. Este módulo está diseñado específicamente para esta aplicación, esto quiere decir que no se puede configurar externamente que led se desea hacer que parpadee, ni se puede seleccionar el color del RGB. Por tanto</w:t>
      </w:r>
      <w:r w:rsidR="006F4F0C">
        <w:rPr>
          <w:lang w:val="es-ES_tradnl" w:eastAsia="ja-JP"/>
        </w:rPr>
        <w:t>,</w:t>
      </w:r>
      <w:r w:rsidR="00AE2959">
        <w:rPr>
          <w:lang w:val="es-ES_tradnl" w:eastAsia="ja-JP"/>
        </w:rPr>
        <w:t xml:space="preserve"> todas las funcionalidades de ese estilo están “</w:t>
      </w:r>
      <w:r w:rsidR="00AE2959">
        <w:rPr>
          <w:i/>
          <w:iCs/>
          <w:lang w:val="es-ES_tradnl" w:eastAsia="ja-JP"/>
        </w:rPr>
        <w:t>hard coded”</w:t>
      </w:r>
      <w:r w:rsidR="00AE2959">
        <w:rPr>
          <w:lang w:val="es-ES_tradnl" w:eastAsia="ja-JP"/>
        </w:rPr>
        <w:t>.</w:t>
      </w:r>
      <w:r w:rsidR="004500B2">
        <w:rPr>
          <w:lang w:val="es-ES_tradnl" w:eastAsia="ja-JP"/>
        </w:rPr>
        <w:t xml:space="preserve"> El efecto de respiración del led RGB esta creado mediante un PWM, el parpadeo continuado del LED2 y el “</w:t>
      </w:r>
      <w:r w:rsidR="004500B2">
        <w:rPr>
          <w:i/>
          <w:iCs/>
          <w:lang w:val="es-ES_tradnl" w:eastAsia="ja-JP"/>
        </w:rPr>
        <w:t>flick”</w:t>
      </w:r>
      <w:r w:rsidR="004500B2">
        <w:rPr>
          <w:lang w:val="es-ES_tradnl" w:eastAsia="ja-JP"/>
        </w:rPr>
        <w:t xml:space="preserve"> del LED3 están ambos diseñados mediante diversos </w:t>
      </w:r>
      <w:r w:rsidR="006F4F0C">
        <w:rPr>
          <w:lang w:val="es-ES_tradnl" w:eastAsia="ja-JP"/>
        </w:rPr>
        <w:t>“</w:t>
      </w:r>
      <w:r w:rsidR="004500B2" w:rsidRPr="006F4F0C">
        <w:rPr>
          <w:i/>
          <w:iCs/>
          <w:lang w:val="es-ES_tradnl" w:eastAsia="ja-JP"/>
        </w:rPr>
        <w:t>ti</w:t>
      </w:r>
      <w:r w:rsidR="006F4F0C">
        <w:rPr>
          <w:i/>
          <w:iCs/>
          <w:lang w:val="es-ES_tradnl" w:eastAsia="ja-JP"/>
        </w:rPr>
        <w:t>m</w:t>
      </w:r>
      <w:r w:rsidR="004500B2" w:rsidRPr="006F4F0C">
        <w:rPr>
          <w:i/>
          <w:iCs/>
          <w:lang w:val="es-ES_tradnl" w:eastAsia="ja-JP"/>
        </w:rPr>
        <w:t>mers</w:t>
      </w:r>
      <w:r w:rsidR="006F4F0C">
        <w:rPr>
          <w:i/>
          <w:iCs/>
          <w:lang w:val="es-ES_tradnl" w:eastAsia="ja-JP"/>
        </w:rPr>
        <w:t>”</w:t>
      </w:r>
      <w:r w:rsidR="004500B2">
        <w:rPr>
          <w:lang w:val="es-ES_tradnl" w:eastAsia="ja-JP"/>
        </w:rPr>
        <w:t>.</w:t>
      </w:r>
    </w:p>
    <w:p w14:paraId="79D2C35F" w14:textId="77777777" w:rsidR="00AE2959" w:rsidRPr="00AE2959" w:rsidRDefault="00AE2959" w:rsidP="00AE2959">
      <w:pPr>
        <w:rPr>
          <w:lang w:val="es-ES_tradnl" w:eastAsia="ja-JP"/>
        </w:rPr>
      </w:pPr>
    </w:p>
    <w:p w14:paraId="294C23B8" w14:textId="71E07E31" w:rsidR="00AE2959" w:rsidRPr="00AE2959" w:rsidRDefault="00AE2959" w:rsidP="00AE2959">
      <w:pPr>
        <w:rPr>
          <w:lang w:val="es-ES_tradnl" w:eastAsia="ja-JP"/>
        </w:rPr>
      </w:pPr>
      <w:r w:rsidRPr="00AE2959">
        <w:rPr>
          <w:lang w:val="es-ES_tradnl" w:eastAsia="ja-JP"/>
        </w:rPr>
        <w:t>• COM: es el encargado de sacar por</w:t>
      </w:r>
      <w:r w:rsidR="006F4F0C">
        <w:rPr>
          <w:lang w:val="es-ES_tradnl" w:eastAsia="ja-JP"/>
        </w:rPr>
        <w:t xml:space="preserve"> el canal serie de comunicación, </w:t>
      </w:r>
      <w:r w:rsidRPr="00AE2959">
        <w:rPr>
          <w:lang w:val="es-ES_tradnl" w:eastAsia="ja-JP"/>
        </w:rPr>
        <w:t xml:space="preserve">los comandos que </w:t>
      </w:r>
      <w:r w:rsidR="006F4F0C">
        <w:rPr>
          <w:lang w:val="es-ES_tradnl" w:eastAsia="ja-JP"/>
        </w:rPr>
        <w:t xml:space="preserve">se </w:t>
      </w:r>
      <w:r w:rsidRPr="00AE2959">
        <w:rPr>
          <w:lang w:val="es-ES_tradnl" w:eastAsia="ja-JP"/>
        </w:rPr>
        <w:t>manda</w:t>
      </w:r>
      <w:r w:rsidR="006F4F0C">
        <w:rPr>
          <w:lang w:val="es-ES_tradnl" w:eastAsia="ja-JP"/>
        </w:rPr>
        <w:t>n</w:t>
      </w:r>
      <w:r w:rsidRPr="00AE2959">
        <w:rPr>
          <w:lang w:val="es-ES_tradnl" w:eastAsia="ja-JP"/>
        </w:rPr>
        <w:t xml:space="preserve"> </w:t>
      </w:r>
      <w:r w:rsidR="006F4F0C">
        <w:rPr>
          <w:lang w:val="es-ES_tradnl" w:eastAsia="ja-JP"/>
        </w:rPr>
        <w:t>a la aplicación pa</w:t>
      </w:r>
      <w:r w:rsidRPr="00AE2959">
        <w:rPr>
          <w:lang w:val="es-ES_tradnl" w:eastAsia="ja-JP"/>
        </w:rPr>
        <w:t xml:space="preserve">ra </w:t>
      </w:r>
      <w:r w:rsidR="006F4F0C">
        <w:rPr>
          <w:lang w:val="es-ES_tradnl" w:eastAsia="ja-JP"/>
        </w:rPr>
        <w:t>realizar diversas funciones de configuración, toma de medidas y representación de estas</w:t>
      </w:r>
      <w:r w:rsidRPr="00AE2959">
        <w:rPr>
          <w:lang w:val="es-ES_tradnl" w:eastAsia="ja-JP"/>
        </w:rPr>
        <w:t>. Se gestiona mediante</w:t>
      </w:r>
      <w:r w:rsidR="006F4F0C">
        <w:rPr>
          <w:lang w:val="es-ES_tradnl" w:eastAsia="ja-JP"/>
        </w:rPr>
        <w:t xml:space="preserve"> el protocolo de comunicación </w:t>
      </w:r>
      <w:r w:rsidRPr="00AE2959">
        <w:rPr>
          <w:lang w:val="es-ES_tradnl" w:eastAsia="ja-JP"/>
        </w:rPr>
        <w:t xml:space="preserve">USART. El funcionamiento </w:t>
      </w:r>
      <w:r w:rsidR="006F4F0C">
        <w:rPr>
          <w:lang w:val="es-ES_tradnl" w:eastAsia="ja-JP"/>
        </w:rPr>
        <w:t xml:space="preserve">interno es algo complejo ya que constantemente se tiene que estar cambiando de datos entre hexadecimal y ASCII, todo ello debido a las especificaciones técnicas. Muchas de las tramas a enviar y recibir combinan ambas codificaciones en la misma trama. Además, este módulo debe comprobar que todas las tramas cumplen un determinado formato conforme a especificaciones, y todas las tramas que no lo cumplan deben ser ignoradas. La comunicación con el exterior se hace por medio de una cola de mensajes en la cual se indica entre otras cosas, el código de la operación, y la información de la trama (es decir parámetros de configuración u otros elementos que van </w:t>
      </w:r>
      <w:r w:rsidR="00001EE6">
        <w:rPr>
          <w:lang w:val="es-ES_tradnl" w:eastAsia="ja-JP"/>
        </w:rPr>
        <w:t>embebidos</w:t>
      </w:r>
      <w:r w:rsidR="006F4F0C">
        <w:rPr>
          <w:lang w:val="es-ES_tradnl" w:eastAsia="ja-JP"/>
        </w:rPr>
        <w:t xml:space="preserve"> </w:t>
      </w:r>
      <w:r w:rsidR="00001EE6">
        <w:rPr>
          <w:lang w:val="es-ES_tradnl" w:eastAsia="ja-JP"/>
        </w:rPr>
        <w:t>en las tramas</w:t>
      </w:r>
      <w:r w:rsidR="006F4F0C">
        <w:rPr>
          <w:lang w:val="es-ES_tradnl" w:eastAsia="ja-JP"/>
        </w:rPr>
        <w:t>).</w:t>
      </w:r>
    </w:p>
    <w:p w14:paraId="01871E0A" w14:textId="77777777" w:rsidR="006F4F0C" w:rsidRDefault="006F4F0C" w:rsidP="004500B2">
      <w:pPr>
        <w:rPr>
          <w:lang w:val="es-ES_tradnl" w:eastAsia="ja-JP"/>
        </w:rPr>
      </w:pPr>
    </w:p>
    <w:p w14:paraId="390D8076" w14:textId="10BD97F4" w:rsidR="00AE2959" w:rsidRDefault="00AE2959" w:rsidP="004500B2">
      <w:pPr>
        <w:rPr>
          <w:lang w:val="es-ES_tradnl" w:eastAsia="ja-JP"/>
        </w:rPr>
      </w:pPr>
      <w:r w:rsidRPr="00AE2959">
        <w:rPr>
          <w:lang w:val="es-ES_tradnl" w:eastAsia="ja-JP"/>
        </w:rPr>
        <w:t xml:space="preserve">• CLOCK: </w:t>
      </w:r>
      <w:r w:rsidR="004500B2">
        <w:rPr>
          <w:lang w:val="es-ES_tradnl" w:eastAsia="ja-JP"/>
        </w:rPr>
        <w:t>Mediante un timer virtual, se realiza, cada segundo, un incremento de la variable global “</w:t>
      </w:r>
      <w:r w:rsidR="004500B2">
        <w:rPr>
          <w:i/>
          <w:iCs/>
          <w:lang w:val="es-ES_tradnl" w:eastAsia="ja-JP"/>
        </w:rPr>
        <w:t>seconds</w:t>
      </w:r>
      <w:r w:rsidR="00001EE6">
        <w:rPr>
          <w:i/>
          <w:iCs/>
          <w:lang w:val="es-ES_tradnl" w:eastAsia="ja-JP"/>
        </w:rPr>
        <w:t xml:space="preserve">”, </w:t>
      </w:r>
      <w:r w:rsidR="00001EE6" w:rsidRPr="00001EE6">
        <w:rPr>
          <w:lang w:val="es-ES_tradnl" w:eastAsia="ja-JP"/>
        </w:rPr>
        <w:t>y</w:t>
      </w:r>
      <w:r w:rsidR="004500B2" w:rsidRPr="00001EE6">
        <w:rPr>
          <w:lang w:val="es-ES_tradnl" w:eastAsia="ja-JP"/>
        </w:rPr>
        <w:t xml:space="preserve"> </w:t>
      </w:r>
      <w:r w:rsidR="004500B2">
        <w:rPr>
          <w:lang w:val="es-ES_tradnl" w:eastAsia="ja-JP"/>
        </w:rPr>
        <w:t xml:space="preserve">se comprueba si se </w:t>
      </w:r>
      <w:r w:rsidR="00001EE6">
        <w:rPr>
          <w:lang w:val="es-ES_tradnl" w:eastAsia="ja-JP"/>
        </w:rPr>
        <w:t>debiese</w:t>
      </w:r>
      <w:r w:rsidR="004500B2">
        <w:rPr>
          <w:lang w:val="es-ES_tradnl" w:eastAsia="ja-JP"/>
        </w:rPr>
        <w:t xml:space="preserve"> aumentar también las variables “</w:t>
      </w:r>
      <w:r w:rsidR="004500B2" w:rsidRPr="004500B2">
        <w:rPr>
          <w:i/>
          <w:iCs/>
          <w:lang w:val="es-ES_tradnl" w:eastAsia="ja-JP"/>
        </w:rPr>
        <w:t>minutes</w:t>
      </w:r>
      <w:r w:rsidR="004500B2">
        <w:rPr>
          <w:lang w:val="es-ES_tradnl" w:eastAsia="ja-JP"/>
        </w:rPr>
        <w:t>” y “</w:t>
      </w:r>
      <w:r w:rsidR="004500B2" w:rsidRPr="004500B2">
        <w:rPr>
          <w:i/>
          <w:iCs/>
          <w:lang w:val="es-ES_tradnl" w:eastAsia="ja-JP"/>
        </w:rPr>
        <w:t>hours</w:t>
      </w:r>
      <w:r w:rsidR="004500B2">
        <w:rPr>
          <w:lang w:val="es-ES_tradnl" w:eastAsia="ja-JP"/>
        </w:rPr>
        <w:t>”. A pesar de ser variables globales, se implementa por comodidad y estética, una función adicional para “</w:t>
      </w:r>
      <w:r w:rsidR="004500B2" w:rsidRPr="004500B2">
        <w:rPr>
          <w:i/>
          <w:iCs/>
          <w:lang w:val="es-ES_tradnl" w:eastAsia="ja-JP"/>
        </w:rPr>
        <w:t>settear</w:t>
      </w:r>
      <w:r w:rsidR="004500B2">
        <w:rPr>
          <w:i/>
          <w:iCs/>
          <w:lang w:val="es-ES_tradnl" w:eastAsia="ja-JP"/>
        </w:rPr>
        <w:t>”</w:t>
      </w:r>
      <w:r w:rsidR="004500B2">
        <w:rPr>
          <w:lang w:val="es-ES_tradnl" w:eastAsia="ja-JP"/>
        </w:rPr>
        <w:t xml:space="preserve"> los valores de las tres variables. Este módulo implementa un reloj de formato 24 horas.</w:t>
      </w:r>
    </w:p>
    <w:p w14:paraId="471523D9" w14:textId="77777777" w:rsidR="004500B2" w:rsidRPr="00AE2959" w:rsidRDefault="004500B2" w:rsidP="004500B2">
      <w:pPr>
        <w:rPr>
          <w:lang w:val="es-ES_tradnl" w:eastAsia="ja-JP"/>
        </w:rPr>
      </w:pPr>
    </w:p>
    <w:p w14:paraId="016387D1" w14:textId="4341B2DB" w:rsidR="00AE2959" w:rsidRPr="00AE2959" w:rsidRDefault="00AE2959" w:rsidP="00AE2959">
      <w:pPr>
        <w:rPr>
          <w:lang w:val="es-ES_tradnl" w:eastAsia="ja-JP"/>
        </w:rPr>
      </w:pPr>
      <w:r w:rsidRPr="00AE2959">
        <w:rPr>
          <w:lang w:val="es-ES_tradnl" w:eastAsia="ja-JP"/>
        </w:rPr>
        <w:t>• MAIN: es el encargado de inicializar</w:t>
      </w:r>
      <w:r w:rsidR="00001EE6">
        <w:rPr>
          <w:lang w:val="es-ES_tradnl" w:eastAsia="ja-JP"/>
        </w:rPr>
        <w:t xml:space="preserve"> los diversos “</w:t>
      </w:r>
      <w:r w:rsidR="00001EE6" w:rsidRPr="00001EE6">
        <w:rPr>
          <w:i/>
          <w:iCs/>
          <w:lang w:val="es-ES_tradnl" w:eastAsia="ja-JP"/>
        </w:rPr>
        <w:t>threads</w:t>
      </w:r>
      <w:r w:rsidR="00001EE6">
        <w:rPr>
          <w:lang w:val="es-ES_tradnl" w:eastAsia="ja-JP"/>
        </w:rPr>
        <w:t>” y ya cada uno de ellos de forma autónoma inician las colas de mensajes y demás sistemas de comunicación, como pudiera</w:t>
      </w:r>
      <w:r w:rsidRPr="00AE2959">
        <w:rPr>
          <w:lang w:val="es-ES_tradnl" w:eastAsia="ja-JP"/>
        </w:rPr>
        <w:t xml:space="preserve"> </w:t>
      </w:r>
      <w:r w:rsidR="00001EE6">
        <w:rPr>
          <w:lang w:val="es-ES_tradnl" w:eastAsia="ja-JP"/>
        </w:rPr>
        <w:t>ser la configuración inicial de pines</w:t>
      </w:r>
      <w:r w:rsidRPr="00AE2959">
        <w:rPr>
          <w:lang w:val="es-ES_tradnl" w:eastAsia="ja-JP"/>
        </w:rPr>
        <w:t>.</w:t>
      </w:r>
    </w:p>
    <w:p w14:paraId="4546EB39" w14:textId="16A284DC" w:rsidR="002E7E6C" w:rsidRPr="00071A14" w:rsidRDefault="009A2EDC" w:rsidP="002E7E6C">
      <w:pPr>
        <w:pStyle w:val="Heading2"/>
        <w:rPr>
          <w:lang w:val="es-ES_tradnl"/>
        </w:rPr>
      </w:pPr>
      <w:bookmarkStart w:id="15" w:name="_Toc88129302"/>
      <w:r w:rsidRPr="00071A14">
        <w:rPr>
          <w:lang w:val="es-ES_tradnl"/>
        </w:rPr>
        <w:lastRenderedPageBreak/>
        <w:t xml:space="preserve">Descripción global del funcionamiento de la aplicación. </w:t>
      </w:r>
      <w:r w:rsidR="002E7E6C" w:rsidRPr="00071A14">
        <w:rPr>
          <w:lang w:val="es-ES_tradnl"/>
        </w:rPr>
        <w:t>Descripción del autómata con el comportamiento del software (si procede)</w:t>
      </w:r>
      <w:bookmarkEnd w:id="15"/>
    </w:p>
    <w:p w14:paraId="4CBAC1BF" w14:textId="79AEE6EF" w:rsidR="009A2EDC" w:rsidRPr="00071A14" w:rsidRDefault="009A2EDC" w:rsidP="009A2EDC">
      <w:pPr>
        <w:rPr>
          <w:lang w:val="es-ES_tradnl" w:eastAsia="ja-JP"/>
        </w:rPr>
      </w:pPr>
      <w:r w:rsidRPr="00071A14">
        <w:rPr>
          <w:lang w:val="es-ES_tradnl" w:eastAsia="ja-JP"/>
        </w:rPr>
        <w:t>En este punto debe explicar el funcionamiento completo de su aplicación. Debe aportar detalles de todos los elementos que forman la aplicación y de cómo interaccionan entre sí.</w:t>
      </w:r>
      <w:r w:rsidR="00D86488">
        <w:rPr>
          <w:lang w:val="es-ES_tradnl" w:eastAsia="ja-JP"/>
        </w:rPr>
        <w:t xml:space="preserve"> </w:t>
      </w:r>
      <w:r w:rsidR="000C0452">
        <w:rPr>
          <w:lang w:val="es-ES_tradnl" w:eastAsia="ja-JP"/>
        </w:rPr>
        <w:t xml:space="preserve">Puede </w:t>
      </w:r>
      <w:r w:rsidR="00D86488">
        <w:rPr>
          <w:lang w:val="es-ES_tradnl" w:eastAsia="ja-JP"/>
        </w:rPr>
        <w:t>utilizar autómatas para describir el funcionamiento del software.</w:t>
      </w:r>
    </w:p>
    <w:p w14:paraId="33A7A6A3" w14:textId="77777777" w:rsidR="002E7E6C" w:rsidRPr="00071A14" w:rsidRDefault="009A2EDC" w:rsidP="002E7E6C">
      <w:pPr>
        <w:pStyle w:val="Heading2"/>
        <w:rPr>
          <w:lang w:val="es-ES_tradnl"/>
        </w:rPr>
      </w:pPr>
      <w:bookmarkStart w:id="16" w:name="_Toc88129303"/>
      <w:r w:rsidRPr="00071A14">
        <w:rPr>
          <w:lang w:val="es-ES_tradnl"/>
        </w:rPr>
        <w:t>Descripción</w:t>
      </w:r>
      <w:r w:rsidR="002E7E6C" w:rsidRPr="00071A14">
        <w:rPr>
          <w:lang w:val="es-ES_tradnl"/>
        </w:rPr>
        <w:t xml:space="preserve"> de las rutinas más significativas que ha implementado.</w:t>
      </w:r>
      <w:bookmarkEnd w:id="16"/>
    </w:p>
    <w:p w14:paraId="41B0846C" w14:textId="77777777" w:rsidR="009A2EDC" w:rsidRPr="00071A14" w:rsidRDefault="009A2EDC" w:rsidP="009A2EDC">
      <w:pPr>
        <w:rPr>
          <w:lang w:val="es-ES_tradnl" w:eastAsia="ja-JP"/>
        </w:rPr>
      </w:pPr>
      <w:r w:rsidRPr="00071A14">
        <w:rPr>
          <w:lang w:val="es-ES_tradnl" w:eastAsia="ja-JP"/>
        </w:rPr>
        <w:t>En este punto debe enumerar y describir la funcionalidad de las rutinas más importantes que ha implementado.</w:t>
      </w:r>
    </w:p>
    <w:p w14:paraId="2BD4E878" w14:textId="77777777" w:rsidR="009A2EDC" w:rsidRPr="00071A14" w:rsidRDefault="009A2EDC" w:rsidP="00D86488">
      <w:pPr>
        <w:pStyle w:val="Heading1"/>
        <w:ind w:left="0" w:firstLine="0"/>
        <w:rPr>
          <w:lang w:val="es-ES_tradnl" w:eastAsia="ja-JP"/>
        </w:rPr>
      </w:pPr>
      <w:bookmarkStart w:id="17" w:name="_Toc88129304"/>
      <w:r w:rsidRPr="00071A14">
        <w:rPr>
          <w:lang w:val="es-ES_tradnl" w:eastAsia="ja-JP"/>
        </w:rPr>
        <w:lastRenderedPageBreak/>
        <w:t>DEPURACION Y TEST</w:t>
      </w:r>
      <w:bookmarkEnd w:id="17"/>
    </w:p>
    <w:p w14:paraId="21E71724" w14:textId="77777777" w:rsidR="009A2EDC" w:rsidRPr="00071A14" w:rsidRDefault="009A2EDC" w:rsidP="009A2EDC">
      <w:pPr>
        <w:pStyle w:val="Heading2"/>
        <w:rPr>
          <w:lang w:val="es-ES_tradnl"/>
        </w:rPr>
      </w:pPr>
      <w:bookmarkStart w:id="18" w:name="_Toc88129305"/>
      <w:r w:rsidRPr="00071A14">
        <w:rPr>
          <w:lang w:val="es-ES_tradnl"/>
        </w:rPr>
        <w:t>Pruebas realizadas.</w:t>
      </w:r>
      <w:bookmarkEnd w:id="18"/>
    </w:p>
    <w:p w14:paraId="396F87DC" w14:textId="77777777" w:rsidR="009A2EDC" w:rsidRDefault="009A2EDC" w:rsidP="009A2EDC">
      <w:pPr>
        <w:rPr>
          <w:lang w:val="es-ES_tradnl"/>
        </w:rPr>
      </w:pPr>
      <w:r w:rsidRPr="00071A14">
        <w:rPr>
          <w:lang w:val="es-ES_tradnl"/>
        </w:rPr>
        <w:t>Descripción del método de prueba utilizado para comprobar que las rutinas funcionan adecuadamente. Resultados de los tests. Indicación explicita de si el test es correcto o incorrecto.</w:t>
      </w:r>
      <w:r w:rsidR="00D86488">
        <w:rPr>
          <w:lang w:val="es-ES_tradnl"/>
        </w:rPr>
        <w:t xml:space="preserve"> En este punto debe hace especial hincapié en definir:</w:t>
      </w:r>
    </w:p>
    <w:p w14:paraId="06BBDD37" w14:textId="59456C85" w:rsidR="00D86488" w:rsidRDefault="00D86488" w:rsidP="006F6DCE">
      <w:pPr>
        <w:numPr>
          <w:ilvl w:val="0"/>
          <w:numId w:val="40"/>
        </w:numPr>
        <w:rPr>
          <w:lang w:val="es-ES_tradnl"/>
        </w:rPr>
      </w:pPr>
      <w:r>
        <w:rPr>
          <w:lang w:val="es-ES_tradnl"/>
        </w:rPr>
        <w:t>Cuál es el objetivo de la prueba</w:t>
      </w:r>
      <w:r w:rsidR="00045021">
        <w:rPr>
          <w:lang w:val="es-ES_tradnl"/>
        </w:rPr>
        <w:t>, indicando los módulos implicados</w:t>
      </w:r>
    </w:p>
    <w:p w14:paraId="7C8CEA53" w14:textId="5FC972ED" w:rsidR="0097690C" w:rsidRDefault="0097690C" w:rsidP="006F6DCE">
      <w:pPr>
        <w:numPr>
          <w:ilvl w:val="0"/>
          <w:numId w:val="40"/>
        </w:numPr>
        <w:rPr>
          <w:lang w:val="es-ES_tradnl"/>
        </w:rPr>
      </w:pPr>
      <w:r>
        <w:rPr>
          <w:lang w:val="es-ES_tradnl"/>
        </w:rPr>
        <w:t>Cuál es el proyecto de Keil que permite realizar la prueba</w:t>
      </w:r>
    </w:p>
    <w:p w14:paraId="702235BC" w14:textId="77777777" w:rsidR="00D86488" w:rsidRDefault="00D86488" w:rsidP="006F6DCE">
      <w:pPr>
        <w:numPr>
          <w:ilvl w:val="0"/>
          <w:numId w:val="40"/>
        </w:numPr>
        <w:rPr>
          <w:lang w:val="es-ES_tradnl"/>
        </w:rPr>
      </w:pPr>
      <w:r>
        <w:rPr>
          <w:lang w:val="es-ES_tradnl"/>
        </w:rPr>
        <w:t>Cuáles son las condiciones de entrada que permiten ejecutar la prueba</w:t>
      </w:r>
    </w:p>
    <w:p w14:paraId="6B745452" w14:textId="77777777" w:rsidR="00D86488" w:rsidRDefault="00D86488" w:rsidP="006F6DCE">
      <w:pPr>
        <w:numPr>
          <w:ilvl w:val="0"/>
          <w:numId w:val="40"/>
        </w:numPr>
        <w:rPr>
          <w:lang w:val="es-ES_tradnl"/>
        </w:rPr>
      </w:pPr>
      <w:r>
        <w:rPr>
          <w:lang w:val="es-ES_tradnl"/>
        </w:rPr>
        <w:t>Cuáles son los resultados que se esperan y cuáles son los realmente obtenidos.</w:t>
      </w:r>
    </w:p>
    <w:p w14:paraId="68D3C4B3" w14:textId="77777777" w:rsidR="00071A14" w:rsidRPr="00071A14" w:rsidRDefault="00071A14" w:rsidP="009A2EDC">
      <w:pPr>
        <w:rPr>
          <w:lang w:val="es-ES_tradnl"/>
        </w:rPr>
      </w:pPr>
    </w:p>
    <w:p w14:paraId="1F2DEB0F" w14:textId="77777777" w:rsidR="009A2EDC" w:rsidRPr="00071A14" w:rsidRDefault="009A2EDC" w:rsidP="009A2EDC">
      <w:pPr>
        <w:rPr>
          <w:lang w:val="es-ES_tradnl" w:eastAsia="ja-JP"/>
        </w:rPr>
      </w:pPr>
    </w:p>
    <w:p w14:paraId="3F9F64BB" w14:textId="77777777" w:rsidR="009A2EDC" w:rsidRPr="00071A14" w:rsidRDefault="009A2EDC" w:rsidP="009A2EDC">
      <w:pPr>
        <w:rPr>
          <w:lang w:val="es-ES_tradnl" w:eastAsia="ja-JP"/>
        </w:rPr>
      </w:pPr>
    </w:p>
    <w:sectPr w:rsidR="009A2EDC" w:rsidRPr="00071A14" w:rsidSect="008B2C92">
      <w:headerReference w:type="even" r:id="rId17"/>
      <w:headerReference w:type="default" r:id="rId18"/>
      <w:footerReference w:type="even" r:id="rId19"/>
      <w:footerReference w:type="default" r:id="rId20"/>
      <w:type w:val="continuous"/>
      <w:pgSz w:w="11907" w:h="16840" w:code="9"/>
      <w:pgMar w:top="1134" w:right="1134" w:bottom="1134" w:left="1134" w:header="720" w:footer="64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5FE7" w14:textId="77777777" w:rsidR="006F6DCE" w:rsidRDefault="006F6DCE" w:rsidP="00C7226A">
      <w:r>
        <w:separator/>
      </w:r>
    </w:p>
    <w:p w14:paraId="4EE6E507" w14:textId="77777777" w:rsidR="006F6DCE" w:rsidRDefault="006F6DCE" w:rsidP="00C7226A"/>
    <w:p w14:paraId="0AED1BA8" w14:textId="77777777" w:rsidR="006F6DCE" w:rsidRDefault="006F6DCE" w:rsidP="00C7226A"/>
    <w:p w14:paraId="454AB4E7" w14:textId="77777777" w:rsidR="006F6DCE" w:rsidRDefault="006F6DCE" w:rsidP="00C7226A"/>
    <w:p w14:paraId="5E0AD696" w14:textId="77777777" w:rsidR="006F6DCE" w:rsidRDefault="006F6DCE" w:rsidP="00C7226A"/>
    <w:p w14:paraId="60D71C12" w14:textId="77777777" w:rsidR="006F6DCE" w:rsidRDefault="006F6DCE" w:rsidP="00C7226A"/>
    <w:p w14:paraId="375CC7BD" w14:textId="77777777" w:rsidR="006F6DCE" w:rsidRDefault="006F6DCE" w:rsidP="00C7226A"/>
    <w:p w14:paraId="7D677865" w14:textId="77777777" w:rsidR="006F6DCE" w:rsidRDefault="006F6DCE" w:rsidP="00C7226A"/>
    <w:p w14:paraId="0582B9A0" w14:textId="77777777" w:rsidR="006F6DCE" w:rsidRDefault="006F6DCE" w:rsidP="00C7226A"/>
    <w:p w14:paraId="0317D737" w14:textId="77777777" w:rsidR="006F6DCE" w:rsidRDefault="006F6DCE" w:rsidP="00C7226A"/>
    <w:p w14:paraId="44A81346" w14:textId="77777777" w:rsidR="006F6DCE" w:rsidRDefault="006F6DCE" w:rsidP="00C7226A"/>
    <w:p w14:paraId="7EF84A68" w14:textId="77777777" w:rsidR="006F6DCE" w:rsidRDefault="006F6DCE" w:rsidP="00C7226A"/>
    <w:p w14:paraId="164B70CB" w14:textId="77777777" w:rsidR="006F6DCE" w:rsidRDefault="006F6DCE" w:rsidP="00C7226A"/>
    <w:p w14:paraId="6732DCB5" w14:textId="77777777" w:rsidR="006F6DCE" w:rsidRDefault="006F6DCE" w:rsidP="00C7226A"/>
    <w:p w14:paraId="2549F81A" w14:textId="77777777" w:rsidR="006F6DCE" w:rsidRDefault="006F6DCE" w:rsidP="00C7226A"/>
    <w:p w14:paraId="21BFC9F3" w14:textId="77777777" w:rsidR="006F6DCE" w:rsidRDefault="006F6DCE" w:rsidP="00C7226A"/>
    <w:p w14:paraId="55B33436" w14:textId="77777777" w:rsidR="006F6DCE" w:rsidRDefault="006F6DCE" w:rsidP="00C7226A"/>
    <w:p w14:paraId="56E6D9A7" w14:textId="77777777" w:rsidR="006F6DCE" w:rsidRDefault="006F6DCE" w:rsidP="00C7226A"/>
    <w:p w14:paraId="7138B3EE" w14:textId="77777777" w:rsidR="006F6DCE" w:rsidRDefault="006F6DCE" w:rsidP="00C7226A"/>
    <w:p w14:paraId="275BB09E" w14:textId="77777777" w:rsidR="006F6DCE" w:rsidRDefault="006F6DCE" w:rsidP="00C7226A"/>
    <w:p w14:paraId="03935A52" w14:textId="77777777" w:rsidR="006F6DCE" w:rsidRDefault="006F6DCE" w:rsidP="00C7226A"/>
    <w:p w14:paraId="46FCA2C0" w14:textId="77777777" w:rsidR="006F6DCE" w:rsidRDefault="006F6DCE" w:rsidP="00C7226A"/>
    <w:p w14:paraId="64FC8AF8" w14:textId="77777777" w:rsidR="006F6DCE" w:rsidRDefault="006F6DCE" w:rsidP="00C7226A"/>
    <w:p w14:paraId="476C4986" w14:textId="77777777" w:rsidR="006F6DCE" w:rsidRDefault="006F6DCE" w:rsidP="00C7226A"/>
    <w:p w14:paraId="204D7612" w14:textId="77777777" w:rsidR="006F6DCE" w:rsidRDefault="006F6DCE" w:rsidP="00C7226A"/>
    <w:p w14:paraId="56B74297" w14:textId="77777777" w:rsidR="006F6DCE" w:rsidRDefault="006F6DCE" w:rsidP="00C7226A"/>
    <w:p w14:paraId="4F828195" w14:textId="77777777" w:rsidR="006F6DCE" w:rsidRDefault="006F6DCE" w:rsidP="00C7226A"/>
    <w:p w14:paraId="5CB20C17" w14:textId="77777777" w:rsidR="006F6DCE" w:rsidRDefault="006F6DCE" w:rsidP="00C7226A"/>
    <w:p w14:paraId="3586BBD4" w14:textId="77777777" w:rsidR="006F6DCE" w:rsidRDefault="006F6DCE" w:rsidP="00C7226A"/>
    <w:p w14:paraId="0CE075F5" w14:textId="77777777" w:rsidR="006F6DCE" w:rsidRDefault="006F6DCE" w:rsidP="00C7226A"/>
    <w:p w14:paraId="1A19E57D" w14:textId="77777777" w:rsidR="006F6DCE" w:rsidRDefault="006F6DCE" w:rsidP="00C7226A"/>
    <w:p w14:paraId="6E85A9B3" w14:textId="77777777" w:rsidR="006F6DCE" w:rsidRDefault="006F6DCE" w:rsidP="00C7226A"/>
    <w:p w14:paraId="18CC2833" w14:textId="77777777" w:rsidR="006F6DCE" w:rsidRDefault="006F6DCE" w:rsidP="00C7226A"/>
    <w:p w14:paraId="6B2EDCDB" w14:textId="77777777" w:rsidR="006F6DCE" w:rsidRDefault="006F6DCE" w:rsidP="00C7226A"/>
    <w:p w14:paraId="7FDB9D77" w14:textId="77777777" w:rsidR="006F6DCE" w:rsidRDefault="006F6DCE" w:rsidP="00C7226A"/>
    <w:p w14:paraId="2734CB41" w14:textId="77777777" w:rsidR="006F6DCE" w:rsidRDefault="006F6DCE" w:rsidP="00C7226A"/>
    <w:p w14:paraId="2F663B2E" w14:textId="77777777" w:rsidR="006F6DCE" w:rsidRDefault="006F6DCE" w:rsidP="00C7226A"/>
    <w:p w14:paraId="7FF920E2" w14:textId="77777777" w:rsidR="006F6DCE" w:rsidRDefault="006F6DCE" w:rsidP="00C7226A"/>
    <w:p w14:paraId="136F81C1" w14:textId="77777777" w:rsidR="006F6DCE" w:rsidRDefault="006F6DCE" w:rsidP="00C7226A"/>
    <w:p w14:paraId="37D18222" w14:textId="77777777" w:rsidR="006F6DCE" w:rsidRDefault="006F6DCE" w:rsidP="00C7226A"/>
    <w:p w14:paraId="7B7A34F4" w14:textId="77777777" w:rsidR="006F6DCE" w:rsidRDefault="006F6DCE" w:rsidP="00C7226A"/>
    <w:p w14:paraId="1A4E7658" w14:textId="77777777" w:rsidR="006F6DCE" w:rsidRDefault="006F6DCE" w:rsidP="00C7226A"/>
    <w:p w14:paraId="4F1ED1A1" w14:textId="77777777" w:rsidR="006F6DCE" w:rsidRDefault="006F6DCE" w:rsidP="00C7226A"/>
    <w:p w14:paraId="6C5CE826" w14:textId="77777777" w:rsidR="006F6DCE" w:rsidRDefault="006F6DCE" w:rsidP="00C7226A"/>
    <w:p w14:paraId="4342F1C4" w14:textId="77777777" w:rsidR="006F6DCE" w:rsidRDefault="006F6DCE" w:rsidP="00C7226A"/>
    <w:p w14:paraId="7A41BEB2" w14:textId="77777777" w:rsidR="006F6DCE" w:rsidRDefault="006F6DCE" w:rsidP="00C7226A"/>
    <w:p w14:paraId="473DB257" w14:textId="77777777" w:rsidR="006F6DCE" w:rsidRDefault="006F6DCE" w:rsidP="00C7226A"/>
    <w:p w14:paraId="24EFA13A" w14:textId="77777777" w:rsidR="006F6DCE" w:rsidRDefault="006F6DCE" w:rsidP="00C7226A"/>
    <w:p w14:paraId="1808FDF2" w14:textId="77777777" w:rsidR="006F6DCE" w:rsidRDefault="006F6DCE" w:rsidP="00C7226A"/>
    <w:p w14:paraId="2C02F885" w14:textId="77777777" w:rsidR="006F6DCE" w:rsidRDefault="006F6DCE" w:rsidP="00C7226A"/>
    <w:p w14:paraId="0904C45C" w14:textId="77777777" w:rsidR="006F6DCE" w:rsidRDefault="006F6DCE" w:rsidP="00C7226A"/>
    <w:p w14:paraId="16EDC030" w14:textId="77777777" w:rsidR="006F6DCE" w:rsidRDefault="006F6DCE" w:rsidP="00C7226A"/>
    <w:p w14:paraId="39F29ED8" w14:textId="77777777" w:rsidR="006F6DCE" w:rsidRDefault="006F6DCE" w:rsidP="00C7226A"/>
    <w:p w14:paraId="2BC4A128" w14:textId="77777777" w:rsidR="006F6DCE" w:rsidRDefault="006F6DCE" w:rsidP="00C7226A"/>
    <w:p w14:paraId="31674975" w14:textId="77777777" w:rsidR="006F6DCE" w:rsidRDefault="006F6DCE" w:rsidP="00C7226A"/>
    <w:p w14:paraId="6279E3BF" w14:textId="77777777" w:rsidR="006F6DCE" w:rsidRDefault="006F6DCE" w:rsidP="00C7226A"/>
    <w:p w14:paraId="7922F2D8" w14:textId="77777777" w:rsidR="006F6DCE" w:rsidRDefault="006F6DCE" w:rsidP="00C7226A"/>
    <w:p w14:paraId="4CCB4E37" w14:textId="77777777" w:rsidR="006F6DCE" w:rsidRDefault="006F6DCE" w:rsidP="00C7226A"/>
    <w:p w14:paraId="2E8476AA" w14:textId="77777777" w:rsidR="006F6DCE" w:rsidRDefault="006F6DCE" w:rsidP="00C7226A"/>
    <w:p w14:paraId="2AC913B4" w14:textId="77777777" w:rsidR="006F6DCE" w:rsidRDefault="006F6DCE" w:rsidP="00C7226A"/>
    <w:p w14:paraId="7F059FDA" w14:textId="77777777" w:rsidR="006F6DCE" w:rsidRDefault="006F6DCE" w:rsidP="00C7226A"/>
    <w:p w14:paraId="15D268A2" w14:textId="77777777" w:rsidR="006F6DCE" w:rsidRDefault="006F6DCE" w:rsidP="00C7226A"/>
    <w:p w14:paraId="4404BAD6" w14:textId="77777777" w:rsidR="006F6DCE" w:rsidRDefault="006F6DCE" w:rsidP="00C7226A"/>
    <w:p w14:paraId="04806F20" w14:textId="77777777" w:rsidR="006F6DCE" w:rsidRDefault="006F6DCE" w:rsidP="00C7226A"/>
    <w:p w14:paraId="4E33C7C3" w14:textId="77777777" w:rsidR="006F6DCE" w:rsidRDefault="006F6DCE" w:rsidP="00C7226A"/>
    <w:p w14:paraId="338352F7" w14:textId="77777777" w:rsidR="006F6DCE" w:rsidRDefault="006F6DCE" w:rsidP="00C7226A"/>
    <w:p w14:paraId="5012A060" w14:textId="77777777" w:rsidR="006F6DCE" w:rsidRDefault="006F6DCE" w:rsidP="00C7226A"/>
    <w:p w14:paraId="759F6A20" w14:textId="77777777" w:rsidR="006F6DCE" w:rsidRDefault="006F6DCE" w:rsidP="00C7226A"/>
    <w:p w14:paraId="7FB73300" w14:textId="77777777" w:rsidR="006F6DCE" w:rsidRDefault="006F6DCE" w:rsidP="00C7226A"/>
    <w:p w14:paraId="322C7E10" w14:textId="77777777" w:rsidR="006F6DCE" w:rsidRDefault="006F6DCE" w:rsidP="00C7226A"/>
    <w:p w14:paraId="6FECF76A" w14:textId="77777777" w:rsidR="006F6DCE" w:rsidRDefault="006F6DCE" w:rsidP="00C7226A"/>
    <w:p w14:paraId="70DC81E9" w14:textId="77777777" w:rsidR="006F6DCE" w:rsidRDefault="006F6DCE" w:rsidP="00C7226A"/>
    <w:p w14:paraId="5670B0C5" w14:textId="77777777" w:rsidR="006F6DCE" w:rsidRDefault="006F6DCE" w:rsidP="00C7226A"/>
    <w:p w14:paraId="3C3A4969" w14:textId="77777777" w:rsidR="006F6DCE" w:rsidRDefault="006F6DCE" w:rsidP="00C7226A"/>
    <w:p w14:paraId="231F24CD" w14:textId="77777777" w:rsidR="006F6DCE" w:rsidRDefault="006F6DCE" w:rsidP="00C7226A"/>
    <w:p w14:paraId="7CD39646" w14:textId="77777777" w:rsidR="006F6DCE" w:rsidRDefault="006F6DCE" w:rsidP="00C7226A"/>
    <w:p w14:paraId="5C38F869" w14:textId="77777777" w:rsidR="006F6DCE" w:rsidRDefault="006F6DCE" w:rsidP="00C7226A"/>
    <w:p w14:paraId="109EAD16" w14:textId="77777777" w:rsidR="006F6DCE" w:rsidRDefault="006F6DCE" w:rsidP="00C7226A"/>
    <w:p w14:paraId="3262EFC6" w14:textId="77777777" w:rsidR="006F6DCE" w:rsidRDefault="006F6DCE" w:rsidP="00C7226A"/>
    <w:p w14:paraId="18953D0C" w14:textId="77777777" w:rsidR="006F6DCE" w:rsidRDefault="006F6DCE" w:rsidP="00C7226A"/>
    <w:p w14:paraId="3053BF17" w14:textId="77777777" w:rsidR="006F6DCE" w:rsidRDefault="006F6DCE" w:rsidP="00C7226A"/>
    <w:p w14:paraId="17D6A502" w14:textId="77777777" w:rsidR="006F6DCE" w:rsidRDefault="006F6DCE" w:rsidP="00C7226A"/>
    <w:p w14:paraId="2084F46D" w14:textId="77777777" w:rsidR="006F6DCE" w:rsidRDefault="006F6DCE" w:rsidP="00C7226A"/>
    <w:p w14:paraId="27A1C401" w14:textId="77777777" w:rsidR="006F6DCE" w:rsidRDefault="006F6DCE" w:rsidP="00C7226A"/>
    <w:p w14:paraId="03E91C01" w14:textId="77777777" w:rsidR="006F6DCE" w:rsidRDefault="006F6DCE"/>
    <w:p w14:paraId="20E40A56" w14:textId="77777777" w:rsidR="006F6DCE" w:rsidRDefault="006F6DCE" w:rsidP="00486017"/>
    <w:p w14:paraId="676D5304" w14:textId="77777777" w:rsidR="006F6DCE" w:rsidRDefault="006F6DCE"/>
  </w:endnote>
  <w:endnote w:type="continuationSeparator" w:id="0">
    <w:p w14:paraId="49491CF7" w14:textId="77777777" w:rsidR="006F6DCE" w:rsidRDefault="006F6DCE" w:rsidP="00C7226A">
      <w:r>
        <w:continuationSeparator/>
      </w:r>
    </w:p>
    <w:p w14:paraId="14E90E5E" w14:textId="77777777" w:rsidR="006F6DCE" w:rsidRDefault="006F6DCE" w:rsidP="00C7226A"/>
    <w:p w14:paraId="4BD8EF6F" w14:textId="77777777" w:rsidR="006F6DCE" w:rsidRDefault="006F6DCE" w:rsidP="00C7226A"/>
    <w:p w14:paraId="5C665382" w14:textId="77777777" w:rsidR="006F6DCE" w:rsidRDefault="006F6DCE" w:rsidP="00C7226A"/>
    <w:p w14:paraId="5C9E886D" w14:textId="77777777" w:rsidR="006F6DCE" w:rsidRDefault="006F6DCE" w:rsidP="00C7226A"/>
    <w:p w14:paraId="48E4B482" w14:textId="77777777" w:rsidR="006F6DCE" w:rsidRDefault="006F6DCE" w:rsidP="00C7226A"/>
    <w:p w14:paraId="08EDC32F" w14:textId="77777777" w:rsidR="006F6DCE" w:rsidRDefault="006F6DCE" w:rsidP="00C7226A"/>
    <w:p w14:paraId="2465A164" w14:textId="77777777" w:rsidR="006F6DCE" w:rsidRDefault="006F6DCE" w:rsidP="00C7226A"/>
    <w:p w14:paraId="69ED3F75" w14:textId="77777777" w:rsidR="006F6DCE" w:rsidRDefault="006F6DCE" w:rsidP="00C7226A"/>
    <w:p w14:paraId="4DA86C4E" w14:textId="77777777" w:rsidR="006F6DCE" w:rsidRDefault="006F6DCE" w:rsidP="00C7226A"/>
    <w:p w14:paraId="514FCF64" w14:textId="77777777" w:rsidR="006F6DCE" w:rsidRDefault="006F6DCE" w:rsidP="00C7226A"/>
    <w:p w14:paraId="7DD40E1C" w14:textId="77777777" w:rsidR="006F6DCE" w:rsidRDefault="006F6DCE" w:rsidP="00C7226A"/>
    <w:p w14:paraId="4B2E3FC2" w14:textId="77777777" w:rsidR="006F6DCE" w:rsidRDefault="006F6DCE" w:rsidP="00C7226A"/>
    <w:p w14:paraId="4850CB6B" w14:textId="77777777" w:rsidR="006F6DCE" w:rsidRDefault="006F6DCE" w:rsidP="00C7226A"/>
    <w:p w14:paraId="5E98AED2" w14:textId="77777777" w:rsidR="006F6DCE" w:rsidRDefault="006F6DCE" w:rsidP="00C7226A"/>
    <w:p w14:paraId="22779E29" w14:textId="77777777" w:rsidR="006F6DCE" w:rsidRDefault="006F6DCE" w:rsidP="00C7226A"/>
    <w:p w14:paraId="61FB45A3" w14:textId="77777777" w:rsidR="006F6DCE" w:rsidRDefault="006F6DCE" w:rsidP="00C7226A"/>
    <w:p w14:paraId="7FAB67A3" w14:textId="77777777" w:rsidR="006F6DCE" w:rsidRDefault="006F6DCE" w:rsidP="00C7226A"/>
    <w:p w14:paraId="6DB3C7DB" w14:textId="77777777" w:rsidR="006F6DCE" w:rsidRDefault="006F6DCE" w:rsidP="00C7226A"/>
    <w:p w14:paraId="25070F47" w14:textId="77777777" w:rsidR="006F6DCE" w:rsidRDefault="006F6DCE" w:rsidP="00C7226A"/>
    <w:p w14:paraId="1AE1CDDE" w14:textId="77777777" w:rsidR="006F6DCE" w:rsidRDefault="006F6DCE" w:rsidP="00C7226A"/>
    <w:p w14:paraId="63A38487" w14:textId="77777777" w:rsidR="006F6DCE" w:rsidRDefault="006F6DCE" w:rsidP="00C7226A"/>
    <w:p w14:paraId="132028CE" w14:textId="77777777" w:rsidR="006F6DCE" w:rsidRDefault="006F6DCE" w:rsidP="00C7226A"/>
    <w:p w14:paraId="53CA20AE" w14:textId="77777777" w:rsidR="006F6DCE" w:rsidRDefault="006F6DCE" w:rsidP="00C7226A"/>
    <w:p w14:paraId="0C5495BF" w14:textId="77777777" w:rsidR="006F6DCE" w:rsidRDefault="006F6DCE" w:rsidP="00C7226A"/>
    <w:p w14:paraId="24016E65" w14:textId="77777777" w:rsidR="006F6DCE" w:rsidRDefault="006F6DCE" w:rsidP="00C7226A"/>
    <w:p w14:paraId="65F4E065" w14:textId="77777777" w:rsidR="006F6DCE" w:rsidRDefault="006F6DCE" w:rsidP="00C7226A"/>
    <w:p w14:paraId="7E517C5F" w14:textId="77777777" w:rsidR="006F6DCE" w:rsidRDefault="006F6DCE" w:rsidP="00C7226A"/>
    <w:p w14:paraId="171D481E" w14:textId="77777777" w:rsidR="006F6DCE" w:rsidRDefault="006F6DCE" w:rsidP="00C7226A"/>
    <w:p w14:paraId="59646743" w14:textId="77777777" w:rsidR="006F6DCE" w:rsidRDefault="006F6DCE" w:rsidP="00C7226A"/>
    <w:p w14:paraId="7BDA504D" w14:textId="77777777" w:rsidR="006F6DCE" w:rsidRDefault="006F6DCE" w:rsidP="00C7226A"/>
    <w:p w14:paraId="01478772" w14:textId="77777777" w:rsidR="006F6DCE" w:rsidRDefault="006F6DCE" w:rsidP="00C7226A"/>
    <w:p w14:paraId="3023E26D" w14:textId="77777777" w:rsidR="006F6DCE" w:rsidRDefault="006F6DCE" w:rsidP="00C7226A"/>
    <w:p w14:paraId="6BB24A69" w14:textId="77777777" w:rsidR="006F6DCE" w:rsidRDefault="006F6DCE" w:rsidP="00C7226A"/>
    <w:p w14:paraId="31DD892E" w14:textId="77777777" w:rsidR="006F6DCE" w:rsidRDefault="006F6DCE" w:rsidP="00C7226A"/>
    <w:p w14:paraId="1AE482A7" w14:textId="77777777" w:rsidR="006F6DCE" w:rsidRDefault="006F6DCE" w:rsidP="00C7226A"/>
    <w:p w14:paraId="4B750B72" w14:textId="77777777" w:rsidR="006F6DCE" w:rsidRDefault="006F6DCE" w:rsidP="00C7226A"/>
    <w:p w14:paraId="6444F8E4" w14:textId="77777777" w:rsidR="006F6DCE" w:rsidRDefault="006F6DCE" w:rsidP="00C7226A"/>
    <w:p w14:paraId="450D32EC" w14:textId="77777777" w:rsidR="006F6DCE" w:rsidRDefault="006F6DCE" w:rsidP="00C7226A"/>
    <w:p w14:paraId="26675763" w14:textId="77777777" w:rsidR="006F6DCE" w:rsidRDefault="006F6DCE" w:rsidP="00C7226A"/>
    <w:p w14:paraId="659027A9" w14:textId="77777777" w:rsidR="006F6DCE" w:rsidRDefault="006F6DCE" w:rsidP="00C7226A"/>
    <w:p w14:paraId="664E6F29" w14:textId="77777777" w:rsidR="006F6DCE" w:rsidRDefault="006F6DCE" w:rsidP="00C7226A"/>
    <w:p w14:paraId="6A0B5FE5" w14:textId="77777777" w:rsidR="006F6DCE" w:rsidRDefault="006F6DCE" w:rsidP="00C7226A"/>
    <w:p w14:paraId="516AB286" w14:textId="77777777" w:rsidR="006F6DCE" w:rsidRDefault="006F6DCE" w:rsidP="00C7226A"/>
    <w:p w14:paraId="054FB2D3" w14:textId="77777777" w:rsidR="006F6DCE" w:rsidRDefault="006F6DCE" w:rsidP="00C7226A"/>
    <w:p w14:paraId="5D8BEA98" w14:textId="77777777" w:rsidR="006F6DCE" w:rsidRDefault="006F6DCE" w:rsidP="00C7226A"/>
    <w:p w14:paraId="5BB3ADEC" w14:textId="77777777" w:rsidR="006F6DCE" w:rsidRDefault="006F6DCE" w:rsidP="00C7226A"/>
    <w:p w14:paraId="1724155F" w14:textId="77777777" w:rsidR="006F6DCE" w:rsidRDefault="006F6DCE" w:rsidP="00C7226A"/>
    <w:p w14:paraId="5E54A0CC" w14:textId="77777777" w:rsidR="006F6DCE" w:rsidRDefault="006F6DCE" w:rsidP="00C7226A"/>
    <w:p w14:paraId="6FA9904B" w14:textId="77777777" w:rsidR="006F6DCE" w:rsidRDefault="006F6DCE" w:rsidP="00C7226A"/>
    <w:p w14:paraId="57117372" w14:textId="77777777" w:rsidR="006F6DCE" w:rsidRDefault="006F6DCE" w:rsidP="00C7226A"/>
    <w:p w14:paraId="5386D353" w14:textId="77777777" w:rsidR="006F6DCE" w:rsidRDefault="006F6DCE" w:rsidP="00C7226A"/>
    <w:p w14:paraId="7665FB1B" w14:textId="77777777" w:rsidR="006F6DCE" w:rsidRDefault="006F6DCE" w:rsidP="00C7226A"/>
    <w:p w14:paraId="415F207D" w14:textId="77777777" w:rsidR="006F6DCE" w:rsidRDefault="006F6DCE" w:rsidP="00C7226A"/>
    <w:p w14:paraId="796E219D" w14:textId="77777777" w:rsidR="006F6DCE" w:rsidRDefault="006F6DCE" w:rsidP="00C7226A"/>
    <w:p w14:paraId="110C8BCF" w14:textId="77777777" w:rsidR="006F6DCE" w:rsidRDefault="006F6DCE" w:rsidP="00C7226A"/>
    <w:p w14:paraId="295C3CC6" w14:textId="77777777" w:rsidR="006F6DCE" w:rsidRDefault="006F6DCE" w:rsidP="00C7226A"/>
    <w:p w14:paraId="529430B9" w14:textId="77777777" w:rsidR="006F6DCE" w:rsidRDefault="006F6DCE" w:rsidP="00C7226A"/>
    <w:p w14:paraId="1A1E1D46" w14:textId="77777777" w:rsidR="006F6DCE" w:rsidRDefault="006F6DCE" w:rsidP="00C7226A"/>
    <w:p w14:paraId="1055C7C5" w14:textId="77777777" w:rsidR="006F6DCE" w:rsidRDefault="006F6DCE" w:rsidP="00C7226A"/>
    <w:p w14:paraId="45DD9307" w14:textId="77777777" w:rsidR="006F6DCE" w:rsidRDefault="006F6DCE" w:rsidP="00C7226A"/>
    <w:p w14:paraId="605E51CD" w14:textId="77777777" w:rsidR="006F6DCE" w:rsidRDefault="006F6DCE" w:rsidP="00C7226A"/>
    <w:p w14:paraId="1D7512A5" w14:textId="77777777" w:rsidR="006F6DCE" w:rsidRDefault="006F6DCE" w:rsidP="00C7226A"/>
    <w:p w14:paraId="2F59105F" w14:textId="77777777" w:rsidR="006F6DCE" w:rsidRDefault="006F6DCE" w:rsidP="00C7226A"/>
    <w:p w14:paraId="06D5CA7B" w14:textId="77777777" w:rsidR="006F6DCE" w:rsidRDefault="006F6DCE" w:rsidP="00C7226A"/>
    <w:p w14:paraId="52C58C7A" w14:textId="77777777" w:rsidR="006F6DCE" w:rsidRDefault="006F6DCE" w:rsidP="00C7226A"/>
    <w:p w14:paraId="7FAAFC35" w14:textId="77777777" w:rsidR="006F6DCE" w:rsidRDefault="006F6DCE" w:rsidP="00C7226A"/>
    <w:p w14:paraId="5D9A7FED" w14:textId="77777777" w:rsidR="006F6DCE" w:rsidRDefault="006F6DCE" w:rsidP="00C7226A"/>
    <w:p w14:paraId="0B2A9EE9" w14:textId="77777777" w:rsidR="006F6DCE" w:rsidRDefault="006F6DCE" w:rsidP="00C7226A"/>
    <w:p w14:paraId="7D1F1520" w14:textId="77777777" w:rsidR="006F6DCE" w:rsidRDefault="006F6DCE" w:rsidP="00C7226A"/>
    <w:p w14:paraId="2C7A6D94" w14:textId="77777777" w:rsidR="006F6DCE" w:rsidRDefault="006F6DCE" w:rsidP="00C7226A"/>
    <w:p w14:paraId="6FCA9177" w14:textId="77777777" w:rsidR="006F6DCE" w:rsidRDefault="006F6DCE" w:rsidP="00C7226A"/>
    <w:p w14:paraId="493B861B" w14:textId="77777777" w:rsidR="006F6DCE" w:rsidRDefault="006F6DCE" w:rsidP="00C7226A"/>
    <w:p w14:paraId="0B9487AA" w14:textId="77777777" w:rsidR="006F6DCE" w:rsidRDefault="006F6DCE" w:rsidP="00C7226A"/>
    <w:p w14:paraId="5C252DAB" w14:textId="77777777" w:rsidR="006F6DCE" w:rsidRDefault="006F6DCE" w:rsidP="00C7226A"/>
    <w:p w14:paraId="1955D9B5" w14:textId="77777777" w:rsidR="006F6DCE" w:rsidRDefault="006F6DCE" w:rsidP="00C7226A"/>
    <w:p w14:paraId="0D8DAD67" w14:textId="77777777" w:rsidR="006F6DCE" w:rsidRDefault="006F6DCE" w:rsidP="00C7226A"/>
    <w:p w14:paraId="0F42082F" w14:textId="77777777" w:rsidR="006F6DCE" w:rsidRDefault="006F6DCE" w:rsidP="00C7226A"/>
    <w:p w14:paraId="7340BCA7" w14:textId="77777777" w:rsidR="006F6DCE" w:rsidRDefault="006F6DCE" w:rsidP="00C7226A"/>
    <w:p w14:paraId="15923ABF" w14:textId="77777777" w:rsidR="006F6DCE" w:rsidRDefault="006F6DCE" w:rsidP="00C7226A"/>
    <w:p w14:paraId="25E47067" w14:textId="77777777" w:rsidR="006F6DCE" w:rsidRDefault="006F6DCE" w:rsidP="00C7226A"/>
    <w:p w14:paraId="47B8F00A" w14:textId="77777777" w:rsidR="006F6DCE" w:rsidRDefault="006F6DCE" w:rsidP="00C7226A"/>
    <w:p w14:paraId="1CDD9A8F" w14:textId="77777777" w:rsidR="006F6DCE" w:rsidRDefault="006F6DCE" w:rsidP="00C7226A"/>
    <w:p w14:paraId="7C7F1B24" w14:textId="77777777" w:rsidR="006F6DCE" w:rsidRDefault="006F6DCE" w:rsidP="00C7226A"/>
    <w:p w14:paraId="334120F3" w14:textId="77777777" w:rsidR="006F6DCE" w:rsidRDefault="006F6DCE"/>
    <w:p w14:paraId="6499E144" w14:textId="77777777" w:rsidR="006F6DCE" w:rsidRDefault="006F6DCE" w:rsidP="00486017"/>
    <w:p w14:paraId="7E63E97B" w14:textId="77777777" w:rsidR="006F6DCE" w:rsidRDefault="006F6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Arial Unicode MS"/>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3685" w14:textId="77777777" w:rsidR="00A00D13" w:rsidRDefault="00A00D13" w:rsidP="00C7226A">
    <w:pPr>
      <w:pStyle w:val="Footer"/>
    </w:pPr>
  </w:p>
  <w:p w14:paraId="01937F09" w14:textId="77777777" w:rsidR="00A00D13" w:rsidRDefault="00A00D13" w:rsidP="00C7226A"/>
  <w:p w14:paraId="127D3345" w14:textId="77777777" w:rsidR="00A00D13" w:rsidRDefault="00A00D13" w:rsidP="00C7226A"/>
  <w:p w14:paraId="68249DFB" w14:textId="77777777" w:rsidR="00A00D13" w:rsidRDefault="00A00D13" w:rsidP="00C7226A"/>
  <w:p w14:paraId="5FCD8933" w14:textId="77777777" w:rsidR="00A00D13" w:rsidRDefault="00A00D13" w:rsidP="00C7226A"/>
  <w:p w14:paraId="6B1557F8" w14:textId="77777777" w:rsidR="00A00D13" w:rsidRDefault="00A00D13" w:rsidP="00C7226A"/>
  <w:p w14:paraId="2CDCBB42" w14:textId="77777777" w:rsidR="00A00D13" w:rsidRDefault="00A00D13" w:rsidP="00C7226A"/>
  <w:p w14:paraId="2B0897B0" w14:textId="77777777" w:rsidR="00A00D13" w:rsidRDefault="00A00D13" w:rsidP="00C7226A"/>
  <w:p w14:paraId="03B00412" w14:textId="77777777" w:rsidR="00A00D13" w:rsidRDefault="00A00D13" w:rsidP="00C7226A"/>
  <w:p w14:paraId="1298E4CF" w14:textId="77777777" w:rsidR="00A00D13" w:rsidRDefault="00A00D13" w:rsidP="00C7226A"/>
  <w:p w14:paraId="0E8E8A81" w14:textId="77777777" w:rsidR="00A00D13" w:rsidRDefault="00A00D13" w:rsidP="00C7226A"/>
  <w:p w14:paraId="0D643E46" w14:textId="77777777" w:rsidR="00A00D13" w:rsidRDefault="00A00D13" w:rsidP="00C7226A"/>
  <w:p w14:paraId="59B5BAE0" w14:textId="77777777" w:rsidR="00A00D13" w:rsidRDefault="00A00D13" w:rsidP="00C7226A"/>
  <w:p w14:paraId="2BCF0D1A" w14:textId="77777777" w:rsidR="00A00D13" w:rsidRDefault="00A00D13" w:rsidP="00C7226A"/>
  <w:p w14:paraId="41365D3C" w14:textId="77777777" w:rsidR="00A00D13" w:rsidRDefault="00A00D13" w:rsidP="00C7226A"/>
  <w:p w14:paraId="5DA3A8E0" w14:textId="77777777" w:rsidR="00A00D13" w:rsidRDefault="00A00D13" w:rsidP="00C7226A"/>
  <w:p w14:paraId="6A9290A9" w14:textId="77777777" w:rsidR="00A00D13" w:rsidRDefault="00A00D13" w:rsidP="00C7226A"/>
  <w:p w14:paraId="13C483D5" w14:textId="77777777" w:rsidR="00A00D13" w:rsidRDefault="00A00D13" w:rsidP="00C7226A"/>
  <w:p w14:paraId="75022D16" w14:textId="77777777" w:rsidR="00A00D13" w:rsidRDefault="00A00D13" w:rsidP="00C7226A"/>
  <w:p w14:paraId="6F88935C" w14:textId="77777777" w:rsidR="00A00D13" w:rsidRDefault="00A00D13" w:rsidP="00C7226A"/>
  <w:p w14:paraId="658A1FB0" w14:textId="77777777" w:rsidR="00A00D13" w:rsidRDefault="00A00D13"/>
  <w:p w14:paraId="7EEE9919" w14:textId="77777777" w:rsidR="00A00D13" w:rsidRDefault="00A00D13" w:rsidP="00486017"/>
  <w:p w14:paraId="22743F15" w14:textId="77777777" w:rsidR="00A00D13" w:rsidRDefault="00A00D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9022" w14:textId="77777777" w:rsidR="00A00D13" w:rsidRDefault="00327566" w:rsidP="00027449">
    <w:pPr>
      <w:jc w:val="right"/>
    </w:pPr>
    <w:r>
      <w:t>Página</w:t>
    </w:r>
    <w:r w:rsidR="00A00D13">
      <w:t xml:space="preserve"> </w:t>
    </w:r>
    <w:r w:rsidR="00A00D13">
      <w:fldChar w:fldCharType="begin"/>
    </w:r>
    <w:r w:rsidR="00A00D13">
      <w:instrText xml:space="preserve"> PAGE </w:instrText>
    </w:r>
    <w:r w:rsidR="00A00D13">
      <w:fldChar w:fldCharType="separate"/>
    </w:r>
    <w:r w:rsidR="00DB6796">
      <w:rPr>
        <w:noProof/>
      </w:rPr>
      <w:t>4</w:t>
    </w:r>
    <w:r w:rsidR="00A00D13">
      <w:fldChar w:fldCharType="end"/>
    </w:r>
    <w:r w:rsidR="00A00D13">
      <w:t xml:space="preserve"> of </w:t>
    </w:r>
    <w:r w:rsidR="00A00D13">
      <w:fldChar w:fldCharType="begin"/>
    </w:r>
    <w:r w:rsidR="00A00D13">
      <w:instrText xml:space="preserve"> NUMPAGES  </w:instrText>
    </w:r>
    <w:r w:rsidR="00A00D13">
      <w:fldChar w:fldCharType="separate"/>
    </w:r>
    <w:r w:rsidR="00DB6796">
      <w:rPr>
        <w:noProof/>
      </w:rPr>
      <w:t>6</w:t>
    </w:r>
    <w:r w:rsidR="00A00D1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7419" w14:textId="77777777" w:rsidR="006F6DCE" w:rsidRDefault="006F6DCE" w:rsidP="00C7226A">
      <w:r>
        <w:separator/>
      </w:r>
    </w:p>
    <w:p w14:paraId="31EEC95C" w14:textId="77777777" w:rsidR="006F6DCE" w:rsidRDefault="006F6DCE" w:rsidP="00C7226A"/>
    <w:p w14:paraId="30AFA5F0" w14:textId="77777777" w:rsidR="006F6DCE" w:rsidRDefault="006F6DCE" w:rsidP="00C7226A"/>
    <w:p w14:paraId="5D7DC805" w14:textId="77777777" w:rsidR="006F6DCE" w:rsidRDefault="006F6DCE" w:rsidP="00C7226A"/>
    <w:p w14:paraId="3D6F4DDF" w14:textId="77777777" w:rsidR="006F6DCE" w:rsidRDefault="006F6DCE" w:rsidP="00C7226A"/>
    <w:p w14:paraId="720B269F" w14:textId="77777777" w:rsidR="006F6DCE" w:rsidRDefault="006F6DCE" w:rsidP="00C7226A"/>
    <w:p w14:paraId="30D58DF6" w14:textId="77777777" w:rsidR="006F6DCE" w:rsidRDefault="006F6DCE" w:rsidP="00C7226A"/>
    <w:p w14:paraId="0BB3D4F0" w14:textId="77777777" w:rsidR="006F6DCE" w:rsidRDefault="006F6DCE" w:rsidP="00C7226A"/>
    <w:p w14:paraId="0CFCA201" w14:textId="77777777" w:rsidR="006F6DCE" w:rsidRDefault="006F6DCE" w:rsidP="00C7226A"/>
    <w:p w14:paraId="52DFB749" w14:textId="77777777" w:rsidR="006F6DCE" w:rsidRDefault="006F6DCE" w:rsidP="00C7226A"/>
    <w:p w14:paraId="6B874AD3" w14:textId="77777777" w:rsidR="006F6DCE" w:rsidRDefault="006F6DCE" w:rsidP="00C7226A"/>
    <w:p w14:paraId="404E82A7" w14:textId="77777777" w:rsidR="006F6DCE" w:rsidRDefault="006F6DCE" w:rsidP="00C7226A"/>
    <w:p w14:paraId="1EF72034" w14:textId="77777777" w:rsidR="006F6DCE" w:rsidRDefault="006F6DCE" w:rsidP="00C7226A"/>
    <w:p w14:paraId="099B3513" w14:textId="77777777" w:rsidR="006F6DCE" w:rsidRDefault="006F6DCE" w:rsidP="00C7226A"/>
    <w:p w14:paraId="224FC6A3" w14:textId="77777777" w:rsidR="006F6DCE" w:rsidRDefault="006F6DCE" w:rsidP="00C7226A"/>
    <w:p w14:paraId="69841F8C" w14:textId="77777777" w:rsidR="006F6DCE" w:rsidRDefault="006F6DCE" w:rsidP="00C7226A"/>
    <w:p w14:paraId="0CBB30E1" w14:textId="77777777" w:rsidR="006F6DCE" w:rsidRDefault="006F6DCE" w:rsidP="00C7226A"/>
    <w:p w14:paraId="044ED440" w14:textId="77777777" w:rsidR="006F6DCE" w:rsidRDefault="006F6DCE" w:rsidP="00C7226A"/>
    <w:p w14:paraId="5F314AAE" w14:textId="77777777" w:rsidR="006F6DCE" w:rsidRDefault="006F6DCE" w:rsidP="00C7226A"/>
    <w:p w14:paraId="010ACE3B" w14:textId="77777777" w:rsidR="006F6DCE" w:rsidRDefault="006F6DCE" w:rsidP="00C7226A"/>
    <w:p w14:paraId="169658D2" w14:textId="77777777" w:rsidR="006F6DCE" w:rsidRDefault="006F6DCE" w:rsidP="00C7226A"/>
    <w:p w14:paraId="20DA2A49" w14:textId="77777777" w:rsidR="006F6DCE" w:rsidRDefault="006F6DCE" w:rsidP="00C7226A"/>
    <w:p w14:paraId="6C95081F" w14:textId="77777777" w:rsidR="006F6DCE" w:rsidRDefault="006F6DCE" w:rsidP="00C7226A"/>
    <w:p w14:paraId="2C658E67" w14:textId="77777777" w:rsidR="006F6DCE" w:rsidRDefault="006F6DCE" w:rsidP="00C7226A"/>
    <w:p w14:paraId="4F14CE53" w14:textId="77777777" w:rsidR="006F6DCE" w:rsidRDefault="006F6DCE" w:rsidP="00C7226A"/>
    <w:p w14:paraId="6C3C15E0" w14:textId="77777777" w:rsidR="006F6DCE" w:rsidRDefault="006F6DCE" w:rsidP="00C7226A"/>
    <w:p w14:paraId="58201667" w14:textId="77777777" w:rsidR="006F6DCE" w:rsidRDefault="006F6DCE" w:rsidP="00C7226A"/>
    <w:p w14:paraId="62085A23" w14:textId="77777777" w:rsidR="006F6DCE" w:rsidRDefault="006F6DCE" w:rsidP="00C7226A"/>
    <w:p w14:paraId="7576E00E" w14:textId="77777777" w:rsidR="006F6DCE" w:rsidRDefault="006F6DCE" w:rsidP="00C7226A"/>
    <w:p w14:paraId="6C7E7624" w14:textId="77777777" w:rsidR="006F6DCE" w:rsidRDefault="006F6DCE" w:rsidP="00C7226A"/>
    <w:p w14:paraId="4A872310" w14:textId="77777777" w:rsidR="006F6DCE" w:rsidRDefault="006F6DCE" w:rsidP="00C7226A"/>
    <w:p w14:paraId="3D58EA83" w14:textId="77777777" w:rsidR="006F6DCE" w:rsidRDefault="006F6DCE" w:rsidP="00C7226A"/>
    <w:p w14:paraId="17298B4B" w14:textId="77777777" w:rsidR="006F6DCE" w:rsidRDefault="006F6DCE" w:rsidP="00C7226A"/>
    <w:p w14:paraId="2FD17EB5" w14:textId="77777777" w:rsidR="006F6DCE" w:rsidRDefault="006F6DCE" w:rsidP="00C7226A"/>
    <w:p w14:paraId="12F6C404" w14:textId="77777777" w:rsidR="006F6DCE" w:rsidRDefault="006F6DCE" w:rsidP="00C7226A"/>
    <w:p w14:paraId="1FCA9443" w14:textId="77777777" w:rsidR="006F6DCE" w:rsidRDefault="006F6DCE" w:rsidP="00C7226A"/>
    <w:p w14:paraId="39A69AC4" w14:textId="77777777" w:rsidR="006F6DCE" w:rsidRDefault="006F6DCE" w:rsidP="00C7226A"/>
    <w:p w14:paraId="478C3588" w14:textId="77777777" w:rsidR="006F6DCE" w:rsidRDefault="006F6DCE" w:rsidP="00C7226A"/>
    <w:p w14:paraId="68EE848F" w14:textId="77777777" w:rsidR="006F6DCE" w:rsidRDefault="006F6DCE" w:rsidP="00C7226A"/>
    <w:p w14:paraId="21606035" w14:textId="77777777" w:rsidR="006F6DCE" w:rsidRDefault="006F6DCE" w:rsidP="00C7226A"/>
    <w:p w14:paraId="09578735" w14:textId="77777777" w:rsidR="006F6DCE" w:rsidRDefault="006F6DCE" w:rsidP="00C7226A"/>
    <w:p w14:paraId="7DEAA756" w14:textId="77777777" w:rsidR="006F6DCE" w:rsidRDefault="006F6DCE" w:rsidP="00C7226A"/>
    <w:p w14:paraId="2E227917" w14:textId="77777777" w:rsidR="006F6DCE" w:rsidRDefault="006F6DCE" w:rsidP="00C7226A"/>
    <w:p w14:paraId="7B8C4217" w14:textId="77777777" w:rsidR="006F6DCE" w:rsidRDefault="006F6DCE" w:rsidP="00C7226A"/>
    <w:p w14:paraId="4ED06B49" w14:textId="77777777" w:rsidR="006F6DCE" w:rsidRDefault="006F6DCE" w:rsidP="00C7226A"/>
    <w:p w14:paraId="2CB09DF9" w14:textId="77777777" w:rsidR="006F6DCE" w:rsidRDefault="006F6DCE" w:rsidP="00C7226A"/>
    <w:p w14:paraId="0EA913C1" w14:textId="77777777" w:rsidR="006F6DCE" w:rsidRDefault="006F6DCE" w:rsidP="00C7226A"/>
    <w:p w14:paraId="076792BB" w14:textId="77777777" w:rsidR="006F6DCE" w:rsidRDefault="006F6DCE" w:rsidP="00C7226A"/>
    <w:p w14:paraId="2B74CB94" w14:textId="77777777" w:rsidR="006F6DCE" w:rsidRDefault="006F6DCE" w:rsidP="00C7226A"/>
    <w:p w14:paraId="3AB2B6B8" w14:textId="77777777" w:rsidR="006F6DCE" w:rsidRDefault="006F6DCE" w:rsidP="00C7226A"/>
    <w:p w14:paraId="75189565" w14:textId="77777777" w:rsidR="006F6DCE" w:rsidRDefault="006F6DCE" w:rsidP="00C7226A"/>
    <w:p w14:paraId="4B283AC1" w14:textId="77777777" w:rsidR="006F6DCE" w:rsidRDefault="006F6DCE" w:rsidP="00C7226A"/>
    <w:p w14:paraId="6162C9B7" w14:textId="77777777" w:rsidR="006F6DCE" w:rsidRDefault="006F6DCE" w:rsidP="00C7226A"/>
    <w:p w14:paraId="25E155E3" w14:textId="77777777" w:rsidR="006F6DCE" w:rsidRDefault="006F6DCE" w:rsidP="00C7226A"/>
    <w:p w14:paraId="50A8A83A" w14:textId="77777777" w:rsidR="006F6DCE" w:rsidRDefault="006F6DCE" w:rsidP="00C7226A"/>
    <w:p w14:paraId="714A8CD6" w14:textId="77777777" w:rsidR="006F6DCE" w:rsidRDefault="006F6DCE" w:rsidP="00C7226A"/>
    <w:p w14:paraId="5409F0CA" w14:textId="77777777" w:rsidR="006F6DCE" w:rsidRDefault="006F6DCE" w:rsidP="00C7226A"/>
    <w:p w14:paraId="1C6769C0" w14:textId="77777777" w:rsidR="006F6DCE" w:rsidRDefault="006F6DCE" w:rsidP="00C7226A"/>
    <w:p w14:paraId="4650A199" w14:textId="77777777" w:rsidR="006F6DCE" w:rsidRDefault="006F6DCE" w:rsidP="00C7226A"/>
    <w:p w14:paraId="1E5442ED" w14:textId="77777777" w:rsidR="006F6DCE" w:rsidRDefault="006F6DCE" w:rsidP="00C7226A"/>
    <w:p w14:paraId="2198377F" w14:textId="77777777" w:rsidR="006F6DCE" w:rsidRDefault="006F6DCE" w:rsidP="00C7226A"/>
    <w:p w14:paraId="6795BBDB" w14:textId="77777777" w:rsidR="006F6DCE" w:rsidRDefault="006F6DCE" w:rsidP="00C7226A"/>
    <w:p w14:paraId="7654ADA7" w14:textId="77777777" w:rsidR="006F6DCE" w:rsidRDefault="006F6DCE" w:rsidP="00C7226A"/>
    <w:p w14:paraId="2996CB7E" w14:textId="77777777" w:rsidR="006F6DCE" w:rsidRDefault="006F6DCE" w:rsidP="00C7226A"/>
    <w:p w14:paraId="190962F0" w14:textId="77777777" w:rsidR="006F6DCE" w:rsidRDefault="006F6DCE" w:rsidP="00C7226A"/>
    <w:p w14:paraId="18255394" w14:textId="77777777" w:rsidR="006F6DCE" w:rsidRDefault="006F6DCE" w:rsidP="00C7226A"/>
    <w:p w14:paraId="6B0405B1" w14:textId="77777777" w:rsidR="006F6DCE" w:rsidRDefault="006F6DCE" w:rsidP="00C7226A"/>
    <w:p w14:paraId="145B4898" w14:textId="77777777" w:rsidR="006F6DCE" w:rsidRDefault="006F6DCE" w:rsidP="00C7226A"/>
    <w:p w14:paraId="0CFCBB46" w14:textId="77777777" w:rsidR="006F6DCE" w:rsidRDefault="006F6DCE" w:rsidP="00C7226A"/>
    <w:p w14:paraId="56A92DEA" w14:textId="77777777" w:rsidR="006F6DCE" w:rsidRDefault="006F6DCE" w:rsidP="00C7226A"/>
    <w:p w14:paraId="335360C5" w14:textId="77777777" w:rsidR="006F6DCE" w:rsidRDefault="006F6DCE" w:rsidP="00C7226A"/>
    <w:p w14:paraId="20B43B96" w14:textId="77777777" w:rsidR="006F6DCE" w:rsidRDefault="006F6DCE" w:rsidP="00C7226A"/>
    <w:p w14:paraId="3D5EB10D" w14:textId="77777777" w:rsidR="006F6DCE" w:rsidRDefault="006F6DCE" w:rsidP="00C7226A"/>
    <w:p w14:paraId="74BB051A" w14:textId="77777777" w:rsidR="006F6DCE" w:rsidRDefault="006F6DCE" w:rsidP="00C7226A"/>
    <w:p w14:paraId="45BFBE4A" w14:textId="77777777" w:rsidR="006F6DCE" w:rsidRDefault="006F6DCE" w:rsidP="00C7226A"/>
    <w:p w14:paraId="67F402DC" w14:textId="77777777" w:rsidR="006F6DCE" w:rsidRDefault="006F6DCE" w:rsidP="00C7226A"/>
    <w:p w14:paraId="171E93EE" w14:textId="77777777" w:rsidR="006F6DCE" w:rsidRDefault="006F6DCE" w:rsidP="00C7226A"/>
    <w:p w14:paraId="0B1DDB6B" w14:textId="77777777" w:rsidR="006F6DCE" w:rsidRDefault="006F6DCE" w:rsidP="00C7226A"/>
    <w:p w14:paraId="13775611" w14:textId="77777777" w:rsidR="006F6DCE" w:rsidRDefault="006F6DCE" w:rsidP="00C7226A"/>
    <w:p w14:paraId="642D7482" w14:textId="77777777" w:rsidR="006F6DCE" w:rsidRDefault="006F6DCE" w:rsidP="00C7226A"/>
    <w:p w14:paraId="3EDB911E" w14:textId="77777777" w:rsidR="006F6DCE" w:rsidRDefault="006F6DCE" w:rsidP="00C7226A"/>
    <w:p w14:paraId="085B0956" w14:textId="77777777" w:rsidR="006F6DCE" w:rsidRDefault="006F6DCE" w:rsidP="00C7226A"/>
    <w:p w14:paraId="2781EF20" w14:textId="77777777" w:rsidR="006F6DCE" w:rsidRDefault="006F6DCE" w:rsidP="00C7226A"/>
    <w:p w14:paraId="3EBF7205" w14:textId="77777777" w:rsidR="006F6DCE" w:rsidRDefault="006F6DCE" w:rsidP="00C7226A"/>
    <w:p w14:paraId="51860A06" w14:textId="77777777" w:rsidR="006F6DCE" w:rsidRDefault="006F6DCE"/>
    <w:p w14:paraId="1E3B6AB6" w14:textId="77777777" w:rsidR="006F6DCE" w:rsidRDefault="006F6DCE" w:rsidP="00486017"/>
    <w:p w14:paraId="68799C7C" w14:textId="77777777" w:rsidR="006F6DCE" w:rsidRDefault="006F6DCE"/>
  </w:footnote>
  <w:footnote w:type="continuationSeparator" w:id="0">
    <w:p w14:paraId="569D6538" w14:textId="77777777" w:rsidR="006F6DCE" w:rsidRDefault="006F6DCE" w:rsidP="00C7226A">
      <w:r>
        <w:continuationSeparator/>
      </w:r>
    </w:p>
    <w:p w14:paraId="6F40EE95" w14:textId="77777777" w:rsidR="006F6DCE" w:rsidRDefault="006F6DCE" w:rsidP="00C7226A"/>
    <w:p w14:paraId="290DB0C8" w14:textId="77777777" w:rsidR="006F6DCE" w:rsidRDefault="006F6DCE" w:rsidP="00C7226A"/>
    <w:p w14:paraId="0D43BCCE" w14:textId="77777777" w:rsidR="006F6DCE" w:rsidRDefault="006F6DCE" w:rsidP="00C7226A"/>
    <w:p w14:paraId="7AAEDDA2" w14:textId="77777777" w:rsidR="006F6DCE" w:rsidRDefault="006F6DCE" w:rsidP="00C7226A"/>
    <w:p w14:paraId="217995E7" w14:textId="77777777" w:rsidR="006F6DCE" w:rsidRDefault="006F6DCE" w:rsidP="00C7226A"/>
    <w:p w14:paraId="507870BF" w14:textId="77777777" w:rsidR="006F6DCE" w:rsidRDefault="006F6DCE" w:rsidP="00C7226A"/>
    <w:p w14:paraId="378A2136" w14:textId="77777777" w:rsidR="006F6DCE" w:rsidRDefault="006F6DCE" w:rsidP="00C7226A"/>
    <w:p w14:paraId="4928D594" w14:textId="77777777" w:rsidR="006F6DCE" w:rsidRDefault="006F6DCE" w:rsidP="00C7226A"/>
    <w:p w14:paraId="3E967B1D" w14:textId="77777777" w:rsidR="006F6DCE" w:rsidRDefault="006F6DCE" w:rsidP="00C7226A"/>
    <w:p w14:paraId="2DFDD40A" w14:textId="77777777" w:rsidR="006F6DCE" w:rsidRDefault="006F6DCE" w:rsidP="00C7226A"/>
    <w:p w14:paraId="7DBC4890" w14:textId="77777777" w:rsidR="006F6DCE" w:rsidRDefault="006F6DCE" w:rsidP="00C7226A"/>
    <w:p w14:paraId="3B38C0B6" w14:textId="77777777" w:rsidR="006F6DCE" w:rsidRDefault="006F6DCE" w:rsidP="00C7226A"/>
    <w:p w14:paraId="0B45DE76" w14:textId="77777777" w:rsidR="006F6DCE" w:rsidRDefault="006F6DCE" w:rsidP="00C7226A"/>
    <w:p w14:paraId="12740E44" w14:textId="77777777" w:rsidR="006F6DCE" w:rsidRDefault="006F6DCE" w:rsidP="00C7226A"/>
    <w:p w14:paraId="0953FF6D" w14:textId="77777777" w:rsidR="006F6DCE" w:rsidRDefault="006F6DCE" w:rsidP="00C7226A"/>
    <w:p w14:paraId="767ABF54" w14:textId="77777777" w:rsidR="006F6DCE" w:rsidRDefault="006F6DCE" w:rsidP="00C7226A"/>
    <w:p w14:paraId="5E0AE556" w14:textId="77777777" w:rsidR="006F6DCE" w:rsidRDefault="006F6DCE" w:rsidP="00C7226A"/>
    <w:p w14:paraId="630CFCC4" w14:textId="77777777" w:rsidR="006F6DCE" w:rsidRDefault="006F6DCE" w:rsidP="00C7226A"/>
    <w:p w14:paraId="0449D3F5" w14:textId="77777777" w:rsidR="006F6DCE" w:rsidRDefault="006F6DCE" w:rsidP="00C7226A"/>
    <w:p w14:paraId="1F550EEF" w14:textId="77777777" w:rsidR="006F6DCE" w:rsidRDefault="006F6DCE" w:rsidP="00C7226A"/>
    <w:p w14:paraId="1D2AB1C1" w14:textId="77777777" w:rsidR="006F6DCE" w:rsidRDefault="006F6DCE" w:rsidP="00C7226A"/>
    <w:p w14:paraId="09F2052B" w14:textId="77777777" w:rsidR="006F6DCE" w:rsidRDefault="006F6DCE" w:rsidP="00C7226A"/>
    <w:p w14:paraId="24BD041C" w14:textId="77777777" w:rsidR="006F6DCE" w:rsidRDefault="006F6DCE" w:rsidP="00C7226A"/>
    <w:p w14:paraId="02537693" w14:textId="77777777" w:rsidR="006F6DCE" w:rsidRDefault="006F6DCE" w:rsidP="00C7226A"/>
    <w:p w14:paraId="56F8950E" w14:textId="77777777" w:rsidR="006F6DCE" w:rsidRDefault="006F6DCE" w:rsidP="00C7226A"/>
    <w:p w14:paraId="197B2803" w14:textId="77777777" w:rsidR="006F6DCE" w:rsidRDefault="006F6DCE" w:rsidP="00C7226A"/>
    <w:p w14:paraId="24BAB11D" w14:textId="77777777" w:rsidR="006F6DCE" w:rsidRDefault="006F6DCE" w:rsidP="00C7226A"/>
    <w:p w14:paraId="29297DF4" w14:textId="77777777" w:rsidR="006F6DCE" w:rsidRDefault="006F6DCE" w:rsidP="00C7226A"/>
    <w:p w14:paraId="37D1BA01" w14:textId="77777777" w:rsidR="006F6DCE" w:rsidRDefault="006F6DCE" w:rsidP="00C7226A"/>
    <w:p w14:paraId="03D99355" w14:textId="77777777" w:rsidR="006F6DCE" w:rsidRDefault="006F6DCE" w:rsidP="00C7226A"/>
    <w:p w14:paraId="4CF5C49F" w14:textId="77777777" w:rsidR="006F6DCE" w:rsidRDefault="006F6DCE" w:rsidP="00C7226A"/>
    <w:p w14:paraId="0B84F011" w14:textId="77777777" w:rsidR="006F6DCE" w:rsidRDefault="006F6DCE" w:rsidP="00C7226A"/>
    <w:p w14:paraId="05FA69A9" w14:textId="77777777" w:rsidR="006F6DCE" w:rsidRDefault="006F6DCE" w:rsidP="00C7226A"/>
    <w:p w14:paraId="72B435AF" w14:textId="77777777" w:rsidR="006F6DCE" w:rsidRDefault="006F6DCE" w:rsidP="00C7226A"/>
    <w:p w14:paraId="067C6ABF" w14:textId="77777777" w:rsidR="006F6DCE" w:rsidRDefault="006F6DCE" w:rsidP="00C7226A"/>
    <w:p w14:paraId="6E17D1B7" w14:textId="77777777" w:rsidR="006F6DCE" w:rsidRDefault="006F6DCE" w:rsidP="00C7226A"/>
    <w:p w14:paraId="22D53964" w14:textId="77777777" w:rsidR="006F6DCE" w:rsidRDefault="006F6DCE" w:rsidP="00C7226A"/>
    <w:p w14:paraId="690777FC" w14:textId="77777777" w:rsidR="006F6DCE" w:rsidRDefault="006F6DCE" w:rsidP="00C7226A"/>
    <w:p w14:paraId="5E92E366" w14:textId="77777777" w:rsidR="006F6DCE" w:rsidRDefault="006F6DCE" w:rsidP="00C7226A"/>
    <w:p w14:paraId="442AACA0" w14:textId="77777777" w:rsidR="006F6DCE" w:rsidRDefault="006F6DCE" w:rsidP="00C7226A"/>
    <w:p w14:paraId="342D5788" w14:textId="77777777" w:rsidR="006F6DCE" w:rsidRDefault="006F6DCE" w:rsidP="00C7226A"/>
    <w:p w14:paraId="4A83DB57" w14:textId="77777777" w:rsidR="006F6DCE" w:rsidRDefault="006F6DCE" w:rsidP="00C7226A"/>
    <w:p w14:paraId="3F8277C4" w14:textId="77777777" w:rsidR="006F6DCE" w:rsidRDefault="006F6DCE" w:rsidP="00C7226A"/>
    <w:p w14:paraId="0B3967E8" w14:textId="77777777" w:rsidR="006F6DCE" w:rsidRDefault="006F6DCE" w:rsidP="00C7226A"/>
    <w:p w14:paraId="3453F09F" w14:textId="77777777" w:rsidR="006F6DCE" w:rsidRDefault="006F6DCE" w:rsidP="00C7226A"/>
    <w:p w14:paraId="1342C63A" w14:textId="77777777" w:rsidR="006F6DCE" w:rsidRDefault="006F6DCE" w:rsidP="00C7226A"/>
    <w:p w14:paraId="03BB56F9" w14:textId="77777777" w:rsidR="006F6DCE" w:rsidRDefault="006F6DCE" w:rsidP="00C7226A"/>
    <w:p w14:paraId="45042EE7" w14:textId="77777777" w:rsidR="006F6DCE" w:rsidRDefault="006F6DCE" w:rsidP="00C7226A"/>
    <w:p w14:paraId="4C882058" w14:textId="77777777" w:rsidR="006F6DCE" w:rsidRDefault="006F6DCE" w:rsidP="00C7226A"/>
    <w:p w14:paraId="1D4DB44D" w14:textId="77777777" w:rsidR="006F6DCE" w:rsidRDefault="006F6DCE" w:rsidP="00C7226A"/>
    <w:p w14:paraId="490AA9C4" w14:textId="77777777" w:rsidR="006F6DCE" w:rsidRDefault="006F6DCE" w:rsidP="00C7226A"/>
    <w:p w14:paraId="391F9C18" w14:textId="77777777" w:rsidR="006F6DCE" w:rsidRDefault="006F6DCE" w:rsidP="00C7226A"/>
    <w:p w14:paraId="0CB42109" w14:textId="77777777" w:rsidR="006F6DCE" w:rsidRDefault="006F6DCE" w:rsidP="00C7226A"/>
    <w:p w14:paraId="7564015A" w14:textId="77777777" w:rsidR="006F6DCE" w:rsidRDefault="006F6DCE" w:rsidP="00C7226A"/>
    <w:p w14:paraId="1894C48C" w14:textId="77777777" w:rsidR="006F6DCE" w:rsidRDefault="006F6DCE" w:rsidP="00C7226A"/>
    <w:p w14:paraId="1E44E33D" w14:textId="77777777" w:rsidR="006F6DCE" w:rsidRDefault="006F6DCE" w:rsidP="00C7226A"/>
    <w:p w14:paraId="53CE4D5C" w14:textId="77777777" w:rsidR="006F6DCE" w:rsidRDefault="006F6DCE" w:rsidP="00C7226A"/>
    <w:p w14:paraId="2C7AB716" w14:textId="77777777" w:rsidR="006F6DCE" w:rsidRDefault="006F6DCE" w:rsidP="00C7226A"/>
    <w:p w14:paraId="7ACE99B6" w14:textId="77777777" w:rsidR="006F6DCE" w:rsidRDefault="006F6DCE" w:rsidP="00C7226A"/>
    <w:p w14:paraId="62EBC956" w14:textId="77777777" w:rsidR="006F6DCE" w:rsidRDefault="006F6DCE" w:rsidP="00C7226A"/>
    <w:p w14:paraId="0A97C994" w14:textId="77777777" w:rsidR="006F6DCE" w:rsidRDefault="006F6DCE" w:rsidP="00C7226A"/>
    <w:p w14:paraId="7C1CE45D" w14:textId="77777777" w:rsidR="006F6DCE" w:rsidRDefault="006F6DCE" w:rsidP="00C7226A"/>
    <w:p w14:paraId="7B71CD6D" w14:textId="77777777" w:rsidR="006F6DCE" w:rsidRDefault="006F6DCE" w:rsidP="00C7226A"/>
    <w:p w14:paraId="57E2C25C" w14:textId="77777777" w:rsidR="006F6DCE" w:rsidRDefault="006F6DCE" w:rsidP="00C7226A"/>
    <w:p w14:paraId="314735B0" w14:textId="77777777" w:rsidR="006F6DCE" w:rsidRDefault="006F6DCE" w:rsidP="00C7226A"/>
    <w:p w14:paraId="13E37ADB" w14:textId="77777777" w:rsidR="006F6DCE" w:rsidRDefault="006F6DCE" w:rsidP="00C7226A"/>
    <w:p w14:paraId="18ECD5D7" w14:textId="77777777" w:rsidR="006F6DCE" w:rsidRDefault="006F6DCE" w:rsidP="00C7226A"/>
    <w:p w14:paraId="50D44803" w14:textId="77777777" w:rsidR="006F6DCE" w:rsidRDefault="006F6DCE" w:rsidP="00C7226A"/>
    <w:p w14:paraId="7ADB69B0" w14:textId="77777777" w:rsidR="006F6DCE" w:rsidRDefault="006F6DCE" w:rsidP="00C7226A"/>
    <w:p w14:paraId="4E727388" w14:textId="77777777" w:rsidR="006F6DCE" w:rsidRDefault="006F6DCE" w:rsidP="00C7226A"/>
    <w:p w14:paraId="17C70625" w14:textId="77777777" w:rsidR="006F6DCE" w:rsidRDefault="006F6DCE" w:rsidP="00C7226A"/>
    <w:p w14:paraId="494375D5" w14:textId="77777777" w:rsidR="006F6DCE" w:rsidRDefault="006F6DCE" w:rsidP="00C7226A"/>
    <w:p w14:paraId="3C0C55A7" w14:textId="77777777" w:rsidR="006F6DCE" w:rsidRDefault="006F6DCE" w:rsidP="00C7226A"/>
    <w:p w14:paraId="403EC960" w14:textId="77777777" w:rsidR="006F6DCE" w:rsidRDefault="006F6DCE" w:rsidP="00C7226A"/>
    <w:p w14:paraId="43C03C52" w14:textId="77777777" w:rsidR="006F6DCE" w:rsidRDefault="006F6DCE" w:rsidP="00C7226A"/>
    <w:p w14:paraId="40D6E477" w14:textId="77777777" w:rsidR="006F6DCE" w:rsidRDefault="006F6DCE" w:rsidP="00C7226A"/>
    <w:p w14:paraId="0F07786F" w14:textId="77777777" w:rsidR="006F6DCE" w:rsidRDefault="006F6DCE" w:rsidP="00C7226A"/>
    <w:p w14:paraId="2CA3ED94" w14:textId="77777777" w:rsidR="006F6DCE" w:rsidRDefault="006F6DCE" w:rsidP="00C7226A"/>
    <w:p w14:paraId="27DE0389" w14:textId="77777777" w:rsidR="006F6DCE" w:rsidRDefault="006F6DCE" w:rsidP="00C7226A"/>
    <w:p w14:paraId="0B3A5E2A" w14:textId="77777777" w:rsidR="006F6DCE" w:rsidRDefault="006F6DCE" w:rsidP="00C7226A"/>
    <w:p w14:paraId="593B17FF" w14:textId="77777777" w:rsidR="006F6DCE" w:rsidRDefault="006F6DCE" w:rsidP="00C7226A"/>
    <w:p w14:paraId="4B1467F4" w14:textId="77777777" w:rsidR="006F6DCE" w:rsidRDefault="006F6DCE" w:rsidP="00C7226A"/>
    <w:p w14:paraId="68E4DF11" w14:textId="77777777" w:rsidR="006F6DCE" w:rsidRDefault="006F6DCE" w:rsidP="00C7226A"/>
    <w:p w14:paraId="2F4E90CE" w14:textId="77777777" w:rsidR="006F6DCE" w:rsidRDefault="006F6DCE"/>
    <w:p w14:paraId="7415EB73" w14:textId="77777777" w:rsidR="006F6DCE" w:rsidRDefault="006F6DCE" w:rsidP="00486017"/>
    <w:p w14:paraId="07F698F6" w14:textId="77777777" w:rsidR="006F6DCE" w:rsidRDefault="006F6D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763A" w14:textId="77777777" w:rsidR="00A00D13" w:rsidRDefault="00A00D13" w:rsidP="00C7226A"/>
  <w:p w14:paraId="4F026E9A" w14:textId="77777777" w:rsidR="00A00D13" w:rsidRDefault="00A00D13" w:rsidP="00C7226A"/>
  <w:p w14:paraId="2B59FA7D" w14:textId="77777777" w:rsidR="00A00D13" w:rsidRDefault="00A00D13" w:rsidP="00C7226A"/>
  <w:p w14:paraId="35EB6082" w14:textId="77777777" w:rsidR="00A00D13" w:rsidRDefault="00A00D13" w:rsidP="00C7226A"/>
  <w:p w14:paraId="21E21F90" w14:textId="77777777" w:rsidR="00A00D13" w:rsidRDefault="00A00D13" w:rsidP="00C7226A"/>
  <w:p w14:paraId="7AE1A3F6" w14:textId="77777777" w:rsidR="00A00D13" w:rsidRDefault="00A00D13" w:rsidP="00C7226A"/>
  <w:p w14:paraId="3D5C0D9A" w14:textId="77777777" w:rsidR="00A00D13" w:rsidRDefault="00A00D13" w:rsidP="00C7226A"/>
  <w:p w14:paraId="0F82A2E4" w14:textId="77777777" w:rsidR="00A00D13" w:rsidRDefault="00A00D13" w:rsidP="00C7226A"/>
  <w:p w14:paraId="21AFC56B" w14:textId="77777777" w:rsidR="00A00D13" w:rsidRDefault="00A00D13" w:rsidP="00C7226A"/>
  <w:p w14:paraId="6F356360" w14:textId="77777777" w:rsidR="00A00D13" w:rsidRDefault="00A00D13" w:rsidP="00C7226A"/>
  <w:p w14:paraId="6E323AFB" w14:textId="77777777" w:rsidR="00A00D13" w:rsidRDefault="00A00D13" w:rsidP="00C7226A"/>
  <w:p w14:paraId="180D989C" w14:textId="77777777" w:rsidR="00A00D13" w:rsidRDefault="00A00D13" w:rsidP="00C7226A"/>
  <w:p w14:paraId="5CA46206" w14:textId="77777777" w:rsidR="00A00D13" w:rsidRDefault="00A00D13" w:rsidP="00C7226A"/>
  <w:p w14:paraId="295179B7" w14:textId="77777777" w:rsidR="00A00D13" w:rsidRDefault="00A00D13" w:rsidP="00C7226A"/>
  <w:p w14:paraId="35B72CC9" w14:textId="77777777" w:rsidR="00A00D13" w:rsidRDefault="00A00D13" w:rsidP="00C7226A"/>
  <w:p w14:paraId="4F3DE38D" w14:textId="77777777" w:rsidR="00A00D13" w:rsidRDefault="00A00D13" w:rsidP="00C7226A"/>
  <w:p w14:paraId="144F6B79" w14:textId="77777777" w:rsidR="00A00D13" w:rsidRDefault="00A00D13" w:rsidP="00C7226A"/>
  <w:p w14:paraId="45DAACDD" w14:textId="77777777" w:rsidR="00A00D13" w:rsidRDefault="00A00D13" w:rsidP="00C7226A"/>
  <w:p w14:paraId="7126850E" w14:textId="77777777" w:rsidR="00A00D13" w:rsidRDefault="00A00D13" w:rsidP="00C7226A"/>
  <w:p w14:paraId="6DCB6411" w14:textId="77777777" w:rsidR="00A00D13" w:rsidRDefault="00A00D13" w:rsidP="00C7226A"/>
  <w:p w14:paraId="2ECAD54A" w14:textId="77777777" w:rsidR="00A00D13" w:rsidRDefault="00A00D13" w:rsidP="00C7226A"/>
  <w:p w14:paraId="36654E20" w14:textId="77777777" w:rsidR="00A00D13" w:rsidRDefault="00A00D13" w:rsidP="00C7226A"/>
  <w:p w14:paraId="6772FE16" w14:textId="77777777" w:rsidR="00A00D13" w:rsidRDefault="00A00D13" w:rsidP="00C7226A"/>
  <w:p w14:paraId="418A7160" w14:textId="77777777" w:rsidR="00A00D13" w:rsidRDefault="00A00D13" w:rsidP="00C7226A"/>
  <w:p w14:paraId="772C527A" w14:textId="77777777" w:rsidR="00A00D13" w:rsidRDefault="00A00D13" w:rsidP="00C7226A"/>
  <w:p w14:paraId="7A651405" w14:textId="77777777" w:rsidR="00A00D13" w:rsidRDefault="00A00D13" w:rsidP="00C7226A"/>
  <w:p w14:paraId="12BDEDD8" w14:textId="77777777" w:rsidR="00A00D13" w:rsidRDefault="00A00D13" w:rsidP="00C7226A"/>
  <w:p w14:paraId="1B5A2BD9" w14:textId="77777777" w:rsidR="00A00D13" w:rsidRDefault="00A00D13" w:rsidP="00C7226A"/>
  <w:p w14:paraId="6D50D608" w14:textId="77777777" w:rsidR="00A00D13" w:rsidRDefault="00A00D13" w:rsidP="00C7226A"/>
  <w:p w14:paraId="512FE592" w14:textId="77777777" w:rsidR="00A00D13" w:rsidRDefault="00A00D13" w:rsidP="00C7226A"/>
  <w:p w14:paraId="3586E4D6" w14:textId="77777777" w:rsidR="00A00D13" w:rsidRDefault="00A00D13" w:rsidP="00C7226A"/>
  <w:p w14:paraId="1305B492" w14:textId="77777777" w:rsidR="00A00D13" w:rsidRDefault="00A00D13" w:rsidP="00C7226A"/>
  <w:p w14:paraId="5CECFBCF" w14:textId="77777777" w:rsidR="00A00D13" w:rsidRDefault="00A00D13" w:rsidP="00C7226A"/>
  <w:p w14:paraId="0A852BF0" w14:textId="77777777" w:rsidR="00A00D13" w:rsidRDefault="00A00D13" w:rsidP="00C7226A"/>
  <w:p w14:paraId="31F353B4" w14:textId="77777777" w:rsidR="00A00D13" w:rsidRDefault="00A00D13" w:rsidP="00C7226A"/>
  <w:p w14:paraId="5EDEFF19" w14:textId="77777777" w:rsidR="00A00D13" w:rsidRDefault="00A00D13" w:rsidP="00C7226A"/>
  <w:p w14:paraId="2BED52B3" w14:textId="77777777" w:rsidR="00A00D13" w:rsidRDefault="00A00D13" w:rsidP="00C7226A"/>
  <w:p w14:paraId="4A8A7717" w14:textId="77777777" w:rsidR="00A00D13" w:rsidRDefault="00A00D13" w:rsidP="00C7226A"/>
  <w:p w14:paraId="3D0793EF" w14:textId="77777777" w:rsidR="00A00D13" w:rsidRDefault="00A00D13" w:rsidP="00C7226A"/>
  <w:p w14:paraId="66C304D9" w14:textId="77777777" w:rsidR="00A00D13" w:rsidRDefault="00A00D13" w:rsidP="00C7226A"/>
  <w:p w14:paraId="629DEE8B" w14:textId="77777777" w:rsidR="00A00D13" w:rsidRDefault="00A00D13" w:rsidP="00C7226A"/>
  <w:p w14:paraId="5FD5320C" w14:textId="77777777" w:rsidR="00A00D13" w:rsidRDefault="00A00D13" w:rsidP="00C7226A"/>
  <w:p w14:paraId="10EDD140" w14:textId="77777777" w:rsidR="00A00D13" w:rsidRDefault="00A00D13" w:rsidP="00C7226A"/>
  <w:p w14:paraId="0E814464" w14:textId="77777777" w:rsidR="00A00D13" w:rsidRDefault="00A00D13" w:rsidP="00C7226A"/>
  <w:p w14:paraId="10297664" w14:textId="77777777" w:rsidR="00A00D13" w:rsidRDefault="00A00D13" w:rsidP="00C7226A"/>
  <w:p w14:paraId="21AF8770" w14:textId="77777777" w:rsidR="00A00D13" w:rsidRDefault="00A00D13" w:rsidP="00C7226A"/>
  <w:p w14:paraId="65EB9480" w14:textId="77777777" w:rsidR="00A00D13" w:rsidRDefault="00A00D13" w:rsidP="00C7226A"/>
  <w:p w14:paraId="19ACD0EA" w14:textId="77777777" w:rsidR="00A00D13" w:rsidRDefault="00A00D13" w:rsidP="00C7226A"/>
  <w:p w14:paraId="15D74F64" w14:textId="77777777" w:rsidR="00A00D13" w:rsidRDefault="00A00D13" w:rsidP="00C7226A"/>
  <w:p w14:paraId="000D7384" w14:textId="77777777" w:rsidR="00A00D13" w:rsidRDefault="00A00D13" w:rsidP="00C7226A"/>
  <w:p w14:paraId="1F154DAC" w14:textId="77777777" w:rsidR="00A00D13" w:rsidRDefault="00A00D13" w:rsidP="00C7226A"/>
  <w:p w14:paraId="0F51743D" w14:textId="77777777" w:rsidR="00A00D13" w:rsidRDefault="00A00D13" w:rsidP="00C7226A"/>
  <w:p w14:paraId="42E5047A" w14:textId="77777777" w:rsidR="00A00D13" w:rsidRDefault="00A00D13" w:rsidP="00C7226A"/>
  <w:p w14:paraId="66E99EA0" w14:textId="77777777" w:rsidR="00A00D13" w:rsidRDefault="00A00D13" w:rsidP="00C7226A"/>
  <w:p w14:paraId="2B7745F4" w14:textId="77777777" w:rsidR="00A00D13" w:rsidRDefault="00A00D13" w:rsidP="00C7226A"/>
  <w:p w14:paraId="19C375B6" w14:textId="77777777" w:rsidR="00A00D13" w:rsidRDefault="00A00D13" w:rsidP="00C7226A"/>
  <w:p w14:paraId="7A87994F" w14:textId="77777777" w:rsidR="00A00D13" w:rsidRDefault="00A00D13" w:rsidP="00C7226A"/>
  <w:p w14:paraId="3F1175DE" w14:textId="77777777" w:rsidR="00A00D13" w:rsidRDefault="00A00D13" w:rsidP="00C7226A"/>
  <w:p w14:paraId="1BE39D64" w14:textId="77777777" w:rsidR="00A00D13" w:rsidRDefault="00A00D13" w:rsidP="00C7226A"/>
  <w:p w14:paraId="0619D3B5" w14:textId="77777777" w:rsidR="00A00D13" w:rsidRDefault="00A00D13" w:rsidP="00C7226A"/>
  <w:p w14:paraId="27DB7A15" w14:textId="77777777" w:rsidR="00A00D13" w:rsidRDefault="00A00D13" w:rsidP="00C7226A"/>
  <w:p w14:paraId="29E73B5E" w14:textId="77777777" w:rsidR="00A00D13" w:rsidRDefault="00A00D13" w:rsidP="00C7226A"/>
  <w:p w14:paraId="26DD406B" w14:textId="77777777" w:rsidR="00A00D13" w:rsidRDefault="00A00D13" w:rsidP="00C7226A"/>
  <w:p w14:paraId="10FD165A" w14:textId="77777777" w:rsidR="00A00D13" w:rsidRDefault="00A00D13" w:rsidP="00C7226A"/>
  <w:p w14:paraId="584F2720" w14:textId="77777777" w:rsidR="00A00D13" w:rsidRDefault="00A00D13" w:rsidP="00C7226A"/>
  <w:p w14:paraId="6F9CEBCF" w14:textId="77777777" w:rsidR="00A00D13" w:rsidRDefault="00A00D13" w:rsidP="00C7226A"/>
  <w:p w14:paraId="720F67B2" w14:textId="77777777" w:rsidR="00A00D13" w:rsidRDefault="00A00D13" w:rsidP="00C7226A"/>
  <w:p w14:paraId="540A0F79" w14:textId="77777777" w:rsidR="00A00D13" w:rsidRDefault="00A00D13" w:rsidP="00C7226A"/>
  <w:p w14:paraId="21007FE2" w14:textId="77777777" w:rsidR="00A00D13" w:rsidRDefault="00A00D13" w:rsidP="00C7226A"/>
  <w:p w14:paraId="2B36BC4C" w14:textId="77777777" w:rsidR="00A00D13" w:rsidRDefault="00A00D13" w:rsidP="00C7226A"/>
  <w:p w14:paraId="6DE2761D" w14:textId="77777777" w:rsidR="00A00D13" w:rsidRDefault="00A00D13" w:rsidP="00C7226A"/>
  <w:p w14:paraId="23DA33D1" w14:textId="77777777" w:rsidR="00A00D13" w:rsidRDefault="00A00D13" w:rsidP="00C7226A"/>
  <w:p w14:paraId="0502A761" w14:textId="77777777" w:rsidR="00A00D13" w:rsidRDefault="00A00D13" w:rsidP="00C7226A"/>
  <w:p w14:paraId="51DBEE88" w14:textId="77777777" w:rsidR="00A00D13" w:rsidRDefault="00A00D13"/>
  <w:p w14:paraId="7D5ABD61" w14:textId="77777777" w:rsidR="00A00D13" w:rsidRDefault="00A00D13" w:rsidP="00486017"/>
  <w:p w14:paraId="1D203A9C" w14:textId="77777777" w:rsidR="00A00D13" w:rsidRDefault="00A00D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AAAE" w14:textId="77777777" w:rsidR="00A00D13" w:rsidRDefault="00A00D13" w:rsidP="00C7226A"/>
  <w:p w14:paraId="55D7A60F" w14:textId="77777777" w:rsidR="00A00D13" w:rsidRDefault="00A00D13"/>
  <w:p w14:paraId="4D0A66EA" w14:textId="77777777" w:rsidR="00A00D13" w:rsidRDefault="00A00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908"/>
        </w:tabs>
        <w:ind w:left="3908"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7"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19"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1"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3"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4"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5"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Heading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6"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7"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1" w15:restartNumberingAfterBreak="0">
    <w:nsid w:val="66714349"/>
    <w:multiLevelType w:val="multilevel"/>
    <w:tmpl w:val="4A2ABA0C"/>
    <w:lvl w:ilvl="0">
      <w:start w:val="1"/>
      <w:numFmt w:val="decimal"/>
      <w:pStyle w:val="Heading1"/>
      <w:lvlText w:val="%1"/>
      <w:lvlJc w:val="left"/>
      <w:pPr>
        <w:tabs>
          <w:tab w:val="num" w:pos="2700"/>
        </w:tabs>
        <w:ind w:left="2700" w:hanging="432"/>
      </w:pPr>
      <w:rPr>
        <w:rFonts w:hint="default"/>
      </w:rPr>
    </w:lvl>
    <w:lvl w:ilvl="1">
      <w:start w:val="1"/>
      <w:numFmt w:val="decimal"/>
      <w:pStyle w:val="Heading2"/>
      <w:lvlText w:val="%1.%2"/>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pPr>
        <w:tabs>
          <w:tab w:val="num" w:pos="864"/>
        </w:tabs>
        <w:ind w:left="864" w:hanging="864"/>
      </w:pPr>
      <w:rPr>
        <w:rFonts w:cs="Times New Roman" w:hint="default"/>
        <w:bCs w:val="0"/>
        <w:i w:val="0"/>
        <w:iCs w:val="0"/>
        <w:caps w:val="0"/>
        <w:smallCaps w:val="0"/>
        <w:strike w:val="0"/>
        <w:dstrike w:val="0"/>
        <w:vanish w:val="0"/>
        <w:color w:val="000000"/>
        <w:spacing w:val="0"/>
        <w:kern w:val="0"/>
        <w:position w:val="0"/>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859"/>
        </w:tabs>
        <w:ind w:left="1859"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20F0128"/>
    <w:multiLevelType w:val="hybridMultilevel"/>
    <w:tmpl w:val="054A4956"/>
    <w:lvl w:ilvl="0" w:tplc="0C0A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FEF4CE6"/>
    <w:multiLevelType w:val="multilevel"/>
    <w:tmpl w:val="697E7524"/>
    <w:styleLink w:val="RULE"/>
    <w:lvl w:ilvl="0">
      <w:start w:val="1"/>
      <w:numFmt w:val="upperRoman"/>
      <w:lvlText w:val="%1."/>
      <w:lvlJc w:val="left"/>
      <w:pPr>
        <w:tabs>
          <w:tab w:val="num" w:pos="720"/>
        </w:tabs>
        <w:ind w:left="288" w:hanging="288"/>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20"/>
        </w:tabs>
        <w:ind w:left="72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160"/>
        </w:tabs>
        <w:ind w:left="216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2880"/>
        </w:tabs>
        <w:ind w:lef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3600"/>
        </w:tabs>
        <w:ind w:left="360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54963965">
    <w:abstractNumId w:val="15"/>
  </w:num>
  <w:num w:numId="2" w16cid:durableId="1433741805">
    <w:abstractNumId w:val="36"/>
  </w:num>
  <w:num w:numId="3" w16cid:durableId="975601495">
    <w:abstractNumId w:val="28"/>
  </w:num>
  <w:num w:numId="4" w16cid:durableId="1500534927">
    <w:abstractNumId w:val="27"/>
  </w:num>
  <w:num w:numId="5" w16cid:durableId="1814979996">
    <w:abstractNumId w:val="10"/>
  </w:num>
  <w:num w:numId="6" w16cid:durableId="859662675">
    <w:abstractNumId w:val="37"/>
  </w:num>
  <w:num w:numId="7" w16cid:durableId="354814185">
    <w:abstractNumId w:val="13"/>
  </w:num>
  <w:num w:numId="8" w16cid:durableId="1368598698">
    <w:abstractNumId w:val="18"/>
  </w:num>
  <w:num w:numId="9" w16cid:durableId="432749417">
    <w:abstractNumId w:val="9"/>
  </w:num>
  <w:num w:numId="10" w16cid:durableId="629361579">
    <w:abstractNumId w:val="32"/>
  </w:num>
  <w:num w:numId="11" w16cid:durableId="1411192379">
    <w:abstractNumId w:val="26"/>
  </w:num>
  <w:num w:numId="12" w16cid:durableId="1825928564">
    <w:abstractNumId w:val="20"/>
  </w:num>
  <w:num w:numId="13" w16cid:durableId="751512467">
    <w:abstractNumId w:val="7"/>
  </w:num>
  <w:num w:numId="14" w16cid:durableId="1675455470">
    <w:abstractNumId w:val="39"/>
  </w:num>
  <w:num w:numId="15" w16cid:durableId="2005862672">
    <w:abstractNumId w:val="5"/>
  </w:num>
  <w:num w:numId="16" w16cid:durableId="1027486189">
    <w:abstractNumId w:val="6"/>
  </w:num>
  <w:num w:numId="17" w16cid:durableId="1965455455">
    <w:abstractNumId w:val="38"/>
  </w:num>
  <w:num w:numId="18" w16cid:durableId="634719801">
    <w:abstractNumId w:val="21"/>
  </w:num>
  <w:num w:numId="19" w16cid:durableId="905383474">
    <w:abstractNumId w:val="34"/>
  </w:num>
  <w:num w:numId="20" w16cid:durableId="984512214">
    <w:abstractNumId w:val="19"/>
  </w:num>
  <w:num w:numId="21" w16cid:durableId="1719669443">
    <w:abstractNumId w:val="11"/>
  </w:num>
  <w:num w:numId="22" w16cid:durableId="1379696598">
    <w:abstractNumId w:val="30"/>
  </w:num>
  <w:num w:numId="23" w16cid:durableId="1031342933">
    <w:abstractNumId w:val="17"/>
  </w:num>
  <w:num w:numId="24" w16cid:durableId="687800584">
    <w:abstractNumId w:val="12"/>
  </w:num>
  <w:num w:numId="25" w16cid:durableId="1104109602">
    <w:abstractNumId w:val="8"/>
  </w:num>
  <w:num w:numId="26" w16cid:durableId="646324929">
    <w:abstractNumId w:val="16"/>
  </w:num>
  <w:num w:numId="27" w16cid:durableId="258219211">
    <w:abstractNumId w:val="23"/>
  </w:num>
  <w:num w:numId="28" w16cid:durableId="1188256129">
    <w:abstractNumId w:val="31"/>
  </w:num>
  <w:num w:numId="29" w16cid:durableId="941062800">
    <w:abstractNumId w:val="35"/>
  </w:num>
  <w:num w:numId="30" w16cid:durableId="1898861547">
    <w:abstractNumId w:val="1"/>
  </w:num>
  <w:num w:numId="31" w16cid:durableId="165705679">
    <w:abstractNumId w:val="22"/>
  </w:num>
  <w:num w:numId="32" w16cid:durableId="19735535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7893946">
    <w:abstractNumId w:val="25"/>
  </w:num>
  <w:num w:numId="34" w16cid:durableId="790905204">
    <w:abstractNumId w:val="4"/>
  </w:num>
  <w:num w:numId="35" w16cid:durableId="1176843016">
    <w:abstractNumId w:val="2"/>
  </w:num>
  <w:num w:numId="36" w16cid:durableId="327368227">
    <w:abstractNumId w:val="3"/>
  </w:num>
  <w:num w:numId="37" w16cid:durableId="1014921673">
    <w:abstractNumId w:val="0"/>
  </w:num>
  <w:num w:numId="38" w16cid:durableId="140540027">
    <w:abstractNumId w:val="29"/>
  </w:num>
  <w:num w:numId="39" w16cid:durableId="217516081">
    <w:abstractNumId w:val="14"/>
  </w:num>
  <w:num w:numId="40" w16cid:durableId="190996889">
    <w:abstractNumId w:val="3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9"/>
  <w:drawingGridVerticalSpacing w:val="164"/>
  <w:displayHorizontalDrawingGridEvery w:val="0"/>
  <w:displayVerticalDrawingGridEvery w:val="2"/>
  <w:characterSpacingControl w:val="doNotCompress"/>
  <w:hdrShapeDefaults>
    <o:shapedefaults v:ext="edit" spidmax="2050" fillcolor="#666" strokecolor="#666">
      <v:fill color="#666" color2="#ccc" angle="-45" focus="-50%" type="gradient"/>
      <v:stroke color="#666" weight="1pt"/>
      <v:shadow on="t" type="perspective" color="#7f7f7f" opacity=".5" offset="1pt" offset2="-3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03B"/>
    <w:rsid w:val="00000187"/>
    <w:rsid w:val="000002D3"/>
    <w:rsid w:val="000008F6"/>
    <w:rsid w:val="00000AAD"/>
    <w:rsid w:val="00001865"/>
    <w:rsid w:val="0000196F"/>
    <w:rsid w:val="000019B4"/>
    <w:rsid w:val="00001EE6"/>
    <w:rsid w:val="000031E5"/>
    <w:rsid w:val="00003694"/>
    <w:rsid w:val="00005553"/>
    <w:rsid w:val="00006290"/>
    <w:rsid w:val="000068F3"/>
    <w:rsid w:val="000073E8"/>
    <w:rsid w:val="00007CE1"/>
    <w:rsid w:val="00010EE5"/>
    <w:rsid w:val="0001129B"/>
    <w:rsid w:val="000117B9"/>
    <w:rsid w:val="0001269E"/>
    <w:rsid w:val="0001271A"/>
    <w:rsid w:val="0001296C"/>
    <w:rsid w:val="000134BF"/>
    <w:rsid w:val="000161A3"/>
    <w:rsid w:val="00016275"/>
    <w:rsid w:val="0001655A"/>
    <w:rsid w:val="00017040"/>
    <w:rsid w:val="00020334"/>
    <w:rsid w:val="000208C9"/>
    <w:rsid w:val="00022740"/>
    <w:rsid w:val="00022F82"/>
    <w:rsid w:val="000232B7"/>
    <w:rsid w:val="000233F2"/>
    <w:rsid w:val="0002499E"/>
    <w:rsid w:val="00027449"/>
    <w:rsid w:val="00031BFB"/>
    <w:rsid w:val="00032161"/>
    <w:rsid w:val="00032F77"/>
    <w:rsid w:val="00033204"/>
    <w:rsid w:val="00033B14"/>
    <w:rsid w:val="00034BEB"/>
    <w:rsid w:val="00034C6F"/>
    <w:rsid w:val="00034F6D"/>
    <w:rsid w:val="0003527F"/>
    <w:rsid w:val="00035D11"/>
    <w:rsid w:val="00036544"/>
    <w:rsid w:val="00037697"/>
    <w:rsid w:val="0003772E"/>
    <w:rsid w:val="00037B5C"/>
    <w:rsid w:val="00040360"/>
    <w:rsid w:val="0004061F"/>
    <w:rsid w:val="0004118E"/>
    <w:rsid w:val="00042B85"/>
    <w:rsid w:val="00042D68"/>
    <w:rsid w:val="00042D7A"/>
    <w:rsid w:val="00043015"/>
    <w:rsid w:val="00045021"/>
    <w:rsid w:val="000451E6"/>
    <w:rsid w:val="00045262"/>
    <w:rsid w:val="000458F5"/>
    <w:rsid w:val="00046D45"/>
    <w:rsid w:val="00047D54"/>
    <w:rsid w:val="00050097"/>
    <w:rsid w:val="000505AF"/>
    <w:rsid w:val="000505C2"/>
    <w:rsid w:val="00052F74"/>
    <w:rsid w:val="00053AA3"/>
    <w:rsid w:val="0005629B"/>
    <w:rsid w:val="000564E3"/>
    <w:rsid w:val="00056CC2"/>
    <w:rsid w:val="00056E58"/>
    <w:rsid w:val="000579AC"/>
    <w:rsid w:val="0006026F"/>
    <w:rsid w:val="0006047D"/>
    <w:rsid w:val="00060865"/>
    <w:rsid w:val="0006096D"/>
    <w:rsid w:val="0006137C"/>
    <w:rsid w:val="00061856"/>
    <w:rsid w:val="00061D80"/>
    <w:rsid w:val="0006246B"/>
    <w:rsid w:val="00063594"/>
    <w:rsid w:val="00063FC0"/>
    <w:rsid w:val="00064651"/>
    <w:rsid w:val="000648F8"/>
    <w:rsid w:val="00064E8F"/>
    <w:rsid w:val="00066750"/>
    <w:rsid w:val="000668F4"/>
    <w:rsid w:val="000701F7"/>
    <w:rsid w:val="00071505"/>
    <w:rsid w:val="00071A14"/>
    <w:rsid w:val="00072B18"/>
    <w:rsid w:val="00073508"/>
    <w:rsid w:val="000735D4"/>
    <w:rsid w:val="00074933"/>
    <w:rsid w:val="0007642D"/>
    <w:rsid w:val="0007668C"/>
    <w:rsid w:val="00076C40"/>
    <w:rsid w:val="00076D22"/>
    <w:rsid w:val="000770A1"/>
    <w:rsid w:val="000771EB"/>
    <w:rsid w:val="00080074"/>
    <w:rsid w:val="000805DE"/>
    <w:rsid w:val="0008082E"/>
    <w:rsid w:val="00080983"/>
    <w:rsid w:val="000813C7"/>
    <w:rsid w:val="000817C5"/>
    <w:rsid w:val="0008291D"/>
    <w:rsid w:val="00085251"/>
    <w:rsid w:val="00085512"/>
    <w:rsid w:val="000858ED"/>
    <w:rsid w:val="000861A9"/>
    <w:rsid w:val="0008674C"/>
    <w:rsid w:val="00090726"/>
    <w:rsid w:val="00090863"/>
    <w:rsid w:val="00090D2E"/>
    <w:rsid w:val="00093217"/>
    <w:rsid w:val="00093D41"/>
    <w:rsid w:val="000945AC"/>
    <w:rsid w:val="000946C8"/>
    <w:rsid w:val="000956D9"/>
    <w:rsid w:val="00095961"/>
    <w:rsid w:val="000962A2"/>
    <w:rsid w:val="00096A02"/>
    <w:rsid w:val="00096C57"/>
    <w:rsid w:val="00097FA6"/>
    <w:rsid w:val="000A0037"/>
    <w:rsid w:val="000A0081"/>
    <w:rsid w:val="000A02DE"/>
    <w:rsid w:val="000A1E55"/>
    <w:rsid w:val="000A23DC"/>
    <w:rsid w:val="000A2445"/>
    <w:rsid w:val="000A253C"/>
    <w:rsid w:val="000A3E03"/>
    <w:rsid w:val="000A4894"/>
    <w:rsid w:val="000A4C6A"/>
    <w:rsid w:val="000A54B4"/>
    <w:rsid w:val="000A5573"/>
    <w:rsid w:val="000A57CC"/>
    <w:rsid w:val="000A5C73"/>
    <w:rsid w:val="000A7BFA"/>
    <w:rsid w:val="000B1993"/>
    <w:rsid w:val="000B2546"/>
    <w:rsid w:val="000B6164"/>
    <w:rsid w:val="000B620F"/>
    <w:rsid w:val="000B6642"/>
    <w:rsid w:val="000B71B9"/>
    <w:rsid w:val="000C0452"/>
    <w:rsid w:val="000C05AE"/>
    <w:rsid w:val="000C27DA"/>
    <w:rsid w:val="000C37E9"/>
    <w:rsid w:val="000C480F"/>
    <w:rsid w:val="000C50AC"/>
    <w:rsid w:val="000C515C"/>
    <w:rsid w:val="000C67DD"/>
    <w:rsid w:val="000C74B8"/>
    <w:rsid w:val="000D0DCE"/>
    <w:rsid w:val="000D10A7"/>
    <w:rsid w:val="000D215A"/>
    <w:rsid w:val="000D2240"/>
    <w:rsid w:val="000D25D5"/>
    <w:rsid w:val="000D3975"/>
    <w:rsid w:val="000D4754"/>
    <w:rsid w:val="000D47E3"/>
    <w:rsid w:val="000D4971"/>
    <w:rsid w:val="000D4CD7"/>
    <w:rsid w:val="000D6AEC"/>
    <w:rsid w:val="000D706B"/>
    <w:rsid w:val="000D7461"/>
    <w:rsid w:val="000E0934"/>
    <w:rsid w:val="000E0FA7"/>
    <w:rsid w:val="000E102F"/>
    <w:rsid w:val="000E1245"/>
    <w:rsid w:val="000E2125"/>
    <w:rsid w:val="000E3407"/>
    <w:rsid w:val="000E3949"/>
    <w:rsid w:val="000E5DFF"/>
    <w:rsid w:val="000E6118"/>
    <w:rsid w:val="000E7E61"/>
    <w:rsid w:val="000F0073"/>
    <w:rsid w:val="000F06B6"/>
    <w:rsid w:val="000F07F8"/>
    <w:rsid w:val="000F1F31"/>
    <w:rsid w:val="000F224A"/>
    <w:rsid w:val="000F253C"/>
    <w:rsid w:val="000F3024"/>
    <w:rsid w:val="000F31EC"/>
    <w:rsid w:val="000F35F2"/>
    <w:rsid w:val="000F3637"/>
    <w:rsid w:val="000F4F33"/>
    <w:rsid w:val="000F57D1"/>
    <w:rsid w:val="000F5935"/>
    <w:rsid w:val="000F62F6"/>
    <w:rsid w:val="001007D1"/>
    <w:rsid w:val="001023AC"/>
    <w:rsid w:val="0010266D"/>
    <w:rsid w:val="001038E0"/>
    <w:rsid w:val="00103B22"/>
    <w:rsid w:val="00103F21"/>
    <w:rsid w:val="001051CD"/>
    <w:rsid w:val="00105F42"/>
    <w:rsid w:val="00106225"/>
    <w:rsid w:val="00106984"/>
    <w:rsid w:val="00107872"/>
    <w:rsid w:val="001110BA"/>
    <w:rsid w:val="001137F6"/>
    <w:rsid w:val="00113A58"/>
    <w:rsid w:val="00113E18"/>
    <w:rsid w:val="0011588B"/>
    <w:rsid w:val="001167A0"/>
    <w:rsid w:val="001170EC"/>
    <w:rsid w:val="001173C5"/>
    <w:rsid w:val="00117679"/>
    <w:rsid w:val="001176DB"/>
    <w:rsid w:val="001178F8"/>
    <w:rsid w:val="001207C8"/>
    <w:rsid w:val="00121458"/>
    <w:rsid w:val="00122760"/>
    <w:rsid w:val="00122B9A"/>
    <w:rsid w:val="00123096"/>
    <w:rsid w:val="00123209"/>
    <w:rsid w:val="00125662"/>
    <w:rsid w:val="001258B5"/>
    <w:rsid w:val="00125F24"/>
    <w:rsid w:val="0012643F"/>
    <w:rsid w:val="00126468"/>
    <w:rsid w:val="00130095"/>
    <w:rsid w:val="00130ED9"/>
    <w:rsid w:val="001310F9"/>
    <w:rsid w:val="001330F2"/>
    <w:rsid w:val="001332AC"/>
    <w:rsid w:val="00133F0F"/>
    <w:rsid w:val="00135027"/>
    <w:rsid w:val="00135CBF"/>
    <w:rsid w:val="00135F39"/>
    <w:rsid w:val="0013676E"/>
    <w:rsid w:val="001367AD"/>
    <w:rsid w:val="00136B3D"/>
    <w:rsid w:val="0013798E"/>
    <w:rsid w:val="001406B2"/>
    <w:rsid w:val="0014124D"/>
    <w:rsid w:val="00141B84"/>
    <w:rsid w:val="001429D2"/>
    <w:rsid w:val="00142A3C"/>
    <w:rsid w:val="00142C30"/>
    <w:rsid w:val="00144148"/>
    <w:rsid w:val="001448E5"/>
    <w:rsid w:val="00144EFA"/>
    <w:rsid w:val="00145449"/>
    <w:rsid w:val="001459D9"/>
    <w:rsid w:val="00145A65"/>
    <w:rsid w:val="0014686B"/>
    <w:rsid w:val="00146FFF"/>
    <w:rsid w:val="0015058F"/>
    <w:rsid w:val="00150AE1"/>
    <w:rsid w:val="00150E7A"/>
    <w:rsid w:val="00151DAC"/>
    <w:rsid w:val="00151E33"/>
    <w:rsid w:val="00151F3B"/>
    <w:rsid w:val="0015338A"/>
    <w:rsid w:val="001542EE"/>
    <w:rsid w:val="001545B4"/>
    <w:rsid w:val="001548B2"/>
    <w:rsid w:val="00154C37"/>
    <w:rsid w:val="00154CD5"/>
    <w:rsid w:val="00155264"/>
    <w:rsid w:val="001553F6"/>
    <w:rsid w:val="001553FA"/>
    <w:rsid w:val="00155673"/>
    <w:rsid w:val="0015637B"/>
    <w:rsid w:val="001566FC"/>
    <w:rsid w:val="001604DC"/>
    <w:rsid w:val="00161785"/>
    <w:rsid w:val="00161DC4"/>
    <w:rsid w:val="00161E27"/>
    <w:rsid w:val="00161F46"/>
    <w:rsid w:val="00162CFC"/>
    <w:rsid w:val="00163CFB"/>
    <w:rsid w:val="001647A8"/>
    <w:rsid w:val="001650B8"/>
    <w:rsid w:val="00165A15"/>
    <w:rsid w:val="00165E0C"/>
    <w:rsid w:val="00166247"/>
    <w:rsid w:val="001677D0"/>
    <w:rsid w:val="00167A35"/>
    <w:rsid w:val="00167D9A"/>
    <w:rsid w:val="0017143F"/>
    <w:rsid w:val="00171A08"/>
    <w:rsid w:val="001724C8"/>
    <w:rsid w:val="001728E4"/>
    <w:rsid w:val="00172BA3"/>
    <w:rsid w:val="00173498"/>
    <w:rsid w:val="00173E1F"/>
    <w:rsid w:val="00174DE9"/>
    <w:rsid w:val="0017659E"/>
    <w:rsid w:val="00176914"/>
    <w:rsid w:val="0017742E"/>
    <w:rsid w:val="001774E1"/>
    <w:rsid w:val="001815A1"/>
    <w:rsid w:val="00181941"/>
    <w:rsid w:val="00181C4D"/>
    <w:rsid w:val="00182862"/>
    <w:rsid w:val="00182C3F"/>
    <w:rsid w:val="00182D9B"/>
    <w:rsid w:val="001848B1"/>
    <w:rsid w:val="00184A93"/>
    <w:rsid w:val="00185785"/>
    <w:rsid w:val="00185A29"/>
    <w:rsid w:val="00185A9D"/>
    <w:rsid w:val="00185DCE"/>
    <w:rsid w:val="00185EB2"/>
    <w:rsid w:val="001861F5"/>
    <w:rsid w:val="00187019"/>
    <w:rsid w:val="001873CD"/>
    <w:rsid w:val="00187FF0"/>
    <w:rsid w:val="00190551"/>
    <w:rsid w:val="0019083E"/>
    <w:rsid w:val="00190877"/>
    <w:rsid w:val="00190F99"/>
    <w:rsid w:val="00191470"/>
    <w:rsid w:val="00191E4C"/>
    <w:rsid w:val="00191F97"/>
    <w:rsid w:val="0019219A"/>
    <w:rsid w:val="00192C79"/>
    <w:rsid w:val="00192E58"/>
    <w:rsid w:val="00193398"/>
    <w:rsid w:val="001937CD"/>
    <w:rsid w:val="00193984"/>
    <w:rsid w:val="00196493"/>
    <w:rsid w:val="0019692C"/>
    <w:rsid w:val="00196D43"/>
    <w:rsid w:val="001975A0"/>
    <w:rsid w:val="00197726"/>
    <w:rsid w:val="001A06C2"/>
    <w:rsid w:val="001A0ECC"/>
    <w:rsid w:val="001A1A81"/>
    <w:rsid w:val="001A1DA8"/>
    <w:rsid w:val="001A2554"/>
    <w:rsid w:val="001A25E7"/>
    <w:rsid w:val="001A2B6B"/>
    <w:rsid w:val="001A3025"/>
    <w:rsid w:val="001A3311"/>
    <w:rsid w:val="001A37EE"/>
    <w:rsid w:val="001A5105"/>
    <w:rsid w:val="001A5A80"/>
    <w:rsid w:val="001A6842"/>
    <w:rsid w:val="001A68F6"/>
    <w:rsid w:val="001A7468"/>
    <w:rsid w:val="001A7D1E"/>
    <w:rsid w:val="001B0B9E"/>
    <w:rsid w:val="001B1071"/>
    <w:rsid w:val="001B20DD"/>
    <w:rsid w:val="001B35F5"/>
    <w:rsid w:val="001B3725"/>
    <w:rsid w:val="001B44A2"/>
    <w:rsid w:val="001B5706"/>
    <w:rsid w:val="001B57C7"/>
    <w:rsid w:val="001B5DD5"/>
    <w:rsid w:val="001B6B06"/>
    <w:rsid w:val="001B6C71"/>
    <w:rsid w:val="001B6E09"/>
    <w:rsid w:val="001B6E2E"/>
    <w:rsid w:val="001B6ECA"/>
    <w:rsid w:val="001B6F63"/>
    <w:rsid w:val="001C084E"/>
    <w:rsid w:val="001C0885"/>
    <w:rsid w:val="001C1001"/>
    <w:rsid w:val="001C19DD"/>
    <w:rsid w:val="001C1F92"/>
    <w:rsid w:val="001C25D2"/>
    <w:rsid w:val="001C2A5E"/>
    <w:rsid w:val="001C482A"/>
    <w:rsid w:val="001C4A62"/>
    <w:rsid w:val="001C5785"/>
    <w:rsid w:val="001C6BDA"/>
    <w:rsid w:val="001C7BAA"/>
    <w:rsid w:val="001D072C"/>
    <w:rsid w:val="001D087A"/>
    <w:rsid w:val="001D0B6E"/>
    <w:rsid w:val="001D1651"/>
    <w:rsid w:val="001D1D2A"/>
    <w:rsid w:val="001D249B"/>
    <w:rsid w:val="001D3068"/>
    <w:rsid w:val="001D34F3"/>
    <w:rsid w:val="001D4870"/>
    <w:rsid w:val="001D577E"/>
    <w:rsid w:val="001D6A30"/>
    <w:rsid w:val="001D79FB"/>
    <w:rsid w:val="001D7E04"/>
    <w:rsid w:val="001E00B4"/>
    <w:rsid w:val="001E0CB3"/>
    <w:rsid w:val="001E1DC0"/>
    <w:rsid w:val="001E3D91"/>
    <w:rsid w:val="001E5103"/>
    <w:rsid w:val="001E5412"/>
    <w:rsid w:val="001E7722"/>
    <w:rsid w:val="001F20FE"/>
    <w:rsid w:val="001F29B3"/>
    <w:rsid w:val="001F2E34"/>
    <w:rsid w:val="001F2ED7"/>
    <w:rsid w:val="001F4257"/>
    <w:rsid w:val="001F5EAE"/>
    <w:rsid w:val="001F682D"/>
    <w:rsid w:val="001F7671"/>
    <w:rsid w:val="001F7744"/>
    <w:rsid w:val="001F7A1D"/>
    <w:rsid w:val="001F7CD9"/>
    <w:rsid w:val="00200167"/>
    <w:rsid w:val="00200795"/>
    <w:rsid w:val="00200D27"/>
    <w:rsid w:val="00201ADE"/>
    <w:rsid w:val="00201C8A"/>
    <w:rsid w:val="00202A2A"/>
    <w:rsid w:val="00202EA9"/>
    <w:rsid w:val="002031EB"/>
    <w:rsid w:val="00203444"/>
    <w:rsid w:val="002035E5"/>
    <w:rsid w:val="00203630"/>
    <w:rsid w:val="002044E4"/>
    <w:rsid w:val="0020540A"/>
    <w:rsid w:val="00205C01"/>
    <w:rsid w:val="002069A5"/>
    <w:rsid w:val="0021063C"/>
    <w:rsid w:val="0021199C"/>
    <w:rsid w:val="00212898"/>
    <w:rsid w:val="00212A0D"/>
    <w:rsid w:val="00213428"/>
    <w:rsid w:val="0021396C"/>
    <w:rsid w:val="00213E5C"/>
    <w:rsid w:val="002141AF"/>
    <w:rsid w:val="00216AD4"/>
    <w:rsid w:val="00216C4A"/>
    <w:rsid w:val="00220563"/>
    <w:rsid w:val="002208E8"/>
    <w:rsid w:val="00220C6C"/>
    <w:rsid w:val="00220EDD"/>
    <w:rsid w:val="00220F21"/>
    <w:rsid w:val="0022177D"/>
    <w:rsid w:val="002229E1"/>
    <w:rsid w:val="00222DBA"/>
    <w:rsid w:val="00223BD3"/>
    <w:rsid w:val="00223E4D"/>
    <w:rsid w:val="002241DA"/>
    <w:rsid w:val="002271BA"/>
    <w:rsid w:val="002271C3"/>
    <w:rsid w:val="00231D89"/>
    <w:rsid w:val="00232090"/>
    <w:rsid w:val="0023244D"/>
    <w:rsid w:val="002329D1"/>
    <w:rsid w:val="00233A7C"/>
    <w:rsid w:val="00234B60"/>
    <w:rsid w:val="00235097"/>
    <w:rsid w:val="002351C6"/>
    <w:rsid w:val="00235654"/>
    <w:rsid w:val="00236224"/>
    <w:rsid w:val="00236482"/>
    <w:rsid w:val="002364D7"/>
    <w:rsid w:val="00236C6F"/>
    <w:rsid w:val="0023765B"/>
    <w:rsid w:val="002403E9"/>
    <w:rsid w:val="00242094"/>
    <w:rsid w:val="0024399E"/>
    <w:rsid w:val="00243FD3"/>
    <w:rsid w:val="0024441C"/>
    <w:rsid w:val="00246B92"/>
    <w:rsid w:val="00247E73"/>
    <w:rsid w:val="00250EAE"/>
    <w:rsid w:val="0025127A"/>
    <w:rsid w:val="00251E53"/>
    <w:rsid w:val="00252B97"/>
    <w:rsid w:val="00252C20"/>
    <w:rsid w:val="00252CB1"/>
    <w:rsid w:val="00253BA4"/>
    <w:rsid w:val="00253F36"/>
    <w:rsid w:val="00254118"/>
    <w:rsid w:val="002543F5"/>
    <w:rsid w:val="0025560B"/>
    <w:rsid w:val="00255FA8"/>
    <w:rsid w:val="00256114"/>
    <w:rsid w:val="002575BB"/>
    <w:rsid w:val="0026054A"/>
    <w:rsid w:val="00261047"/>
    <w:rsid w:val="00261544"/>
    <w:rsid w:val="00261C31"/>
    <w:rsid w:val="00262DD6"/>
    <w:rsid w:val="002635B4"/>
    <w:rsid w:val="002637DA"/>
    <w:rsid w:val="0026515E"/>
    <w:rsid w:val="00265D58"/>
    <w:rsid w:val="00267350"/>
    <w:rsid w:val="00267631"/>
    <w:rsid w:val="0027214F"/>
    <w:rsid w:val="00272581"/>
    <w:rsid w:val="002733EA"/>
    <w:rsid w:val="00273AFE"/>
    <w:rsid w:val="0027446D"/>
    <w:rsid w:val="002768DD"/>
    <w:rsid w:val="00276CC8"/>
    <w:rsid w:val="00276CFD"/>
    <w:rsid w:val="0028030C"/>
    <w:rsid w:val="00280ACF"/>
    <w:rsid w:val="00280F1E"/>
    <w:rsid w:val="00280F63"/>
    <w:rsid w:val="0028129E"/>
    <w:rsid w:val="002815D0"/>
    <w:rsid w:val="002828FC"/>
    <w:rsid w:val="00283F58"/>
    <w:rsid w:val="00284893"/>
    <w:rsid w:val="00285A1F"/>
    <w:rsid w:val="00286807"/>
    <w:rsid w:val="00286BA5"/>
    <w:rsid w:val="00287753"/>
    <w:rsid w:val="0028795C"/>
    <w:rsid w:val="00287C35"/>
    <w:rsid w:val="00290069"/>
    <w:rsid w:val="00292EEC"/>
    <w:rsid w:val="00293D1A"/>
    <w:rsid w:val="0029402D"/>
    <w:rsid w:val="002947E1"/>
    <w:rsid w:val="002952E7"/>
    <w:rsid w:val="002958AF"/>
    <w:rsid w:val="00295C53"/>
    <w:rsid w:val="00296077"/>
    <w:rsid w:val="0029711F"/>
    <w:rsid w:val="00297A0F"/>
    <w:rsid w:val="00297E37"/>
    <w:rsid w:val="002A1638"/>
    <w:rsid w:val="002A1DF9"/>
    <w:rsid w:val="002A1E0E"/>
    <w:rsid w:val="002A2A3B"/>
    <w:rsid w:val="002A3B69"/>
    <w:rsid w:val="002A42A5"/>
    <w:rsid w:val="002A4824"/>
    <w:rsid w:val="002A49F1"/>
    <w:rsid w:val="002A5381"/>
    <w:rsid w:val="002A5393"/>
    <w:rsid w:val="002A5B41"/>
    <w:rsid w:val="002A628F"/>
    <w:rsid w:val="002A716F"/>
    <w:rsid w:val="002A759B"/>
    <w:rsid w:val="002A7669"/>
    <w:rsid w:val="002B21D4"/>
    <w:rsid w:val="002B240F"/>
    <w:rsid w:val="002B2DF9"/>
    <w:rsid w:val="002B2EC9"/>
    <w:rsid w:val="002B3603"/>
    <w:rsid w:val="002B41D9"/>
    <w:rsid w:val="002B4AFA"/>
    <w:rsid w:val="002C0E79"/>
    <w:rsid w:val="002C41DF"/>
    <w:rsid w:val="002C652A"/>
    <w:rsid w:val="002C65A3"/>
    <w:rsid w:val="002C6756"/>
    <w:rsid w:val="002D13F5"/>
    <w:rsid w:val="002D29B5"/>
    <w:rsid w:val="002D336A"/>
    <w:rsid w:val="002D3A51"/>
    <w:rsid w:val="002D5405"/>
    <w:rsid w:val="002D61F1"/>
    <w:rsid w:val="002D6489"/>
    <w:rsid w:val="002D66D3"/>
    <w:rsid w:val="002D699A"/>
    <w:rsid w:val="002D6BBD"/>
    <w:rsid w:val="002D6CD9"/>
    <w:rsid w:val="002D738B"/>
    <w:rsid w:val="002E0602"/>
    <w:rsid w:val="002E13B6"/>
    <w:rsid w:val="002E144B"/>
    <w:rsid w:val="002E19F2"/>
    <w:rsid w:val="002E39A3"/>
    <w:rsid w:val="002E3FE4"/>
    <w:rsid w:val="002E4128"/>
    <w:rsid w:val="002E65B9"/>
    <w:rsid w:val="002E69E2"/>
    <w:rsid w:val="002E75FB"/>
    <w:rsid w:val="002E794A"/>
    <w:rsid w:val="002E7E6C"/>
    <w:rsid w:val="002E7E9B"/>
    <w:rsid w:val="002F1305"/>
    <w:rsid w:val="002F2A05"/>
    <w:rsid w:val="002F413C"/>
    <w:rsid w:val="002F53FF"/>
    <w:rsid w:val="002F5B9F"/>
    <w:rsid w:val="002F64D5"/>
    <w:rsid w:val="002F687B"/>
    <w:rsid w:val="002F6DBD"/>
    <w:rsid w:val="002F6FDE"/>
    <w:rsid w:val="002F7DDF"/>
    <w:rsid w:val="00300ADB"/>
    <w:rsid w:val="00301558"/>
    <w:rsid w:val="00302A8C"/>
    <w:rsid w:val="0030521C"/>
    <w:rsid w:val="003076CC"/>
    <w:rsid w:val="003101E8"/>
    <w:rsid w:val="003112EE"/>
    <w:rsid w:val="00312134"/>
    <w:rsid w:val="00313A80"/>
    <w:rsid w:val="0031431C"/>
    <w:rsid w:val="003143AD"/>
    <w:rsid w:val="00314E2B"/>
    <w:rsid w:val="00315ABE"/>
    <w:rsid w:val="0031680F"/>
    <w:rsid w:val="0032090F"/>
    <w:rsid w:val="003214E8"/>
    <w:rsid w:val="00323340"/>
    <w:rsid w:val="00324EEF"/>
    <w:rsid w:val="0032570E"/>
    <w:rsid w:val="003263CA"/>
    <w:rsid w:val="00327230"/>
    <w:rsid w:val="00327566"/>
    <w:rsid w:val="00331AF5"/>
    <w:rsid w:val="00332284"/>
    <w:rsid w:val="00332361"/>
    <w:rsid w:val="00332FCB"/>
    <w:rsid w:val="00333248"/>
    <w:rsid w:val="003338E6"/>
    <w:rsid w:val="00333907"/>
    <w:rsid w:val="00334791"/>
    <w:rsid w:val="00335031"/>
    <w:rsid w:val="00336F8F"/>
    <w:rsid w:val="00340114"/>
    <w:rsid w:val="00340F19"/>
    <w:rsid w:val="00341A83"/>
    <w:rsid w:val="00342049"/>
    <w:rsid w:val="00342C0E"/>
    <w:rsid w:val="003435FA"/>
    <w:rsid w:val="00343CA7"/>
    <w:rsid w:val="00346E73"/>
    <w:rsid w:val="00347253"/>
    <w:rsid w:val="003507D1"/>
    <w:rsid w:val="00350FAA"/>
    <w:rsid w:val="00351CBB"/>
    <w:rsid w:val="00352109"/>
    <w:rsid w:val="00352A84"/>
    <w:rsid w:val="00354A52"/>
    <w:rsid w:val="00355B92"/>
    <w:rsid w:val="00355BBF"/>
    <w:rsid w:val="0035664B"/>
    <w:rsid w:val="00356BA7"/>
    <w:rsid w:val="00357057"/>
    <w:rsid w:val="00357B6D"/>
    <w:rsid w:val="0036189F"/>
    <w:rsid w:val="00362177"/>
    <w:rsid w:val="00362C0B"/>
    <w:rsid w:val="003637E0"/>
    <w:rsid w:val="00364F3C"/>
    <w:rsid w:val="003673DE"/>
    <w:rsid w:val="00367D2A"/>
    <w:rsid w:val="0037009E"/>
    <w:rsid w:val="00371070"/>
    <w:rsid w:val="00371293"/>
    <w:rsid w:val="00372356"/>
    <w:rsid w:val="00372720"/>
    <w:rsid w:val="00372F29"/>
    <w:rsid w:val="0037314C"/>
    <w:rsid w:val="00373E73"/>
    <w:rsid w:val="00374D04"/>
    <w:rsid w:val="003750AE"/>
    <w:rsid w:val="003753D4"/>
    <w:rsid w:val="00375F6F"/>
    <w:rsid w:val="003768A8"/>
    <w:rsid w:val="00377B85"/>
    <w:rsid w:val="00380B90"/>
    <w:rsid w:val="00380E21"/>
    <w:rsid w:val="0038112E"/>
    <w:rsid w:val="0038198A"/>
    <w:rsid w:val="00381E37"/>
    <w:rsid w:val="00381EA1"/>
    <w:rsid w:val="00382170"/>
    <w:rsid w:val="00382683"/>
    <w:rsid w:val="003829DB"/>
    <w:rsid w:val="00383E1D"/>
    <w:rsid w:val="00385610"/>
    <w:rsid w:val="003857B7"/>
    <w:rsid w:val="00386D95"/>
    <w:rsid w:val="00391085"/>
    <w:rsid w:val="00391333"/>
    <w:rsid w:val="0039765E"/>
    <w:rsid w:val="0039769B"/>
    <w:rsid w:val="00397F19"/>
    <w:rsid w:val="00397F20"/>
    <w:rsid w:val="003A0121"/>
    <w:rsid w:val="003A0E6F"/>
    <w:rsid w:val="003A37E5"/>
    <w:rsid w:val="003A3CBE"/>
    <w:rsid w:val="003A3DA7"/>
    <w:rsid w:val="003A43F4"/>
    <w:rsid w:val="003A4523"/>
    <w:rsid w:val="003A4B2A"/>
    <w:rsid w:val="003A633C"/>
    <w:rsid w:val="003A6C37"/>
    <w:rsid w:val="003A6CE7"/>
    <w:rsid w:val="003A7283"/>
    <w:rsid w:val="003A7522"/>
    <w:rsid w:val="003A7548"/>
    <w:rsid w:val="003A7B94"/>
    <w:rsid w:val="003B051D"/>
    <w:rsid w:val="003B1AB5"/>
    <w:rsid w:val="003B2264"/>
    <w:rsid w:val="003B2B18"/>
    <w:rsid w:val="003B398D"/>
    <w:rsid w:val="003B4A87"/>
    <w:rsid w:val="003B4FE1"/>
    <w:rsid w:val="003B53B4"/>
    <w:rsid w:val="003B6584"/>
    <w:rsid w:val="003B65DE"/>
    <w:rsid w:val="003B701E"/>
    <w:rsid w:val="003B7F9B"/>
    <w:rsid w:val="003C16F4"/>
    <w:rsid w:val="003C20EF"/>
    <w:rsid w:val="003C21EA"/>
    <w:rsid w:val="003C35F6"/>
    <w:rsid w:val="003C37E8"/>
    <w:rsid w:val="003C3A87"/>
    <w:rsid w:val="003C59DB"/>
    <w:rsid w:val="003C6803"/>
    <w:rsid w:val="003C7D0F"/>
    <w:rsid w:val="003C7D58"/>
    <w:rsid w:val="003C7FDA"/>
    <w:rsid w:val="003D0723"/>
    <w:rsid w:val="003D0ABD"/>
    <w:rsid w:val="003D1234"/>
    <w:rsid w:val="003D142E"/>
    <w:rsid w:val="003D1F5E"/>
    <w:rsid w:val="003D24AF"/>
    <w:rsid w:val="003D2DDA"/>
    <w:rsid w:val="003D3134"/>
    <w:rsid w:val="003D33C9"/>
    <w:rsid w:val="003D3F83"/>
    <w:rsid w:val="003D404C"/>
    <w:rsid w:val="003D4689"/>
    <w:rsid w:val="003D544D"/>
    <w:rsid w:val="003D68B5"/>
    <w:rsid w:val="003D7AC1"/>
    <w:rsid w:val="003D7B8F"/>
    <w:rsid w:val="003E168C"/>
    <w:rsid w:val="003E27C8"/>
    <w:rsid w:val="003E3D51"/>
    <w:rsid w:val="003E3DF0"/>
    <w:rsid w:val="003E51EA"/>
    <w:rsid w:val="003E6057"/>
    <w:rsid w:val="003E67EA"/>
    <w:rsid w:val="003E767E"/>
    <w:rsid w:val="003E7FA5"/>
    <w:rsid w:val="003F04E0"/>
    <w:rsid w:val="003F078B"/>
    <w:rsid w:val="003F0CB2"/>
    <w:rsid w:val="003F1093"/>
    <w:rsid w:val="003F17B0"/>
    <w:rsid w:val="003F187A"/>
    <w:rsid w:val="003F2F02"/>
    <w:rsid w:val="003F40B0"/>
    <w:rsid w:val="003F43D1"/>
    <w:rsid w:val="003F604C"/>
    <w:rsid w:val="003F6474"/>
    <w:rsid w:val="003F6B4C"/>
    <w:rsid w:val="00400194"/>
    <w:rsid w:val="00402138"/>
    <w:rsid w:val="0040258F"/>
    <w:rsid w:val="00402683"/>
    <w:rsid w:val="00402F7B"/>
    <w:rsid w:val="00404227"/>
    <w:rsid w:val="004050CF"/>
    <w:rsid w:val="004064A6"/>
    <w:rsid w:val="00406FD9"/>
    <w:rsid w:val="0041071E"/>
    <w:rsid w:val="00410AC7"/>
    <w:rsid w:val="0041110B"/>
    <w:rsid w:val="004115F6"/>
    <w:rsid w:val="00412C82"/>
    <w:rsid w:val="00413C96"/>
    <w:rsid w:val="00415189"/>
    <w:rsid w:val="004154A0"/>
    <w:rsid w:val="00415BCF"/>
    <w:rsid w:val="00416AD6"/>
    <w:rsid w:val="00417010"/>
    <w:rsid w:val="004178FA"/>
    <w:rsid w:val="00421103"/>
    <w:rsid w:val="0042183E"/>
    <w:rsid w:val="00421FC5"/>
    <w:rsid w:val="004228AD"/>
    <w:rsid w:val="004234DD"/>
    <w:rsid w:val="0042416C"/>
    <w:rsid w:val="00424B56"/>
    <w:rsid w:val="00424E2C"/>
    <w:rsid w:val="00425728"/>
    <w:rsid w:val="00426836"/>
    <w:rsid w:val="004273DC"/>
    <w:rsid w:val="004276C6"/>
    <w:rsid w:val="00434973"/>
    <w:rsid w:val="00435BB5"/>
    <w:rsid w:val="00436B3F"/>
    <w:rsid w:val="00440A60"/>
    <w:rsid w:val="004422E1"/>
    <w:rsid w:val="004430CE"/>
    <w:rsid w:val="004439FF"/>
    <w:rsid w:val="00443E4C"/>
    <w:rsid w:val="00444E88"/>
    <w:rsid w:val="00445C4D"/>
    <w:rsid w:val="00445DF5"/>
    <w:rsid w:val="004464A1"/>
    <w:rsid w:val="00446D9C"/>
    <w:rsid w:val="0044773F"/>
    <w:rsid w:val="004500B2"/>
    <w:rsid w:val="00451D94"/>
    <w:rsid w:val="00453490"/>
    <w:rsid w:val="00453B47"/>
    <w:rsid w:val="00454633"/>
    <w:rsid w:val="00455C71"/>
    <w:rsid w:val="00455DAC"/>
    <w:rsid w:val="00456D2F"/>
    <w:rsid w:val="00460A44"/>
    <w:rsid w:val="00460D31"/>
    <w:rsid w:val="00460D88"/>
    <w:rsid w:val="004616B6"/>
    <w:rsid w:val="00462B90"/>
    <w:rsid w:val="00462FBC"/>
    <w:rsid w:val="00462FD2"/>
    <w:rsid w:val="00464B02"/>
    <w:rsid w:val="00464B0B"/>
    <w:rsid w:val="004658D9"/>
    <w:rsid w:val="00465A57"/>
    <w:rsid w:val="00467354"/>
    <w:rsid w:val="00470DA6"/>
    <w:rsid w:val="00471F3F"/>
    <w:rsid w:val="004724C6"/>
    <w:rsid w:val="00473E6B"/>
    <w:rsid w:val="0047427D"/>
    <w:rsid w:val="0047502D"/>
    <w:rsid w:val="00476503"/>
    <w:rsid w:val="00476875"/>
    <w:rsid w:val="004771EE"/>
    <w:rsid w:val="00477D78"/>
    <w:rsid w:val="00480464"/>
    <w:rsid w:val="00480526"/>
    <w:rsid w:val="004809EF"/>
    <w:rsid w:val="00480B2F"/>
    <w:rsid w:val="0048147A"/>
    <w:rsid w:val="00481A1B"/>
    <w:rsid w:val="00481D10"/>
    <w:rsid w:val="004822FE"/>
    <w:rsid w:val="00482EFC"/>
    <w:rsid w:val="0048379E"/>
    <w:rsid w:val="00486017"/>
    <w:rsid w:val="0048650E"/>
    <w:rsid w:val="0048776C"/>
    <w:rsid w:val="00487A4D"/>
    <w:rsid w:val="00490A81"/>
    <w:rsid w:val="00492262"/>
    <w:rsid w:val="00493974"/>
    <w:rsid w:val="00493EA5"/>
    <w:rsid w:val="0049519F"/>
    <w:rsid w:val="00495271"/>
    <w:rsid w:val="004954D8"/>
    <w:rsid w:val="00495D69"/>
    <w:rsid w:val="00495FFC"/>
    <w:rsid w:val="004962AD"/>
    <w:rsid w:val="00496ADB"/>
    <w:rsid w:val="004A0EC5"/>
    <w:rsid w:val="004A1A0D"/>
    <w:rsid w:val="004A1B23"/>
    <w:rsid w:val="004A2011"/>
    <w:rsid w:val="004A2E22"/>
    <w:rsid w:val="004A3AA8"/>
    <w:rsid w:val="004A61E8"/>
    <w:rsid w:val="004A6F4A"/>
    <w:rsid w:val="004A748C"/>
    <w:rsid w:val="004A77EC"/>
    <w:rsid w:val="004A797F"/>
    <w:rsid w:val="004B07F9"/>
    <w:rsid w:val="004B1122"/>
    <w:rsid w:val="004B1D68"/>
    <w:rsid w:val="004B202C"/>
    <w:rsid w:val="004B2398"/>
    <w:rsid w:val="004B2DE1"/>
    <w:rsid w:val="004B5557"/>
    <w:rsid w:val="004B5A7C"/>
    <w:rsid w:val="004B5DD5"/>
    <w:rsid w:val="004B70F8"/>
    <w:rsid w:val="004B7845"/>
    <w:rsid w:val="004B79A1"/>
    <w:rsid w:val="004B7AE4"/>
    <w:rsid w:val="004C001B"/>
    <w:rsid w:val="004C091B"/>
    <w:rsid w:val="004C0B75"/>
    <w:rsid w:val="004C158C"/>
    <w:rsid w:val="004C1B5F"/>
    <w:rsid w:val="004C1E4C"/>
    <w:rsid w:val="004C2A8E"/>
    <w:rsid w:val="004C3214"/>
    <w:rsid w:val="004C3A50"/>
    <w:rsid w:val="004C4F4E"/>
    <w:rsid w:val="004C5467"/>
    <w:rsid w:val="004C6085"/>
    <w:rsid w:val="004C6258"/>
    <w:rsid w:val="004C7AD2"/>
    <w:rsid w:val="004C7C0A"/>
    <w:rsid w:val="004D08E2"/>
    <w:rsid w:val="004D0D68"/>
    <w:rsid w:val="004D12FA"/>
    <w:rsid w:val="004D32F3"/>
    <w:rsid w:val="004D3D81"/>
    <w:rsid w:val="004D4471"/>
    <w:rsid w:val="004D4C72"/>
    <w:rsid w:val="004D6C5F"/>
    <w:rsid w:val="004D6DE5"/>
    <w:rsid w:val="004D7119"/>
    <w:rsid w:val="004D7B5F"/>
    <w:rsid w:val="004D7E52"/>
    <w:rsid w:val="004E2BB0"/>
    <w:rsid w:val="004E2E28"/>
    <w:rsid w:val="004E3215"/>
    <w:rsid w:val="004E38FD"/>
    <w:rsid w:val="004E39AB"/>
    <w:rsid w:val="004E3A6C"/>
    <w:rsid w:val="004E4139"/>
    <w:rsid w:val="004E42F8"/>
    <w:rsid w:val="004E44C6"/>
    <w:rsid w:val="004F00BC"/>
    <w:rsid w:val="004F2327"/>
    <w:rsid w:val="004F2F06"/>
    <w:rsid w:val="004F309C"/>
    <w:rsid w:val="004F3826"/>
    <w:rsid w:val="004F4995"/>
    <w:rsid w:val="004F5952"/>
    <w:rsid w:val="004F5FD5"/>
    <w:rsid w:val="004F5FEC"/>
    <w:rsid w:val="004F631C"/>
    <w:rsid w:val="004F66B8"/>
    <w:rsid w:val="004F73EA"/>
    <w:rsid w:val="004F7F13"/>
    <w:rsid w:val="00500A77"/>
    <w:rsid w:val="005010A5"/>
    <w:rsid w:val="0050132F"/>
    <w:rsid w:val="005015A6"/>
    <w:rsid w:val="00501E03"/>
    <w:rsid w:val="0050226D"/>
    <w:rsid w:val="00502BC1"/>
    <w:rsid w:val="00502F47"/>
    <w:rsid w:val="005036A0"/>
    <w:rsid w:val="00505732"/>
    <w:rsid w:val="00505B82"/>
    <w:rsid w:val="00507A75"/>
    <w:rsid w:val="00510212"/>
    <w:rsid w:val="00510B04"/>
    <w:rsid w:val="0051118E"/>
    <w:rsid w:val="00511AAE"/>
    <w:rsid w:val="00513C2C"/>
    <w:rsid w:val="00514637"/>
    <w:rsid w:val="0051626C"/>
    <w:rsid w:val="005171AC"/>
    <w:rsid w:val="00520018"/>
    <w:rsid w:val="0052045B"/>
    <w:rsid w:val="00520EB4"/>
    <w:rsid w:val="005213A9"/>
    <w:rsid w:val="0052245E"/>
    <w:rsid w:val="00522D9E"/>
    <w:rsid w:val="00523C4B"/>
    <w:rsid w:val="00524011"/>
    <w:rsid w:val="00524BC8"/>
    <w:rsid w:val="00524C35"/>
    <w:rsid w:val="00524DC1"/>
    <w:rsid w:val="005250DA"/>
    <w:rsid w:val="00525373"/>
    <w:rsid w:val="005270F1"/>
    <w:rsid w:val="00527CB3"/>
    <w:rsid w:val="00530AD9"/>
    <w:rsid w:val="00530B12"/>
    <w:rsid w:val="00530B60"/>
    <w:rsid w:val="00530D31"/>
    <w:rsid w:val="0053115F"/>
    <w:rsid w:val="005318A8"/>
    <w:rsid w:val="005318EF"/>
    <w:rsid w:val="00532755"/>
    <w:rsid w:val="00533897"/>
    <w:rsid w:val="00533D9A"/>
    <w:rsid w:val="00534DB0"/>
    <w:rsid w:val="005358B1"/>
    <w:rsid w:val="0053677A"/>
    <w:rsid w:val="005367E1"/>
    <w:rsid w:val="005368A7"/>
    <w:rsid w:val="00537420"/>
    <w:rsid w:val="005376A4"/>
    <w:rsid w:val="0053784D"/>
    <w:rsid w:val="00537944"/>
    <w:rsid w:val="00537A48"/>
    <w:rsid w:val="005408F3"/>
    <w:rsid w:val="00540BCA"/>
    <w:rsid w:val="0054121E"/>
    <w:rsid w:val="005417D4"/>
    <w:rsid w:val="00541E3D"/>
    <w:rsid w:val="00542167"/>
    <w:rsid w:val="00542B9C"/>
    <w:rsid w:val="005430CC"/>
    <w:rsid w:val="00543A00"/>
    <w:rsid w:val="005458D8"/>
    <w:rsid w:val="00545B48"/>
    <w:rsid w:val="00545D0A"/>
    <w:rsid w:val="00546917"/>
    <w:rsid w:val="00550648"/>
    <w:rsid w:val="005527DE"/>
    <w:rsid w:val="00552E8B"/>
    <w:rsid w:val="00554031"/>
    <w:rsid w:val="005540F9"/>
    <w:rsid w:val="0055651B"/>
    <w:rsid w:val="005568C1"/>
    <w:rsid w:val="00556EC7"/>
    <w:rsid w:val="0055729A"/>
    <w:rsid w:val="005611C9"/>
    <w:rsid w:val="0056123F"/>
    <w:rsid w:val="00561300"/>
    <w:rsid w:val="00561634"/>
    <w:rsid w:val="00561A07"/>
    <w:rsid w:val="00561E81"/>
    <w:rsid w:val="005627B5"/>
    <w:rsid w:val="005629E1"/>
    <w:rsid w:val="00563AC1"/>
    <w:rsid w:val="00565754"/>
    <w:rsid w:val="00570C7F"/>
    <w:rsid w:val="00572973"/>
    <w:rsid w:val="00573484"/>
    <w:rsid w:val="005737EC"/>
    <w:rsid w:val="00573D90"/>
    <w:rsid w:val="005743CB"/>
    <w:rsid w:val="00575A89"/>
    <w:rsid w:val="0057671A"/>
    <w:rsid w:val="0057695F"/>
    <w:rsid w:val="00577B3E"/>
    <w:rsid w:val="00577D42"/>
    <w:rsid w:val="00580672"/>
    <w:rsid w:val="00580A6A"/>
    <w:rsid w:val="00581580"/>
    <w:rsid w:val="00581A69"/>
    <w:rsid w:val="00581CA2"/>
    <w:rsid w:val="00582D24"/>
    <w:rsid w:val="00584801"/>
    <w:rsid w:val="00585F04"/>
    <w:rsid w:val="00587047"/>
    <w:rsid w:val="005878BA"/>
    <w:rsid w:val="00587AA6"/>
    <w:rsid w:val="00587DEB"/>
    <w:rsid w:val="00591041"/>
    <w:rsid w:val="00591C4E"/>
    <w:rsid w:val="0059314F"/>
    <w:rsid w:val="00593FFA"/>
    <w:rsid w:val="00595AA5"/>
    <w:rsid w:val="0059636A"/>
    <w:rsid w:val="00596688"/>
    <w:rsid w:val="005969E9"/>
    <w:rsid w:val="005A0986"/>
    <w:rsid w:val="005A16FA"/>
    <w:rsid w:val="005A1712"/>
    <w:rsid w:val="005A2EF2"/>
    <w:rsid w:val="005A4701"/>
    <w:rsid w:val="005A562D"/>
    <w:rsid w:val="005B09FC"/>
    <w:rsid w:val="005B0C7C"/>
    <w:rsid w:val="005B1CC5"/>
    <w:rsid w:val="005B1DD5"/>
    <w:rsid w:val="005B2C40"/>
    <w:rsid w:val="005B3321"/>
    <w:rsid w:val="005B3A95"/>
    <w:rsid w:val="005B52FB"/>
    <w:rsid w:val="005B743F"/>
    <w:rsid w:val="005C32B5"/>
    <w:rsid w:val="005C3BE2"/>
    <w:rsid w:val="005C4C97"/>
    <w:rsid w:val="005C5514"/>
    <w:rsid w:val="005C5E39"/>
    <w:rsid w:val="005C6CA7"/>
    <w:rsid w:val="005C752C"/>
    <w:rsid w:val="005D01EE"/>
    <w:rsid w:val="005D031D"/>
    <w:rsid w:val="005D0572"/>
    <w:rsid w:val="005D0EB4"/>
    <w:rsid w:val="005D2195"/>
    <w:rsid w:val="005D2CEB"/>
    <w:rsid w:val="005D3D24"/>
    <w:rsid w:val="005D45F7"/>
    <w:rsid w:val="005D48C8"/>
    <w:rsid w:val="005D48D3"/>
    <w:rsid w:val="005D4F19"/>
    <w:rsid w:val="005D5827"/>
    <w:rsid w:val="005D641C"/>
    <w:rsid w:val="005D7CE8"/>
    <w:rsid w:val="005E0BCE"/>
    <w:rsid w:val="005E105A"/>
    <w:rsid w:val="005E1389"/>
    <w:rsid w:val="005E24DE"/>
    <w:rsid w:val="005E3B47"/>
    <w:rsid w:val="005E6288"/>
    <w:rsid w:val="005E6F12"/>
    <w:rsid w:val="005E6F8B"/>
    <w:rsid w:val="005E7537"/>
    <w:rsid w:val="005F08C3"/>
    <w:rsid w:val="005F2A0B"/>
    <w:rsid w:val="005F3759"/>
    <w:rsid w:val="005F3DCE"/>
    <w:rsid w:val="005F42C3"/>
    <w:rsid w:val="005F6EDA"/>
    <w:rsid w:val="005F7589"/>
    <w:rsid w:val="005F7C86"/>
    <w:rsid w:val="005F7CC3"/>
    <w:rsid w:val="006004FF"/>
    <w:rsid w:val="0060109E"/>
    <w:rsid w:val="006027D6"/>
    <w:rsid w:val="006039E7"/>
    <w:rsid w:val="006042FB"/>
    <w:rsid w:val="00605340"/>
    <w:rsid w:val="00605A44"/>
    <w:rsid w:val="0060612F"/>
    <w:rsid w:val="0060655E"/>
    <w:rsid w:val="00606772"/>
    <w:rsid w:val="00607116"/>
    <w:rsid w:val="00607B42"/>
    <w:rsid w:val="00607CA8"/>
    <w:rsid w:val="006102C6"/>
    <w:rsid w:val="006105D5"/>
    <w:rsid w:val="006118AB"/>
    <w:rsid w:val="00611DB4"/>
    <w:rsid w:val="00612091"/>
    <w:rsid w:val="0061269C"/>
    <w:rsid w:val="00614DDB"/>
    <w:rsid w:val="00616948"/>
    <w:rsid w:val="0061775B"/>
    <w:rsid w:val="00617773"/>
    <w:rsid w:val="006177F2"/>
    <w:rsid w:val="00622057"/>
    <w:rsid w:val="006220C2"/>
    <w:rsid w:val="00622788"/>
    <w:rsid w:val="00623C20"/>
    <w:rsid w:val="006251E5"/>
    <w:rsid w:val="006255D8"/>
    <w:rsid w:val="00625DD6"/>
    <w:rsid w:val="0062636C"/>
    <w:rsid w:val="00626539"/>
    <w:rsid w:val="006267E6"/>
    <w:rsid w:val="00630ADD"/>
    <w:rsid w:val="00631350"/>
    <w:rsid w:val="00631D29"/>
    <w:rsid w:val="0063305E"/>
    <w:rsid w:val="0063354F"/>
    <w:rsid w:val="00633727"/>
    <w:rsid w:val="00633A5F"/>
    <w:rsid w:val="00633C06"/>
    <w:rsid w:val="00634913"/>
    <w:rsid w:val="006354DD"/>
    <w:rsid w:val="00635C04"/>
    <w:rsid w:val="006378F6"/>
    <w:rsid w:val="006402E8"/>
    <w:rsid w:val="00640AF2"/>
    <w:rsid w:val="00640BC1"/>
    <w:rsid w:val="00641B39"/>
    <w:rsid w:val="00641E72"/>
    <w:rsid w:val="00642213"/>
    <w:rsid w:val="00642D71"/>
    <w:rsid w:val="00643A1E"/>
    <w:rsid w:val="00644C2A"/>
    <w:rsid w:val="00645A9B"/>
    <w:rsid w:val="00645D6A"/>
    <w:rsid w:val="006467C6"/>
    <w:rsid w:val="00646995"/>
    <w:rsid w:val="00647C44"/>
    <w:rsid w:val="00647CC5"/>
    <w:rsid w:val="00647F19"/>
    <w:rsid w:val="00650336"/>
    <w:rsid w:val="00651A4C"/>
    <w:rsid w:val="00651B30"/>
    <w:rsid w:val="00651EA3"/>
    <w:rsid w:val="00652712"/>
    <w:rsid w:val="00653C6C"/>
    <w:rsid w:val="00654B53"/>
    <w:rsid w:val="0065509D"/>
    <w:rsid w:val="006558A2"/>
    <w:rsid w:val="00655907"/>
    <w:rsid w:val="006559C9"/>
    <w:rsid w:val="0065705B"/>
    <w:rsid w:val="006620C8"/>
    <w:rsid w:val="006644A8"/>
    <w:rsid w:val="00664AEE"/>
    <w:rsid w:val="006652F9"/>
    <w:rsid w:val="006661BD"/>
    <w:rsid w:val="006661D6"/>
    <w:rsid w:val="00666709"/>
    <w:rsid w:val="00666EFA"/>
    <w:rsid w:val="006678BE"/>
    <w:rsid w:val="00667B53"/>
    <w:rsid w:val="00670948"/>
    <w:rsid w:val="006716F1"/>
    <w:rsid w:val="006718AD"/>
    <w:rsid w:val="00671BF3"/>
    <w:rsid w:val="006730F9"/>
    <w:rsid w:val="0067320F"/>
    <w:rsid w:val="006733F1"/>
    <w:rsid w:val="006734D7"/>
    <w:rsid w:val="00673A09"/>
    <w:rsid w:val="00674043"/>
    <w:rsid w:val="006750ED"/>
    <w:rsid w:val="00675D2B"/>
    <w:rsid w:val="00675DB6"/>
    <w:rsid w:val="006765F3"/>
    <w:rsid w:val="0068051B"/>
    <w:rsid w:val="0068076F"/>
    <w:rsid w:val="00680C1F"/>
    <w:rsid w:val="00680CA8"/>
    <w:rsid w:val="00681632"/>
    <w:rsid w:val="006827A9"/>
    <w:rsid w:val="00682A4B"/>
    <w:rsid w:val="0068357A"/>
    <w:rsid w:val="00683CBB"/>
    <w:rsid w:val="00683D24"/>
    <w:rsid w:val="0068475C"/>
    <w:rsid w:val="006848DA"/>
    <w:rsid w:val="00684B3B"/>
    <w:rsid w:val="006850AA"/>
    <w:rsid w:val="0068544E"/>
    <w:rsid w:val="006854BF"/>
    <w:rsid w:val="00685A94"/>
    <w:rsid w:val="00685FF5"/>
    <w:rsid w:val="006868D1"/>
    <w:rsid w:val="0068794E"/>
    <w:rsid w:val="0069009B"/>
    <w:rsid w:val="00690536"/>
    <w:rsid w:val="006908EA"/>
    <w:rsid w:val="006912A0"/>
    <w:rsid w:val="0069139D"/>
    <w:rsid w:val="006914F6"/>
    <w:rsid w:val="00692260"/>
    <w:rsid w:val="006928A5"/>
    <w:rsid w:val="00693917"/>
    <w:rsid w:val="00693BA1"/>
    <w:rsid w:val="00693FA2"/>
    <w:rsid w:val="00695BBE"/>
    <w:rsid w:val="00695EE6"/>
    <w:rsid w:val="00696553"/>
    <w:rsid w:val="006973E3"/>
    <w:rsid w:val="0069783F"/>
    <w:rsid w:val="006A064F"/>
    <w:rsid w:val="006A07AA"/>
    <w:rsid w:val="006A3BE6"/>
    <w:rsid w:val="006A473B"/>
    <w:rsid w:val="006A49D6"/>
    <w:rsid w:val="006A4E69"/>
    <w:rsid w:val="006A4F2D"/>
    <w:rsid w:val="006A5188"/>
    <w:rsid w:val="006A574A"/>
    <w:rsid w:val="006A6D6D"/>
    <w:rsid w:val="006A7177"/>
    <w:rsid w:val="006A7378"/>
    <w:rsid w:val="006A7C42"/>
    <w:rsid w:val="006A7D16"/>
    <w:rsid w:val="006B0155"/>
    <w:rsid w:val="006B022E"/>
    <w:rsid w:val="006B1799"/>
    <w:rsid w:val="006B192B"/>
    <w:rsid w:val="006B1C26"/>
    <w:rsid w:val="006B31CD"/>
    <w:rsid w:val="006B4C9D"/>
    <w:rsid w:val="006B50D2"/>
    <w:rsid w:val="006B54C7"/>
    <w:rsid w:val="006B5547"/>
    <w:rsid w:val="006B5A97"/>
    <w:rsid w:val="006B6B8D"/>
    <w:rsid w:val="006B7EA8"/>
    <w:rsid w:val="006B7EDE"/>
    <w:rsid w:val="006C0598"/>
    <w:rsid w:val="006C18D3"/>
    <w:rsid w:val="006C1CD6"/>
    <w:rsid w:val="006C2B46"/>
    <w:rsid w:val="006C31CD"/>
    <w:rsid w:val="006C31FD"/>
    <w:rsid w:val="006C40AD"/>
    <w:rsid w:val="006C43F0"/>
    <w:rsid w:val="006C4D2B"/>
    <w:rsid w:val="006C5840"/>
    <w:rsid w:val="006C5A91"/>
    <w:rsid w:val="006C6847"/>
    <w:rsid w:val="006C70CD"/>
    <w:rsid w:val="006C776A"/>
    <w:rsid w:val="006C7885"/>
    <w:rsid w:val="006C7C81"/>
    <w:rsid w:val="006D0618"/>
    <w:rsid w:val="006D0D2F"/>
    <w:rsid w:val="006D1DD2"/>
    <w:rsid w:val="006D2817"/>
    <w:rsid w:val="006D3655"/>
    <w:rsid w:val="006D59A7"/>
    <w:rsid w:val="006D5CAF"/>
    <w:rsid w:val="006D5F06"/>
    <w:rsid w:val="006D7ECF"/>
    <w:rsid w:val="006E2454"/>
    <w:rsid w:val="006E40B3"/>
    <w:rsid w:val="006E48C0"/>
    <w:rsid w:val="006E5511"/>
    <w:rsid w:val="006E59B2"/>
    <w:rsid w:val="006E6203"/>
    <w:rsid w:val="006E62F5"/>
    <w:rsid w:val="006E6A9F"/>
    <w:rsid w:val="006F035C"/>
    <w:rsid w:val="006F240E"/>
    <w:rsid w:val="006F3872"/>
    <w:rsid w:val="006F4415"/>
    <w:rsid w:val="006F44AE"/>
    <w:rsid w:val="006F44B8"/>
    <w:rsid w:val="006F4866"/>
    <w:rsid w:val="006F4911"/>
    <w:rsid w:val="006F4E73"/>
    <w:rsid w:val="006F4F0C"/>
    <w:rsid w:val="006F6243"/>
    <w:rsid w:val="006F63E8"/>
    <w:rsid w:val="006F6DCE"/>
    <w:rsid w:val="006F6E61"/>
    <w:rsid w:val="006F7373"/>
    <w:rsid w:val="006F75CB"/>
    <w:rsid w:val="006F786D"/>
    <w:rsid w:val="006F79F8"/>
    <w:rsid w:val="007016F7"/>
    <w:rsid w:val="00701DA3"/>
    <w:rsid w:val="00702316"/>
    <w:rsid w:val="00703777"/>
    <w:rsid w:val="007037A1"/>
    <w:rsid w:val="00703A3E"/>
    <w:rsid w:val="00705A98"/>
    <w:rsid w:val="00706440"/>
    <w:rsid w:val="007068F3"/>
    <w:rsid w:val="00706BAD"/>
    <w:rsid w:val="0070734A"/>
    <w:rsid w:val="0071052B"/>
    <w:rsid w:val="00711B76"/>
    <w:rsid w:val="00712FDF"/>
    <w:rsid w:val="007133D4"/>
    <w:rsid w:val="00713BC0"/>
    <w:rsid w:val="007141C8"/>
    <w:rsid w:val="00714C77"/>
    <w:rsid w:val="0071621E"/>
    <w:rsid w:val="00716BB5"/>
    <w:rsid w:val="00717A64"/>
    <w:rsid w:val="00717A71"/>
    <w:rsid w:val="007202C3"/>
    <w:rsid w:val="0072075E"/>
    <w:rsid w:val="007212E6"/>
    <w:rsid w:val="007217FE"/>
    <w:rsid w:val="00721FB8"/>
    <w:rsid w:val="007226B1"/>
    <w:rsid w:val="00722C39"/>
    <w:rsid w:val="00722E29"/>
    <w:rsid w:val="007236B0"/>
    <w:rsid w:val="00724222"/>
    <w:rsid w:val="00724F06"/>
    <w:rsid w:val="00725EBB"/>
    <w:rsid w:val="00726B42"/>
    <w:rsid w:val="00726EB3"/>
    <w:rsid w:val="00730036"/>
    <w:rsid w:val="00731AA3"/>
    <w:rsid w:val="007321D1"/>
    <w:rsid w:val="00733129"/>
    <w:rsid w:val="007358B5"/>
    <w:rsid w:val="00736551"/>
    <w:rsid w:val="00737006"/>
    <w:rsid w:val="00740B10"/>
    <w:rsid w:val="007414B2"/>
    <w:rsid w:val="00742542"/>
    <w:rsid w:val="00742808"/>
    <w:rsid w:val="0074505F"/>
    <w:rsid w:val="00745165"/>
    <w:rsid w:val="00745D27"/>
    <w:rsid w:val="0074608A"/>
    <w:rsid w:val="007466BB"/>
    <w:rsid w:val="00750B41"/>
    <w:rsid w:val="00750F61"/>
    <w:rsid w:val="00752E92"/>
    <w:rsid w:val="0075346C"/>
    <w:rsid w:val="00753533"/>
    <w:rsid w:val="00753A7B"/>
    <w:rsid w:val="00753BAC"/>
    <w:rsid w:val="007547F8"/>
    <w:rsid w:val="007553E0"/>
    <w:rsid w:val="00756944"/>
    <w:rsid w:val="007604C2"/>
    <w:rsid w:val="00760980"/>
    <w:rsid w:val="00762CC2"/>
    <w:rsid w:val="007639A6"/>
    <w:rsid w:val="0076509B"/>
    <w:rsid w:val="007658B8"/>
    <w:rsid w:val="00765DDF"/>
    <w:rsid w:val="00765DE2"/>
    <w:rsid w:val="00766CA8"/>
    <w:rsid w:val="007676F7"/>
    <w:rsid w:val="00770192"/>
    <w:rsid w:val="00770305"/>
    <w:rsid w:val="00771070"/>
    <w:rsid w:val="007713C6"/>
    <w:rsid w:val="0077161E"/>
    <w:rsid w:val="00772A98"/>
    <w:rsid w:val="00772B73"/>
    <w:rsid w:val="007742EF"/>
    <w:rsid w:val="00774E7A"/>
    <w:rsid w:val="00774EA2"/>
    <w:rsid w:val="007761F3"/>
    <w:rsid w:val="007773C3"/>
    <w:rsid w:val="00777D3B"/>
    <w:rsid w:val="0078012C"/>
    <w:rsid w:val="007809A9"/>
    <w:rsid w:val="00780A4D"/>
    <w:rsid w:val="0078245A"/>
    <w:rsid w:val="00782FE2"/>
    <w:rsid w:val="00783366"/>
    <w:rsid w:val="00783E64"/>
    <w:rsid w:val="007843E2"/>
    <w:rsid w:val="007847A4"/>
    <w:rsid w:val="00785368"/>
    <w:rsid w:val="00785C67"/>
    <w:rsid w:val="00786ECA"/>
    <w:rsid w:val="00787209"/>
    <w:rsid w:val="00787C06"/>
    <w:rsid w:val="00790F17"/>
    <w:rsid w:val="007919C2"/>
    <w:rsid w:val="00791DA0"/>
    <w:rsid w:val="00791FEA"/>
    <w:rsid w:val="00793276"/>
    <w:rsid w:val="00793E49"/>
    <w:rsid w:val="00794F6E"/>
    <w:rsid w:val="007952DA"/>
    <w:rsid w:val="00795913"/>
    <w:rsid w:val="00795E5F"/>
    <w:rsid w:val="00796D9E"/>
    <w:rsid w:val="007A115C"/>
    <w:rsid w:val="007A17B5"/>
    <w:rsid w:val="007A24D9"/>
    <w:rsid w:val="007A2959"/>
    <w:rsid w:val="007A2B60"/>
    <w:rsid w:val="007A30FA"/>
    <w:rsid w:val="007A3280"/>
    <w:rsid w:val="007A38BE"/>
    <w:rsid w:val="007A3DC3"/>
    <w:rsid w:val="007A466A"/>
    <w:rsid w:val="007A4963"/>
    <w:rsid w:val="007A4D11"/>
    <w:rsid w:val="007A5195"/>
    <w:rsid w:val="007A53A9"/>
    <w:rsid w:val="007A6052"/>
    <w:rsid w:val="007A61E0"/>
    <w:rsid w:val="007A6F07"/>
    <w:rsid w:val="007A716C"/>
    <w:rsid w:val="007A79E2"/>
    <w:rsid w:val="007B2BEB"/>
    <w:rsid w:val="007B31D6"/>
    <w:rsid w:val="007B34C5"/>
    <w:rsid w:val="007B42F3"/>
    <w:rsid w:val="007B4A70"/>
    <w:rsid w:val="007B4DA0"/>
    <w:rsid w:val="007B511F"/>
    <w:rsid w:val="007B655C"/>
    <w:rsid w:val="007B662B"/>
    <w:rsid w:val="007B69B8"/>
    <w:rsid w:val="007B708D"/>
    <w:rsid w:val="007C04A3"/>
    <w:rsid w:val="007C18BE"/>
    <w:rsid w:val="007C3A39"/>
    <w:rsid w:val="007C5386"/>
    <w:rsid w:val="007C5901"/>
    <w:rsid w:val="007C5EE2"/>
    <w:rsid w:val="007C66FF"/>
    <w:rsid w:val="007C6A27"/>
    <w:rsid w:val="007C6E0A"/>
    <w:rsid w:val="007C7592"/>
    <w:rsid w:val="007C7B1C"/>
    <w:rsid w:val="007D06D0"/>
    <w:rsid w:val="007D077F"/>
    <w:rsid w:val="007D0B9B"/>
    <w:rsid w:val="007D142C"/>
    <w:rsid w:val="007D1919"/>
    <w:rsid w:val="007D1A72"/>
    <w:rsid w:val="007D2E43"/>
    <w:rsid w:val="007D3285"/>
    <w:rsid w:val="007D4664"/>
    <w:rsid w:val="007D4E64"/>
    <w:rsid w:val="007D5200"/>
    <w:rsid w:val="007D53C6"/>
    <w:rsid w:val="007D6071"/>
    <w:rsid w:val="007D6E0D"/>
    <w:rsid w:val="007D6E75"/>
    <w:rsid w:val="007D713E"/>
    <w:rsid w:val="007E10D0"/>
    <w:rsid w:val="007E1646"/>
    <w:rsid w:val="007E1864"/>
    <w:rsid w:val="007E3617"/>
    <w:rsid w:val="007E587D"/>
    <w:rsid w:val="007E631B"/>
    <w:rsid w:val="007E675D"/>
    <w:rsid w:val="007E6E43"/>
    <w:rsid w:val="007F1747"/>
    <w:rsid w:val="007F185F"/>
    <w:rsid w:val="007F2034"/>
    <w:rsid w:val="007F35A4"/>
    <w:rsid w:val="007F4943"/>
    <w:rsid w:val="007F4B80"/>
    <w:rsid w:val="0080025C"/>
    <w:rsid w:val="00800A59"/>
    <w:rsid w:val="00801051"/>
    <w:rsid w:val="00801CEE"/>
    <w:rsid w:val="00802637"/>
    <w:rsid w:val="00802C4C"/>
    <w:rsid w:val="00803D4B"/>
    <w:rsid w:val="008060DA"/>
    <w:rsid w:val="00807E67"/>
    <w:rsid w:val="00810721"/>
    <w:rsid w:val="0081076D"/>
    <w:rsid w:val="00811B49"/>
    <w:rsid w:val="008123AE"/>
    <w:rsid w:val="00812BA6"/>
    <w:rsid w:val="00813887"/>
    <w:rsid w:val="008145EA"/>
    <w:rsid w:val="00815BC1"/>
    <w:rsid w:val="0081725F"/>
    <w:rsid w:val="0082075C"/>
    <w:rsid w:val="008209D8"/>
    <w:rsid w:val="00821D39"/>
    <w:rsid w:val="008228D8"/>
    <w:rsid w:val="00823C59"/>
    <w:rsid w:val="008246D2"/>
    <w:rsid w:val="00824757"/>
    <w:rsid w:val="008251C5"/>
    <w:rsid w:val="00827164"/>
    <w:rsid w:val="0082776F"/>
    <w:rsid w:val="0082786B"/>
    <w:rsid w:val="008301D0"/>
    <w:rsid w:val="00834248"/>
    <w:rsid w:val="0083461B"/>
    <w:rsid w:val="00834664"/>
    <w:rsid w:val="00834A27"/>
    <w:rsid w:val="008352DF"/>
    <w:rsid w:val="00835CBE"/>
    <w:rsid w:val="008365F3"/>
    <w:rsid w:val="008406E3"/>
    <w:rsid w:val="00841033"/>
    <w:rsid w:val="008424BD"/>
    <w:rsid w:val="008428CB"/>
    <w:rsid w:val="008437C0"/>
    <w:rsid w:val="008438A4"/>
    <w:rsid w:val="00843C39"/>
    <w:rsid w:val="00844239"/>
    <w:rsid w:val="008443EA"/>
    <w:rsid w:val="008451B8"/>
    <w:rsid w:val="00845D33"/>
    <w:rsid w:val="00846092"/>
    <w:rsid w:val="0084710E"/>
    <w:rsid w:val="00847139"/>
    <w:rsid w:val="008500C7"/>
    <w:rsid w:val="00850346"/>
    <w:rsid w:val="008503BC"/>
    <w:rsid w:val="008511FB"/>
    <w:rsid w:val="00851228"/>
    <w:rsid w:val="008515FE"/>
    <w:rsid w:val="008526E9"/>
    <w:rsid w:val="00853671"/>
    <w:rsid w:val="00855956"/>
    <w:rsid w:val="00856B3B"/>
    <w:rsid w:val="00856E95"/>
    <w:rsid w:val="00857962"/>
    <w:rsid w:val="00860A8C"/>
    <w:rsid w:val="00860E36"/>
    <w:rsid w:val="008613BE"/>
    <w:rsid w:val="00862567"/>
    <w:rsid w:val="00864AA6"/>
    <w:rsid w:val="00865A88"/>
    <w:rsid w:val="00865C61"/>
    <w:rsid w:val="00867153"/>
    <w:rsid w:val="00870687"/>
    <w:rsid w:val="00871BBC"/>
    <w:rsid w:val="00874CEA"/>
    <w:rsid w:val="0087643C"/>
    <w:rsid w:val="00876813"/>
    <w:rsid w:val="0087693A"/>
    <w:rsid w:val="00877D18"/>
    <w:rsid w:val="008808EC"/>
    <w:rsid w:val="00880921"/>
    <w:rsid w:val="00881861"/>
    <w:rsid w:val="00882169"/>
    <w:rsid w:val="00882B95"/>
    <w:rsid w:val="0088391D"/>
    <w:rsid w:val="00884246"/>
    <w:rsid w:val="00885ECE"/>
    <w:rsid w:val="008860C0"/>
    <w:rsid w:val="00886441"/>
    <w:rsid w:val="00887121"/>
    <w:rsid w:val="00887DEE"/>
    <w:rsid w:val="0089171F"/>
    <w:rsid w:val="00892D49"/>
    <w:rsid w:val="00892E0B"/>
    <w:rsid w:val="00892F5A"/>
    <w:rsid w:val="008930E0"/>
    <w:rsid w:val="008932FA"/>
    <w:rsid w:val="00894E71"/>
    <w:rsid w:val="00895182"/>
    <w:rsid w:val="008954D9"/>
    <w:rsid w:val="008955A5"/>
    <w:rsid w:val="00896048"/>
    <w:rsid w:val="00896541"/>
    <w:rsid w:val="00896C1D"/>
    <w:rsid w:val="008978CB"/>
    <w:rsid w:val="00897A95"/>
    <w:rsid w:val="008A0996"/>
    <w:rsid w:val="008A1F0A"/>
    <w:rsid w:val="008A30A1"/>
    <w:rsid w:val="008A36D6"/>
    <w:rsid w:val="008A3C8C"/>
    <w:rsid w:val="008A43F7"/>
    <w:rsid w:val="008A4D56"/>
    <w:rsid w:val="008A4E5B"/>
    <w:rsid w:val="008A5261"/>
    <w:rsid w:val="008A6377"/>
    <w:rsid w:val="008A63C8"/>
    <w:rsid w:val="008A72AD"/>
    <w:rsid w:val="008A75AD"/>
    <w:rsid w:val="008A78E1"/>
    <w:rsid w:val="008A79AF"/>
    <w:rsid w:val="008A7C19"/>
    <w:rsid w:val="008B07D5"/>
    <w:rsid w:val="008B0DA3"/>
    <w:rsid w:val="008B0FF1"/>
    <w:rsid w:val="008B2C92"/>
    <w:rsid w:val="008B33DE"/>
    <w:rsid w:val="008B352D"/>
    <w:rsid w:val="008B5186"/>
    <w:rsid w:val="008B55D9"/>
    <w:rsid w:val="008B5E69"/>
    <w:rsid w:val="008B6673"/>
    <w:rsid w:val="008B694D"/>
    <w:rsid w:val="008B70EC"/>
    <w:rsid w:val="008C0A98"/>
    <w:rsid w:val="008C0FF1"/>
    <w:rsid w:val="008C1399"/>
    <w:rsid w:val="008C1CD0"/>
    <w:rsid w:val="008C23B8"/>
    <w:rsid w:val="008C246E"/>
    <w:rsid w:val="008C24C7"/>
    <w:rsid w:val="008C37AC"/>
    <w:rsid w:val="008C47C1"/>
    <w:rsid w:val="008C5451"/>
    <w:rsid w:val="008C5A0B"/>
    <w:rsid w:val="008C726A"/>
    <w:rsid w:val="008C78FB"/>
    <w:rsid w:val="008D0C48"/>
    <w:rsid w:val="008D102C"/>
    <w:rsid w:val="008D17D1"/>
    <w:rsid w:val="008D2195"/>
    <w:rsid w:val="008D24E1"/>
    <w:rsid w:val="008D3577"/>
    <w:rsid w:val="008D3FE3"/>
    <w:rsid w:val="008D4279"/>
    <w:rsid w:val="008D4310"/>
    <w:rsid w:val="008D4416"/>
    <w:rsid w:val="008D463A"/>
    <w:rsid w:val="008D482D"/>
    <w:rsid w:val="008D4975"/>
    <w:rsid w:val="008D6036"/>
    <w:rsid w:val="008D6C5D"/>
    <w:rsid w:val="008E0B16"/>
    <w:rsid w:val="008E0E14"/>
    <w:rsid w:val="008E14CA"/>
    <w:rsid w:val="008E1574"/>
    <w:rsid w:val="008E2438"/>
    <w:rsid w:val="008E38C9"/>
    <w:rsid w:val="008E4D94"/>
    <w:rsid w:val="008E5A5E"/>
    <w:rsid w:val="008E604E"/>
    <w:rsid w:val="008E773B"/>
    <w:rsid w:val="008E7AF8"/>
    <w:rsid w:val="008E7C35"/>
    <w:rsid w:val="008F0AD0"/>
    <w:rsid w:val="008F1344"/>
    <w:rsid w:val="008F1A56"/>
    <w:rsid w:val="008F20A5"/>
    <w:rsid w:val="008F470E"/>
    <w:rsid w:val="008F4E11"/>
    <w:rsid w:val="008F4E30"/>
    <w:rsid w:val="008F64EC"/>
    <w:rsid w:val="008F6520"/>
    <w:rsid w:val="008F7588"/>
    <w:rsid w:val="008F7FF5"/>
    <w:rsid w:val="009016C3"/>
    <w:rsid w:val="009018F2"/>
    <w:rsid w:val="00901DBC"/>
    <w:rsid w:val="009027CA"/>
    <w:rsid w:val="00903191"/>
    <w:rsid w:val="0090473C"/>
    <w:rsid w:val="00904CFD"/>
    <w:rsid w:val="00904D66"/>
    <w:rsid w:val="00904D95"/>
    <w:rsid w:val="009052C1"/>
    <w:rsid w:val="0090546D"/>
    <w:rsid w:val="00905889"/>
    <w:rsid w:val="00905DE5"/>
    <w:rsid w:val="00906192"/>
    <w:rsid w:val="00906A17"/>
    <w:rsid w:val="009076F3"/>
    <w:rsid w:val="00910409"/>
    <w:rsid w:val="009110F2"/>
    <w:rsid w:val="009113B9"/>
    <w:rsid w:val="00911FA6"/>
    <w:rsid w:val="00912471"/>
    <w:rsid w:val="009129A3"/>
    <w:rsid w:val="00912C71"/>
    <w:rsid w:val="00912D1C"/>
    <w:rsid w:val="00913BAA"/>
    <w:rsid w:val="0091485F"/>
    <w:rsid w:val="00914C2B"/>
    <w:rsid w:val="009150E2"/>
    <w:rsid w:val="00915109"/>
    <w:rsid w:val="00915442"/>
    <w:rsid w:val="00915B8A"/>
    <w:rsid w:val="00917195"/>
    <w:rsid w:val="00917E3A"/>
    <w:rsid w:val="00920C46"/>
    <w:rsid w:val="0092176E"/>
    <w:rsid w:val="00921A1A"/>
    <w:rsid w:val="00921A47"/>
    <w:rsid w:val="00922230"/>
    <w:rsid w:val="00922A7F"/>
    <w:rsid w:val="00922AD1"/>
    <w:rsid w:val="00923B11"/>
    <w:rsid w:val="00923C8E"/>
    <w:rsid w:val="00924B5F"/>
    <w:rsid w:val="00925E60"/>
    <w:rsid w:val="009261B4"/>
    <w:rsid w:val="009265E6"/>
    <w:rsid w:val="00927CD8"/>
    <w:rsid w:val="00930896"/>
    <w:rsid w:val="00931273"/>
    <w:rsid w:val="00931303"/>
    <w:rsid w:val="009315C8"/>
    <w:rsid w:val="00931BAE"/>
    <w:rsid w:val="009324A7"/>
    <w:rsid w:val="0093357E"/>
    <w:rsid w:val="00934FD1"/>
    <w:rsid w:val="00935A4A"/>
    <w:rsid w:val="00936ED6"/>
    <w:rsid w:val="00937CCE"/>
    <w:rsid w:val="009411E5"/>
    <w:rsid w:val="00941FCE"/>
    <w:rsid w:val="00943809"/>
    <w:rsid w:val="0094391B"/>
    <w:rsid w:val="00943C73"/>
    <w:rsid w:val="00943EC1"/>
    <w:rsid w:val="0094473A"/>
    <w:rsid w:val="00944CE7"/>
    <w:rsid w:val="0094602E"/>
    <w:rsid w:val="0094607D"/>
    <w:rsid w:val="009477F0"/>
    <w:rsid w:val="00947AF2"/>
    <w:rsid w:val="00950117"/>
    <w:rsid w:val="0095093B"/>
    <w:rsid w:val="009509E2"/>
    <w:rsid w:val="00950A12"/>
    <w:rsid w:val="00951F89"/>
    <w:rsid w:val="00952847"/>
    <w:rsid w:val="00952910"/>
    <w:rsid w:val="00952E21"/>
    <w:rsid w:val="00952F39"/>
    <w:rsid w:val="009541F3"/>
    <w:rsid w:val="00955517"/>
    <w:rsid w:val="00956750"/>
    <w:rsid w:val="00957294"/>
    <w:rsid w:val="009574D3"/>
    <w:rsid w:val="00957AC0"/>
    <w:rsid w:val="00960352"/>
    <w:rsid w:val="00960F0F"/>
    <w:rsid w:val="00961165"/>
    <w:rsid w:val="0096214D"/>
    <w:rsid w:val="00962E77"/>
    <w:rsid w:val="00963BFD"/>
    <w:rsid w:val="00963F57"/>
    <w:rsid w:val="00964878"/>
    <w:rsid w:val="0096521C"/>
    <w:rsid w:val="0096648E"/>
    <w:rsid w:val="009664B3"/>
    <w:rsid w:val="0096652C"/>
    <w:rsid w:val="00970725"/>
    <w:rsid w:val="00971B22"/>
    <w:rsid w:val="00972454"/>
    <w:rsid w:val="00972587"/>
    <w:rsid w:val="009736BB"/>
    <w:rsid w:val="00973E04"/>
    <w:rsid w:val="00973FF1"/>
    <w:rsid w:val="00974464"/>
    <w:rsid w:val="0097480C"/>
    <w:rsid w:val="009749CD"/>
    <w:rsid w:val="00974B7A"/>
    <w:rsid w:val="00974B8D"/>
    <w:rsid w:val="00974DC6"/>
    <w:rsid w:val="00975BAE"/>
    <w:rsid w:val="0097690C"/>
    <w:rsid w:val="00977628"/>
    <w:rsid w:val="00977D39"/>
    <w:rsid w:val="00980A50"/>
    <w:rsid w:val="00980FF6"/>
    <w:rsid w:val="00981113"/>
    <w:rsid w:val="00981872"/>
    <w:rsid w:val="00981D85"/>
    <w:rsid w:val="0098259D"/>
    <w:rsid w:val="0098267A"/>
    <w:rsid w:val="009828A1"/>
    <w:rsid w:val="00984925"/>
    <w:rsid w:val="00985693"/>
    <w:rsid w:val="00986120"/>
    <w:rsid w:val="009863BA"/>
    <w:rsid w:val="0099082D"/>
    <w:rsid w:val="009917BF"/>
    <w:rsid w:val="00992B37"/>
    <w:rsid w:val="00994AF1"/>
    <w:rsid w:val="00995971"/>
    <w:rsid w:val="00996882"/>
    <w:rsid w:val="0099793C"/>
    <w:rsid w:val="00997D01"/>
    <w:rsid w:val="009A0210"/>
    <w:rsid w:val="009A028F"/>
    <w:rsid w:val="009A0BC6"/>
    <w:rsid w:val="009A106F"/>
    <w:rsid w:val="009A110E"/>
    <w:rsid w:val="009A129D"/>
    <w:rsid w:val="009A225A"/>
    <w:rsid w:val="009A29FF"/>
    <w:rsid w:val="009A2EDC"/>
    <w:rsid w:val="009A31B8"/>
    <w:rsid w:val="009A3B69"/>
    <w:rsid w:val="009A61CE"/>
    <w:rsid w:val="009A7419"/>
    <w:rsid w:val="009A7F86"/>
    <w:rsid w:val="009B0CC7"/>
    <w:rsid w:val="009B1056"/>
    <w:rsid w:val="009B2011"/>
    <w:rsid w:val="009B25CE"/>
    <w:rsid w:val="009B471D"/>
    <w:rsid w:val="009B5DFF"/>
    <w:rsid w:val="009B6576"/>
    <w:rsid w:val="009B6FD7"/>
    <w:rsid w:val="009B7687"/>
    <w:rsid w:val="009B7FB8"/>
    <w:rsid w:val="009C0ABE"/>
    <w:rsid w:val="009C0F75"/>
    <w:rsid w:val="009C0FB0"/>
    <w:rsid w:val="009C1061"/>
    <w:rsid w:val="009C1F61"/>
    <w:rsid w:val="009C2EEB"/>
    <w:rsid w:val="009C2EEE"/>
    <w:rsid w:val="009C3593"/>
    <w:rsid w:val="009C58EB"/>
    <w:rsid w:val="009C66E9"/>
    <w:rsid w:val="009C6947"/>
    <w:rsid w:val="009D111E"/>
    <w:rsid w:val="009D298B"/>
    <w:rsid w:val="009D37D2"/>
    <w:rsid w:val="009D4BA7"/>
    <w:rsid w:val="009D5945"/>
    <w:rsid w:val="009D5D7F"/>
    <w:rsid w:val="009D5F2E"/>
    <w:rsid w:val="009D619B"/>
    <w:rsid w:val="009D7896"/>
    <w:rsid w:val="009E01AF"/>
    <w:rsid w:val="009E08FB"/>
    <w:rsid w:val="009E15F6"/>
    <w:rsid w:val="009E275F"/>
    <w:rsid w:val="009E4084"/>
    <w:rsid w:val="009E4B8B"/>
    <w:rsid w:val="009E588F"/>
    <w:rsid w:val="009E58FC"/>
    <w:rsid w:val="009E61CD"/>
    <w:rsid w:val="009E6E1E"/>
    <w:rsid w:val="009E7B59"/>
    <w:rsid w:val="009F0175"/>
    <w:rsid w:val="009F1D8F"/>
    <w:rsid w:val="009F2068"/>
    <w:rsid w:val="009F239A"/>
    <w:rsid w:val="009F2795"/>
    <w:rsid w:val="009F3BB2"/>
    <w:rsid w:val="009F4001"/>
    <w:rsid w:val="009F512C"/>
    <w:rsid w:val="009F52FD"/>
    <w:rsid w:val="009F6167"/>
    <w:rsid w:val="00A00D13"/>
    <w:rsid w:val="00A01F4C"/>
    <w:rsid w:val="00A024FF"/>
    <w:rsid w:val="00A02679"/>
    <w:rsid w:val="00A03141"/>
    <w:rsid w:val="00A035F3"/>
    <w:rsid w:val="00A04E5E"/>
    <w:rsid w:val="00A050E6"/>
    <w:rsid w:val="00A05E4E"/>
    <w:rsid w:val="00A05E89"/>
    <w:rsid w:val="00A06546"/>
    <w:rsid w:val="00A06574"/>
    <w:rsid w:val="00A0664A"/>
    <w:rsid w:val="00A0753B"/>
    <w:rsid w:val="00A079D5"/>
    <w:rsid w:val="00A07BE2"/>
    <w:rsid w:val="00A10913"/>
    <w:rsid w:val="00A10B66"/>
    <w:rsid w:val="00A13294"/>
    <w:rsid w:val="00A14519"/>
    <w:rsid w:val="00A148A2"/>
    <w:rsid w:val="00A154C2"/>
    <w:rsid w:val="00A16A85"/>
    <w:rsid w:val="00A17387"/>
    <w:rsid w:val="00A1777B"/>
    <w:rsid w:val="00A17D79"/>
    <w:rsid w:val="00A20225"/>
    <w:rsid w:val="00A20449"/>
    <w:rsid w:val="00A20AAE"/>
    <w:rsid w:val="00A20C2B"/>
    <w:rsid w:val="00A20EC0"/>
    <w:rsid w:val="00A21EAF"/>
    <w:rsid w:val="00A221A0"/>
    <w:rsid w:val="00A221B8"/>
    <w:rsid w:val="00A24E42"/>
    <w:rsid w:val="00A270C6"/>
    <w:rsid w:val="00A27ACD"/>
    <w:rsid w:val="00A27E9B"/>
    <w:rsid w:val="00A30FC2"/>
    <w:rsid w:val="00A310D8"/>
    <w:rsid w:val="00A31158"/>
    <w:rsid w:val="00A328DD"/>
    <w:rsid w:val="00A33FB6"/>
    <w:rsid w:val="00A347FA"/>
    <w:rsid w:val="00A348A5"/>
    <w:rsid w:val="00A34C2A"/>
    <w:rsid w:val="00A369D6"/>
    <w:rsid w:val="00A371C5"/>
    <w:rsid w:val="00A37CBC"/>
    <w:rsid w:val="00A40C9A"/>
    <w:rsid w:val="00A41C17"/>
    <w:rsid w:val="00A4305A"/>
    <w:rsid w:val="00A437A3"/>
    <w:rsid w:val="00A43B07"/>
    <w:rsid w:val="00A440F3"/>
    <w:rsid w:val="00A4435B"/>
    <w:rsid w:val="00A444DE"/>
    <w:rsid w:val="00A45DA7"/>
    <w:rsid w:val="00A46149"/>
    <w:rsid w:val="00A4728C"/>
    <w:rsid w:val="00A4758D"/>
    <w:rsid w:val="00A47890"/>
    <w:rsid w:val="00A47C96"/>
    <w:rsid w:val="00A50CCB"/>
    <w:rsid w:val="00A519B6"/>
    <w:rsid w:val="00A51D72"/>
    <w:rsid w:val="00A523F8"/>
    <w:rsid w:val="00A5250D"/>
    <w:rsid w:val="00A53F38"/>
    <w:rsid w:val="00A54130"/>
    <w:rsid w:val="00A54394"/>
    <w:rsid w:val="00A54A10"/>
    <w:rsid w:val="00A55445"/>
    <w:rsid w:val="00A5549D"/>
    <w:rsid w:val="00A558D7"/>
    <w:rsid w:val="00A55F22"/>
    <w:rsid w:val="00A560E6"/>
    <w:rsid w:val="00A57D38"/>
    <w:rsid w:val="00A6067E"/>
    <w:rsid w:val="00A60FB9"/>
    <w:rsid w:val="00A61601"/>
    <w:rsid w:val="00A62637"/>
    <w:rsid w:val="00A64C6F"/>
    <w:rsid w:val="00A65EB6"/>
    <w:rsid w:val="00A6643A"/>
    <w:rsid w:val="00A664C2"/>
    <w:rsid w:val="00A67913"/>
    <w:rsid w:val="00A702F5"/>
    <w:rsid w:val="00A726E1"/>
    <w:rsid w:val="00A72B0D"/>
    <w:rsid w:val="00A746CA"/>
    <w:rsid w:val="00A752AA"/>
    <w:rsid w:val="00A76A0C"/>
    <w:rsid w:val="00A76A7A"/>
    <w:rsid w:val="00A802AA"/>
    <w:rsid w:val="00A81086"/>
    <w:rsid w:val="00A81445"/>
    <w:rsid w:val="00A81F82"/>
    <w:rsid w:val="00A82110"/>
    <w:rsid w:val="00A8234E"/>
    <w:rsid w:val="00A83B88"/>
    <w:rsid w:val="00A84066"/>
    <w:rsid w:val="00A84C2A"/>
    <w:rsid w:val="00A85FE1"/>
    <w:rsid w:val="00A879A4"/>
    <w:rsid w:val="00A879F6"/>
    <w:rsid w:val="00A91ABE"/>
    <w:rsid w:val="00A91B8E"/>
    <w:rsid w:val="00A929D5"/>
    <w:rsid w:val="00A930D5"/>
    <w:rsid w:val="00A93B97"/>
    <w:rsid w:val="00A9454A"/>
    <w:rsid w:val="00A95CAC"/>
    <w:rsid w:val="00A979E7"/>
    <w:rsid w:val="00AA04C0"/>
    <w:rsid w:val="00AA123B"/>
    <w:rsid w:val="00AA23F0"/>
    <w:rsid w:val="00AA3E19"/>
    <w:rsid w:val="00AA4240"/>
    <w:rsid w:val="00AA46C5"/>
    <w:rsid w:val="00AA5253"/>
    <w:rsid w:val="00AA539F"/>
    <w:rsid w:val="00AA59FE"/>
    <w:rsid w:val="00AA5E4D"/>
    <w:rsid w:val="00AA667B"/>
    <w:rsid w:val="00AB006B"/>
    <w:rsid w:val="00AB0736"/>
    <w:rsid w:val="00AB0B8E"/>
    <w:rsid w:val="00AB1D9C"/>
    <w:rsid w:val="00AB31D7"/>
    <w:rsid w:val="00AB4D23"/>
    <w:rsid w:val="00AB4F31"/>
    <w:rsid w:val="00AB5431"/>
    <w:rsid w:val="00AB6D1A"/>
    <w:rsid w:val="00AB7179"/>
    <w:rsid w:val="00AC0694"/>
    <w:rsid w:val="00AC1FAF"/>
    <w:rsid w:val="00AC1FC3"/>
    <w:rsid w:val="00AC2C42"/>
    <w:rsid w:val="00AC2D87"/>
    <w:rsid w:val="00AC372E"/>
    <w:rsid w:val="00AC37CD"/>
    <w:rsid w:val="00AC3B27"/>
    <w:rsid w:val="00AC49FB"/>
    <w:rsid w:val="00AC4D7D"/>
    <w:rsid w:val="00AC4FEE"/>
    <w:rsid w:val="00AC562E"/>
    <w:rsid w:val="00AC5AA3"/>
    <w:rsid w:val="00AC6460"/>
    <w:rsid w:val="00AC6F7D"/>
    <w:rsid w:val="00AC7599"/>
    <w:rsid w:val="00AC76C9"/>
    <w:rsid w:val="00AC79B0"/>
    <w:rsid w:val="00AC7C4A"/>
    <w:rsid w:val="00AD0859"/>
    <w:rsid w:val="00AD157C"/>
    <w:rsid w:val="00AD2433"/>
    <w:rsid w:val="00AD314B"/>
    <w:rsid w:val="00AD3173"/>
    <w:rsid w:val="00AD4B9E"/>
    <w:rsid w:val="00AD59BF"/>
    <w:rsid w:val="00AD5C61"/>
    <w:rsid w:val="00AD79EC"/>
    <w:rsid w:val="00AD7DD9"/>
    <w:rsid w:val="00AE0B98"/>
    <w:rsid w:val="00AE10AF"/>
    <w:rsid w:val="00AE1375"/>
    <w:rsid w:val="00AE19A6"/>
    <w:rsid w:val="00AE20B5"/>
    <w:rsid w:val="00AE2915"/>
    <w:rsid w:val="00AE2959"/>
    <w:rsid w:val="00AE3BD7"/>
    <w:rsid w:val="00AE3CFF"/>
    <w:rsid w:val="00AE47DC"/>
    <w:rsid w:val="00AE4E51"/>
    <w:rsid w:val="00AE6130"/>
    <w:rsid w:val="00AE674F"/>
    <w:rsid w:val="00AE6F2B"/>
    <w:rsid w:val="00AE744E"/>
    <w:rsid w:val="00AF02C3"/>
    <w:rsid w:val="00AF046D"/>
    <w:rsid w:val="00AF0608"/>
    <w:rsid w:val="00AF071F"/>
    <w:rsid w:val="00AF0C73"/>
    <w:rsid w:val="00AF2555"/>
    <w:rsid w:val="00AF2E52"/>
    <w:rsid w:val="00AF484E"/>
    <w:rsid w:val="00AF616D"/>
    <w:rsid w:val="00AF6A96"/>
    <w:rsid w:val="00AF6B29"/>
    <w:rsid w:val="00AF72C1"/>
    <w:rsid w:val="00AF7501"/>
    <w:rsid w:val="00B0007F"/>
    <w:rsid w:val="00B001AE"/>
    <w:rsid w:val="00B005FA"/>
    <w:rsid w:val="00B0114B"/>
    <w:rsid w:val="00B01BC0"/>
    <w:rsid w:val="00B0253D"/>
    <w:rsid w:val="00B027BC"/>
    <w:rsid w:val="00B037AF"/>
    <w:rsid w:val="00B03FAE"/>
    <w:rsid w:val="00B04524"/>
    <w:rsid w:val="00B07958"/>
    <w:rsid w:val="00B07DB8"/>
    <w:rsid w:val="00B07EAE"/>
    <w:rsid w:val="00B1082F"/>
    <w:rsid w:val="00B1261E"/>
    <w:rsid w:val="00B1262E"/>
    <w:rsid w:val="00B135D3"/>
    <w:rsid w:val="00B160D1"/>
    <w:rsid w:val="00B20F9B"/>
    <w:rsid w:val="00B223E4"/>
    <w:rsid w:val="00B22836"/>
    <w:rsid w:val="00B23269"/>
    <w:rsid w:val="00B23C05"/>
    <w:rsid w:val="00B23E1F"/>
    <w:rsid w:val="00B24262"/>
    <w:rsid w:val="00B24373"/>
    <w:rsid w:val="00B25B0A"/>
    <w:rsid w:val="00B2723F"/>
    <w:rsid w:val="00B27BE0"/>
    <w:rsid w:val="00B30962"/>
    <w:rsid w:val="00B30D47"/>
    <w:rsid w:val="00B3222E"/>
    <w:rsid w:val="00B329B0"/>
    <w:rsid w:val="00B32CCD"/>
    <w:rsid w:val="00B32EF7"/>
    <w:rsid w:val="00B34A2A"/>
    <w:rsid w:val="00B35677"/>
    <w:rsid w:val="00B37D5C"/>
    <w:rsid w:val="00B404E7"/>
    <w:rsid w:val="00B41573"/>
    <w:rsid w:val="00B42B12"/>
    <w:rsid w:val="00B43C76"/>
    <w:rsid w:val="00B441B2"/>
    <w:rsid w:val="00B4563E"/>
    <w:rsid w:val="00B457A9"/>
    <w:rsid w:val="00B46054"/>
    <w:rsid w:val="00B46809"/>
    <w:rsid w:val="00B47E8D"/>
    <w:rsid w:val="00B47E9D"/>
    <w:rsid w:val="00B50E8D"/>
    <w:rsid w:val="00B521FB"/>
    <w:rsid w:val="00B52887"/>
    <w:rsid w:val="00B5339E"/>
    <w:rsid w:val="00B53591"/>
    <w:rsid w:val="00B55BD6"/>
    <w:rsid w:val="00B56CD6"/>
    <w:rsid w:val="00B56D94"/>
    <w:rsid w:val="00B575ED"/>
    <w:rsid w:val="00B60AF4"/>
    <w:rsid w:val="00B61B00"/>
    <w:rsid w:val="00B62583"/>
    <w:rsid w:val="00B62ACB"/>
    <w:rsid w:val="00B63207"/>
    <w:rsid w:val="00B644A2"/>
    <w:rsid w:val="00B65C51"/>
    <w:rsid w:val="00B6604F"/>
    <w:rsid w:val="00B6768A"/>
    <w:rsid w:val="00B67AA1"/>
    <w:rsid w:val="00B70797"/>
    <w:rsid w:val="00B715B4"/>
    <w:rsid w:val="00B71888"/>
    <w:rsid w:val="00B7190B"/>
    <w:rsid w:val="00B71E09"/>
    <w:rsid w:val="00B72121"/>
    <w:rsid w:val="00B73634"/>
    <w:rsid w:val="00B746F9"/>
    <w:rsid w:val="00B74818"/>
    <w:rsid w:val="00B748DF"/>
    <w:rsid w:val="00B74DB9"/>
    <w:rsid w:val="00B75B67"/>
    <w:rsid w:val="00B763D5"/>
    <w:rsid w:val="00B76CD4"/>
    <w:rsid w:val="00B76FC3"/>
    <w:rsid w:val="00B77127"/>
    <w:rsid w:val="00B773CE"/>
    <w:rsid w:val="00B7752E"/>
    <w:rsid w:val="00B778A1"/>
    <w:rsid w:val="00B804FE"/>
    <w:rsid w:val="00B80548"/>
    <w:rsid w:val="00B80A7F"/>
    <w:rsid w:val="00B81292"/>
    <w:rsid w:val="00B81519"/>
    <w:rsid w:val="00B820E5"/>
    <w:rsid w:val="00B821EC"/>
    <w:rsid w:val="00B83109"/>
    <w:rsid w:val="00B836F2"/>
    <w:rsid w:val="00B85117"/>
    <w:rsid w:val="00B8605F"/>
    <w:rsid w:val="00B86398"/>
    <w:rsid w:val="00B873CD"/>
    <w:rsid w:val="00B87F23"/>
    <w:rsid w:val="00B9195A"/>
    <w:rsid w:val="00B92276"/>
    <w:rsid w:val="00B92E96"/>
    <w:rsid w:val="00B93137"/>
    <w:rsid w:val="00B93818"/>
    <w:rsid w:val="00B96328"/>
    <w:rsid w:val="00B964E6"/>
    <w:rsid w:val="00B96703"/>
    <w:rsid w:val="00B972C9"/>
    <w:rsid w:val="00BA02DC"/>
    <w:rsid w:val="00BA0556"/>
    <w:rsid w:val="00BA073F"/>
    <w:rsid w:val="00BA0745"/>
    <w:rsid w:val="00BA09A3"/>
    <w:rsid w:val="00BA174C"/>
    <w:rsid w:val="00BA1E64"/>
    <w:rsid w:val="00BA2BC8"/>
    <w:rsid w:val="00BA3512"/>
    <w:rsid w:val="00BA3D10"/>
    <w:rsid w:val="00BA3E87"/>
    <w:rsid w:val="00BA4F85"/>
    <w:rsid w:val="00BA5962"/>
    <w:rsid w:val="00BA7197"/>
    <w:rsid w:val="00BA7A55"/>
    <w:rsid w:val="00BB1046"/>
    <w:rsid w:val="00BB14CA"/>
    <w:rsid w:val="00BB14E5"/>
    <w:rsid w:val="00BB230B"/>
    <w:rsid w:val="00BB236A"/>
    <w:rsid w:val="00BB2AA6"/>
    <w:rsid w:val="00BB3B60"/>
    <w:rsid w:val="00BB483A"/>
    <w:rsid w:val="00BB6871"/>
    <w:rsid w:val="00BB73AE"/>
    <w:rsid w:val="00BB7481"/>
    <w:rsid w:val="00BC53A9"/>
    <w:rsid w:val="00BC54C7"/>
    <w:rsid w:val="00BC6073"/>
    <w:rsid w:val="00BC60AA"/>
    <w:rsid w:val="00BC6424"/>
    <w:rsid w:val="00BC68F1"/>
    <w:rsid w:val="00BC6CD8"/>
    <w:rsid w:val="00BC7E31"/>
    <w:rsid w:val="00BD0E0A"/>
    <w:rsid w:val="00BD11E3"/>
    <w:rsid w:val="00BD19AE"/>
    <w:rsid w:val="00BD4C8D"/>
    <w:rsid w:val="00BD7745"/>
    <w:rsid w:val="00BD7F30"/>
    <w:rsid w:val="00BE0A08"/>
    <w:rsid w:val="00BE0F31"/>
    <w:rsid w:val="00BE155C"/>
    <w:rsid w:val="00BE1B84"/>
    <w:rsid w:val="00BE22CE"/>
    <w:rsid w:val="00BE28FC"/>
    <w:rsid w:val="00BE31A7"/>
    <w:rsid w:val="00BE3939"/>
    <w:rsid w:val="00BE395C"/>
    <w:rsid w:val="00BE3DBF"/>
    <w:rsid w:val="00BE51DE"/>
    <w:rsid w:val="00BE51FD"/>
    <w:rsid w:val="00BE56C5"/>
    <w:rsid w:val="00BE7CAE"/>
    <w:rsid w:val="00BF0644"/>
    <w:rsid w:val="00BF0CF7"/>
    <w:rsid w:val="00BF1121"/>
    <w:rsid w:val="00BF11AF"/>
    <w:rsid w:val="00BF1FF0"/>
    <w:rsid w:val="00BF402E"/>
    <w:rsid w:val="00BF4DC1"/>
    <w:rsid w:val="00BF6924"/>
    <w:rsid w:val="00BF703B"/>
    <w:rsid w:val="00BF7D0F"/>
    <w:rsid w:val="00C00140"/>
    <w:rsid w:val="00C00BD9"/>
    <w:rsid w:val="00C00F75"/>
    <w:rsid w:val="00C0161A"/>
    <w:rsid w:val="00C01E17"/>
    <w:rsid w:val="00C02B43"/>
    <w:rsid w:val="00C02D81"/>
    <w:rsid w:val="00C03483"/>
    <w:rsid w:val="00C038F9"/>
    <w:rsid w:val="00C04534"/>
    <w:rsid w:val="00C04A65"/>
    <w:rsid w:val="00C053F9"/>
    <w:rsid w:val="00C05505"/>
    <w:rsid w:val="00C06257"/>
    <w:rsid w:val="00C10C90"/>
    <w:rsid w:val="00C11115"/>
    <w:rsid w:val="00C1292C"/>
    <w:rsid w:val="00C129EB"/>
    <w:rsid w:val="00C13EAE"/>
    <w:rsid w:val="00C14E7A"/>
    <w:rsid w:val="00C16FAC"/>
    <w:rsid w:val="00C17E14"/>
    <w:rsid w:val="00C20539"/>
    <w:rsid w:val="00C20E8F"/>
    <w:rsid w:val="00C21815"/>
    <w:rsid w:val="00C21819"/>
    <w:rsid w:val="00C22003"/>
    <w:rsid w:val="00C23417"/>
    <w:rsid w:val="00C23A57"/>
    <w:rsid w:val="00C240A1"/>
    <w:rsid w:val="00C24ACA"/>
    <w:rsid w:val="00C25608"/>
    <w:rsid w:val="00C2578A"/>
    <w:rsid w:val="00C266CA"/>
    <w:rsid w:val="00C26F9C"/>
    <w:rsid w:val="00C27320"/>
    <w:rsid w:val="00C3325D"/>
    <w:rsid w:val="00C33BCA"/>
    <w:rsid w:val="00C3470E"/>
    <w:rsid w:val="00C35518"/>
    <w:rsid w:val="00C35C61"/>
    <w:rsid w:val="00C36EFE"/>
    <w:rsid w:val="00C37712"/>
    <w:rsid w:val="00C42A0F"/>
    <w:rsid w:val="00C42EAC"/>
    <w:rsid w:val="00C43391"/>
    <w:rsid w:val="00C4376E"/>
    <w:rsid w:val="00C43A22"/>
    <w:rsid w:val="00C43ED0"/>
    <w:rsid w:val="00C45F5B"/>
    <w:rsid w:val="00C4741F"/>
    <w:rsid w:val="00C51BEB"/>
    <w:rsid w:val="00C51F6D"/>
    <w:rsid w:val="00C5203A"/>
    <w:rsid w:val="00C54C4C"/>
    <w:rsid w:val="00C54E5E"/>
    <w:rsid w:val="00C5502E"/>
    <w:rsid w:val="00C55C8A"/>
    <w:rsid w:val="00C56577"/>
    <w:rsid w:val="00C57211"/>
    <w:rsid w:val="00C60A99"/>
    <w:rsid w:val="00C61D78"/>
    <w:rsid w:val="00C61D82"/>
    <w:rsid w:val="00C62AB1"/>
    <w:rsid w:val="00C62B62"/>
    <w:rsid w:val="00C63805"/>
    <w:rsid w:val="00C63D38"/>
    <w:rsid w:val="00C63E4A"/>
    <w:rsid w:val="00C64133"/>
    <w:rsid w:val="00C647FC"/>
    <w:rsid w:val="00C655B6"/>
    <w:rsid w:val="00C67F35"/>
    <w:rsid w:val="00C67FA1"/>
    <w:rsid w:val="00C70253"/>
    <w:rsid w:val="00C71D3A"/>
    <w:rsid w:val="00C72057"/>
    <w:rsid w:val="00C7226A"/>
    <w:rsid w:val="00C74D4B"/>
    <w:rsid w:val="00C76752"/>
    <w:rsid w:val="00C76B21"/>
    <w:rsid w:val="00C7794C"/>
    <w:rsid w:val="00C80FE3"/>
    <w:rsid w:val="00C81401"/>
    <w:rsid w:val="00C81FA2"/>
    <w:rsid w:val="00C83D72"/>
    <w:rsid w:val="00C8513B"/>
    <w:rsid w:val="00C8593F"/>
    <w:rsid w:val="00C8659C"/>
    <w:rsid w:val="00C86715"/>
    <w:rsid w:val="00C90BEB"/>
    <w:rsid w:val="00C90F5C"/>
    <w:rsid w:val="00C922F3"/>
    <w:rsid w:val="00C924B1"/>
    <w:rsid w:val="00C929DB"/>
    <w:rsid w:val="00C9307E"/>
    <w:rsid w:val="00C931B9"/>
    <w:rsid w:val="00C932A8"/>
    <w:rsid w:val="00C93608"/>
    <w:rsid w:val="00C951AC"/>
    <w:rsid w:val="00C964D7"/>
    <w:rsid w:val="00C97559"/>
    <w:rsid w:val="00C97F71"/>
    <w:rsid w:val="00CA0F2F"/>
    <w:rsid w:val="00CA11EC"/>
    <w:rsid w:val="00CA165C"/>
    <w:rsid w:val="00CA16C7"/>
    <w:rsid w:val="00CA22D0"/>
    <w:rsid w:val="00CA4E42"/>
    <w:rsid w:val="00CA537B"/>
    <w:rsid w:val="00CA6780"/>
    <w:rsid w:val="00CA7256"/>
    <w:rsid w:val="00CB0ECB"/>
    <w:rsid w:val="00CB1D3C"/>
    <w:rsid w:val="00CB3345"/>
    <w:rsid w:val="00CB35D5"/>
    <w:rsid w:val="00CB3E3E"/>
    <w:rsid w:val="00CB40CE"/>
    <w:rsid w:val="00CB48E6"/>
    <w:rsid w:val="00CB6B96"/>
    <w:rsid w:val="00CB7EE5"/>
    <w:rsid w:val="00CC12FD"/>
    <w:rsid w:val="00CC1E58"/>
    <w:rsid w:val="00CC2187"/>
    <w:rsid w:val="00CC29EA"/>
    <w:rsid w:val="00CC2FBF"/>
    <w:rsid w:val="00CC30A0"/>
    <w:rsid w:val="00CC405A"/>
    <w:rsid w:val="00CC4196"/>
    <w:rsid w:val="00CC52D6"/>
    <w:rsid w:val="00CC5AB4"/>
    <w:rsid w:val="00CC6B36"/>
    <w:rsid w:val="00CC6BAE"/>
    <w:rsid w:val="00CC6E5C"/>
    <w:rsid w:val="00CD099E"/>
    <w:rsid w:val="00CD0EF7"/>
    <w:rsid w:val="00CD121A"/>
    <w:rsid w:val="00CD1F80"/>
    <w:rsid w:val="00CD389E"/>
    <w:rsid w:val="00CD51FB"/>
    <w:rsid w:val="00CD630E"/>
    <w:rsid w:val="00CD696B"/>
    <w:rsid w:val="00CD6F73"/>
    <w:rsid w:val="00CD6F9F"/>
    <w:rsid w:val="00CD7A3B"/>
    <w:rsid w:val="00CE299F"/>
    <w:rsid w:val="00CE2FBF"/>
    <w:rsid w:val="00CE34F5"/>
    <w:rsid w:val="00CE3673"/>
    <w:rsid w:val="00CE4529"/>
    <w:rsid w:val="00CE515C"/>
    <w:rsid w:val="00CE55A6"/>
    <w:rsid w:val="00CE65A9"/>
    <w:rsid w:val="00CE66F7"/>
    <w:rsid w:val="00CE7C74"/>
    <w:rsid w:val="00CF124C"/>
    <w:rsid w:val="00CF1C81"/>
    <w:rsid w:val="00CF1EA1"/>
    <w:rsid w:val="00CF3BC8"/>
    <w:rsid w:val="00CF3CC6"/>
    <w:rsid w:val="00CF4D84"/>
    <w:rsid w:val="00CF5449"/>
    <w:rsid w:val="00CF66C3"/>
    <w:rsid w:val="00CF7EEA"/>
    <w:rsid w:val="00D00F51"/>
    <w:rsid w:val="00D01F52"/>
    <w:rsid w:val="00D04137"/>
    <w:rsid w:val="00D056C7"/>
    <w:rsid w:val="00D06122"/>
    <w:rsid w:val="00D06B05"/>
    <w:rsid w:val="00D07201"/>
    <w:rsid w:val="00D10402"/>
    <w:rsid w:val="00D106E0"/>
    <w:rsid w:val="00D10937"/>
    <w:rsid w:val="00D10E0A"/>
    <w:rsid w:val="00D11931"/>
    <w:rsid w:val="00D133A2"/>
    <w:rsid w:val="00D14093"/>
    <w:rsid w:val="00D16B26"/>
    <w:rsid w:val="00D20956"/>
    <w:rsid w:val="00D210DE"/>
    <w:rsid w:val="00D21137"/>
    <w:rsid w:val="00D2167A"/>
    <w:rsid w:val="00D21F1E"/>
    <w:rsid w:val="00D22937"/>
    <w:rsid w:val="00D22F05"/>
    <w:rsid w:val="00D234C1"/>
    <w:rsid w:val="00D2353A"/>
    <w:rsid w:val="00D23B60"/>
    <w:rsid w:val="00D23E0F"/>
    <w:rsid w:val="00D242FE"/>
    <w:rsid w:val="00D303E7"/>
    <w:rsid w:val="00D30D1B"/>
    <w:rsid w:val="00D30EF5"/>
    <w:rsid w:val="00D3174E"/>
    <w:rsid w:val="00D319C6"/>
    <w:rsid w:val="00D327D7"/>
    <w:rsid w:val="00D32B53"/>
    <w:rsid w:val="00D33063"/>
    <w:rsid w:val="00D33375"/>
    <w:rsid w:val="00D33487"/>
    <w:rsid w:val="00D33F54"/>
    <w:rsid w:val="00D34641"/>
    <w:rsid w:val="00D353BB"/>
    <w:rsid w:val="00D353D8"/>
    <w:rsid w:val="00D36223"/>
    <w:rsid w:val="00D36B6E"/>
    <w:rsid w:val="00D41CF4"/>
    <w:rsid w:val="00D44245"/>
    <w:rsid w:val="00D45037"/>
    <w:rsid w:val="00D46026"/>
    <w:rsid w:val="00D468C1"/>
    <w:rsid w:val="00D46B54"/>
    <w:rsid w:val="00D46D99"/>
    <w:rsid w:val="00D472C3"/>
    <w:rsid w:val="00D50F24"/>
    <w:rsid w:val="00D51386"/>
    <w:rsid w:val="00D51949"/>
    <w:rsid w:val="00D519A6"/>
    <w:rsid w:val="00D53342"/>
    <w:rsid w:val="00D53B8C"/>
    <w:rsid w:val="00D54262"/>
    <w:rsid w:val="00D54662"/>
    <w:rsid w:val="00D54992"/>
    <w:rsid w:val="00D55A3C"/>
    <w:rsid w:val="00D5618F"/>
    <w:rsid w:val="00D56FEC"/>
    <w:rsid w:val="00D5764D"/>
    <w:rsid w:val="00D60328"/>
    <w:rsid w:val="00D612A6"/>
    <w:rsid w:val="00D62896"/>
    <w:rsid w:val="00D62FD8"/>
    <w:rsid w:val="00D63A10"/>
    <w:rsid w:val="00D6515D"/>
    <w:rsid w:val="00D66920"/>
    <w:rsid w:val="00D6700C"/>
    <w:rsid w:val="00D673E6"/>
    <w:rsid w:val="00D67E11"/>
    <w:rsid w:val="00D67FD5"/>
    <w:rsid w:val="00D70313"/>
    <w:rsid w:val="00D703B7"/>
    <w:rsid w:val="00D70D87"/>
    <w:rsid w:val="00D71930"/>
    <w:rsid w:val="00D71DA3"/>
    <w:rsid w:val="00D72593"/>
    <w:rsid w:val="00D72629"/>
    <w:rsid w:val="00D73364"/>
    <w:rsid w:val="00D73D7F"/>
    <w:rsid w:val="00D741AA"/>
    <w:rsid w:val="00D74E42"/>
    <w:rsid w:val="00D7650E"/>
    <w:rsid w:val="00D77662"/>
    <w:rsid w:val="00D800BA"/>
    <w:rsid w:val="00D80D1E"/>
    <w:rsid w:val="00D8104D"/>
    <w:rsid w:val="00D82559"/>
    <w:rsid w:val="00D829A6"/>
    <w:rsid w:val="00D829CC"/>
    <w:rsid w:val="00D849DF"/>
    <w:rsid w:val="00D84D9B"/>
    <w:rsid w:val="00D85287"/>
    <w:rsid w:val="00D852FD"/>
    <w:rsid w:val="00D858F2"/>
    <w:rsid w:val="00D85C2B"/>
    <w:rsid w:val="00D85E59"/>
    <w:rsid w:val="00D860D5"/>
    <w:rsid w:val="00D86488"/>
    <w:rsid w:val="00D87217"/>
    <w:rsid w:val="00D8745A"/>
    <w:rsid w:val="00D87A9B"/>
    <w:rsid w:val="00D87B6B"/>
    <w:rsid w:val="00D900EF"/>
    <w:rsid w:val="00D903C7"/>
    <w:rsid w:val="00D90AE1"/>
    <w:rsid w:val="00D911FD"/>
    <w:rsid w:val="00D915FE"/>
    <w:rsid w:val="00D918B7"/>
    <w:rsid w:val="00D936BC"/>
    <w:rsid w:val="00D9646D"/>
    <w:rsid w:val="00D96A24"/>
    <w:rsid w:val="00D9757D"/>
    <w:rsid w:val="00D97CD3"/>
    <w:rsid w:val="00DA0432"/>
    <w:rsid w:val="00DA1315"/>
    <w:rsid w:val="00DA1901"/>
    <w:rsid w:val="00DA1F21"/>
    <w:rsid w:val="00DA2717"/>
    <w:rsid w:val="00DA27DF"/>
    <w:rsid w:val="00DA2D4C"/>
    <w:rsid w:val="00DA3484"/>
    <w:rsid w:val="00DA5393"/>
    <w:rsid w:val="00DA541B"/>
    <w:rsid w:val="00DA5CC0"/>
    <w:rsid w:val="00DA659B"/>
    <w:rsid w:val="00DA7DC1"/>
    <w:rsid w:val="00DB07BB"/>
    <w:rsid w:val="00DB0BEA"/>
    <w:rsid w:val="00DB0DFD"/>
    <w:rsid w:val="00DB2140"/>
    <w:rsid w:val="00DB342E"/>
    <w:rsid w:val="00DB3C7A"/>
    <w:rsid w:val="00DB429E"/>
    <w:rsid w:val="00DB4B8D"/>
    <w:rsid w:val="00DB4C61"/>
    <w:rsid w:val="00DB596D"/>
    <w:rsid w:val="00DB5A60"/>
    <w:rsid w:val="00DB5D53"/>
    <w:rsid w:val="00DB5FB4"/>
    <w:rsid w:val="00DB6796"/>
    <w:rsid w:val="00DC0299"/>
    <w:rsid w:val="00DC0ED1"/>
    <w:rsid w:val="00DC1B0E"/>
    <w:rsid w:val="00DC376E"/>
    <w:rsid w:val="00DC3BEB"/>
    <w:rsid w:val="00DC4375"/>
    <w:rsid w:val="00DC45C6"/>
    <w:rsid w:val="00DC54DF"/>
    <w:rsid w:val="00DC5891"/>
    <w:rsid w:val="00DC5AE5"/>
    <w:rsid w:val="00DC6A04"/>
    <w:rsid w:val="00DC6B32"/>
    <w:rsid w:val="00DC6DF6"/>
    <w:rsid w:val="00DC74CE"/>
    <w:rsid w:val="00DC7EC6"/>
    <w:rsid w:val="00DC7FE5"/>
    <w:rsid w:val="00DD012C"/>
    <w:rsid w:val="00DD1FC7"/>
    <w:rsid w:val="00DD2463"/>
    <w:rsid w:val="00DD2A6B"/>
    <w:rsid w:val="00DD369A"/>
    <w:rsid w:val="00DD5C11"/>
    <w:rsid w:val="00DD5DD2"/>
    <w:rsid w:val="00DD7186"/>
    <w:rsid w:val="00DD759D"/>
    <w:rsid w:val="00DE05C8"/>
    <w:rsid w:val="00DE0CEE"/>
    <w:rsid w:val="00DE331F"/>
    <w:rsid w:val="00DE33CF"/>
    <w:rsid w:val="00DE33F4"/>
    <w:rsid w:val="00DE3D68"/>
    <w:rsid w:val="00DE3D7A"/>
    <w:rsid w:val="00DE45C7"/>
    <w:rsid w:val="00DE4AD6"/>
    <w:rsid w:val="00DE4AF0"/>
    <w:rsid w:val="00DE5694"/>
    <w:rsid w:val="00DE59FA"/>
    <w:rsid w:val="00DE5A6B"/>
    <w:rsid w:val="00DE6116"/>
    <w:rsid w:val="00DE6A98"/>
    <w:rsid w:val="00DE6F73"/>
    <w:rsid w:val="00DE79D6"/>
    <w:rsid w:val="00DF0570"/>
    <w:rsid w:val="00DF0998"/>
    <w:rsid w:val="00DF1134"/>
    <w:rsid w:val="00DF222D"/>
    <w:rsid w:val="00DF3B80"/>
    <w:rsid w:val="00DF485D"/>
    <w:rsid w:val="00DF4BFE"/>
    <w:rsid w:val="00DF4E69"/>
    <w:rsid w:val="00DF7A3D"/>
    <w:rsid w:val="00E009D8"/>
    <w:rsid w:val="00E01F66"/>
    <w:rsid w:val="00E02907"/>
    <w:rsid w:val="00E0390D"/>
    <w:rsid w:val="00E03FF3"/>
    <w:rsid w:val="00E05939"/>
    <w:rsid w:val="00E06CC6"/>
    <w:rsid w:val="00E07273"/>
    <w:rsid w:val="00E1130F"/>
    <w:rsid w:val="00E115B8"/>
    <w:rsid w:val="00E1188C"/>
    <w:rsid w:val="00E11FAC"/>
    <w:rsid w:val="00E12213"/>
    <w:rsid w:val="00E1231B"/>
    <w:rsid w:val="00E12915"/>
    <w:rsid w:val="00E12ADA"/>
    <w:rsid w:val="00E1362E"/>
    <w:rsid w:val="00E14A1E"/>
    <w:rsid w:val="00E15318"/>
    <w:rsid w:val="00E156E9"/>
    <w:rsid w:val="00E1625D"/>
    <w:rsid w:val="00E1656C"/>
    <w:rsid w:val="00E1685F"/>
    <w:rsid w:val="00E20454"/>
    <w:rsid w:val="00E20990"/>
    <w:rsid w:val="00E20C3F"/>
    <w:rsid w:val="00E20DD1"/>
    <w:rsid w:val="00E20DFD"/>
    <w:rsid w:val="00E213FF"/>
    <w:rsid w:val="00E23C37"/>
    <w:rsid w:val="00E24224"/>
    <w:rsid w:val="00E2580D"/>
    <w:rsid w:val="00E3095A"/>
    <w:rsid w:val="00E30B93"/>
    <w:rsid w:val="00E30C69"/>
    <w:rsid w:val="00E318FF"/>
    <w:rsid w:val="00E32A84"/>
    <w:rsid w:val="00E3385A"/>
    <w:rsid w:val="00E34E25"/>
    <w:rsid w:val="00E34F3B"/>
    <w:rsid w:val="00E353A9"/>
    <w:rsid w:val="00E3565C"/>
    <w:rsid w:val="00E358CB"/>
    <w:rsid w:val="00E36E28"/>
    <w:rsid w:val="00E37685"/>
    <w:rsid w:val="00E37E1E"/>
    <w:rsid w:val="00E403C6"/>
    <w:rsid w:val="00E4049F"/>
    <w:rsid w:val="00E42A94"/>
    <w:rsid w:val="00E42C2E"/>
    <w:rsid w:val="00E435A6"/>
    <w:rsid w:val="00E43911"/>
    <w:rsid w:val="00E44A26"/>
    <w:rsid w:val="00E45278"/>
    <w:rsid w:val="00E457EE"/>
    <w:rsid w:val="00E45D6F"/>
    <w:rsid w:val="00E45E80"/>
    <w:rsid w:val="00E46D21"/>
    <w:rsid w:val="00E475C0"/>
    <w:rsid w:val="00E47E9E"/>
    <w:rsid w:val="00E47F71"/>
    <w:rsid w:val="00E50087"/>
    <w:rsid w:val="00E50F51"/>
    <w:rsid w:val="00E52B1C"/>
    <w:rsid w:val="00E53030"/>
    <w:rsid w:val="00E532D8"/>
    <w:rsid w:val="00E53424"/>
    <w:rsid w:val="00E55F15"/>
    <w:rsid w:val="00E5791F"/>
    <w:rsid w:val="00E60A9C"/>
    <w:rsid w:val="00E6152F"/>
    <w:rsid w:val="00E62BB1"/>
    <w:rsid w:val="00E62DC4"/>
    <w:rsid w:val="00E635E6"/>
    <w:rsid w:val="00E6373C"/>
    <w:rsid w:val="00E63B66"/>
    <w:rsid w:val="00E64487"/>
    <w:rsid w:val="00E64B1B"/>
    <w:rsid w:val="00E65C1E"/>
    <w:rsid w:val="00E663EB"/>
    <w:rsid w:val="00E6724B"/>
    <w:rsid w:val="00E67575"/>
    <w:rsid w:val="00E67C2D"/>
    <w:rsid w:val="00E7011E"/>
    <w:rsid w:val="00E72114"/>
    <w:rsid w:val="00E72EEE"/>
    <w:rsid w:val="00E73029"/>
    <w:rsid w:val="00E73257"/>
    <w:rsid w:val="00E73715"/>
    <w:rsid w:val="00E74919"/>
    <w:rsid w:val="00E75CEE"/>
    <w:rsid w:val="00E76488"/>
    <w:rsid w:val="00E7720D"/>
    <w:rsid w:val="00E773CD"/>
    <w:rsid w:val="00E819EE"/>
    <w:rsid w:val="00E81FD0"/>
    <w:rsid w:val="00E825DF"/>
    <w:rsid w:val="00E827DD"/>
    <w:rsid w:val="00E82D41"/>
    <w:rsid w:val="00E83EF1"/>
    <w:rsid w:val="00E842D9"/>
    <w:rsid w:val="00E84333"/>
    <w:rsid w:val="00E8495B"/>
    <w:rsid w:val="00E858C8"/>
    <w:rsid w:val="00E85A0B"/>
    <w:rsid w:val="00E86FF0"/>
    <w:rsid w:val="00E877B8"/>
    <w:rsid w:val="00E90A32"/>
    <w:rsid w:val="00E90AB6"/>
    <w:rsid w:val="00E9311C"/>
    <w:rsid w:val="00E9315B"/>
    <w:rsid w:val="00E939C2"/>
    <w:rsid w:val="00E94859"/>
    <w:rsid w:val="00E94887"/>
    <w:rsid w:val="00E94909"/>
    <w:rsid w:val="00E949E5"/>
    <w:rsid w:val="00E95DAB"/>
    <w:rsid w:val="00E96C11"/>
    <w:rsid w:val="00E96DB7"/>
    <w:rsid w:val="00EA1724"/>
    <w:rsid w:val="00EA384E"/>
    <w:rsid w:val="00EA6707"/>
    <w:rsid w:val="00EA788D"/>
    <w:rsid w:val="00EB067B"/>
    <w:rsid w:val="00EB0746"/>
    <w:rsid w:val="00EB07A0"/>
    <w:rsid w:val="00EB24A5"/>
    <w:rsid w:val="00EB294D"/>
    <w:rsid w:val="00EB2C08"/>
    <w:rsid w:val="00EB2F09"/>
    <w:rsid w:val="00EB388D"/>
    <w:rsid w:val="00EB4E7D"/>
    <w:rsid w:val="00EB56B9"/>
    <w:rsid w:val="00EB59FB"/>
    <w:rsid w:val="00EB5B4D"/>
    <w:rsid w:val="00EB7CAC"/>
    <w:rsid w:val="00EC0970"/>
    <w:rsid w:val="00EC10A9"/>
    <w:rsid w:val="00EC12FF"/>
    <w:rsid w:val="00EC1C4A"/>
    <w:rsid w:val="00EC20CB"/>
    <w:rsid w:val="00EC2666"/>
    <w:rsid w:val="00EC2E99"/>
    <w:rsid w:val="00EC385A"/>
    <w:rsid w:val="00EC3A70"/>
    <w:rsid w:val="00EC3B45"/>
    <w:rsid w:val="00EC4DCE"/>
    <w:rsid w:val="00EC59F5"/>
    <w:rsid w:val="00EC5E4B"/>
    <w:rsid w:val="00EC5F8E"/>
    <w:rsid w:val="00EC5FB6"/>
    <w:rsid w:val="00EC74C2"/>
    <w:rsid w:val="00ED05E7"/>
    <w:rsid w:val="00ED0EB3"/>
    <w:rsid w:val="00ED117A"/>
    <w:rsid w:val="00ED1284"/>
    <w:rsid w:val="00ED1791"/>
    <w:rsid w:val="00ED1E20"/>
    <w:rsid w:val="00ED29A8"/>
    <w:rsid w:val="00ED33E4"/>
    <w:rsid w:val="00ED3F90"/>
    <w:rsid w:val="00ED5020"/>
    <w:rsid w:val="00EE02A8"/>
    <w:rsid w:val="00EE1048"/>
    <w:rsid w:val="00EE19BC"/>
    <w:rsid w:val="00EE3114"/>
    <w:rsid w:val="00EE40C6"/>
    <w:rsid w:val="00EE4101"/>
    <w:rsid w:val="00EE4672"/>
    <w:rsid w:val="00EE49F5"/>
    <w:rsid w:val="00EE5B70"/>
    <w:rsid w:val="00EE5D4D"/>
    <w:rsid w:val="00EE648A"/>
    <w:rsid w:val="00EE7AC8"/>
    <w:rsid w:val="00EF0A75"/>
    <w:rsid w:val="00EF0D66"/>
    <w:rsid w:val="00EF1027"/>
    <w:rsid w:val="00EF20FF"/>
    <w:rsid w:val="00EF2519"/>
    <w:rsid w:val="00EF2A30"/>
    <w:rsid w:val="00EF2E46"/>
    <w:rsid w:val="00EF42AC"/>
    <w:rsid w:val="00EF4488"/>
    <w:rsid w:val="00EF55C6"/>
    <w:rsid w:val="00EF580B"/>
    <w:rsid w:val="00EF662B"/>
    <w:rsid w:val="00EF6FD9"/>
    <w:rsid w:val="00EF71CA"/>
    <w:rsid w:val="00EF7E3E"/>
    <w:rsid w:val="00F009F6"/>
    <w:rsid w:val="00F01F7A"/>
    <w:rsid w:val="00F0205F"/>
    <w:rsid w:val="00F0273F"/>
    <w:rsid w:val="00F02EF8"/>
    <w:rsid w:val="00F055D7"/>
    <w:rsid w:val="00F05FF6"/>
    <w:rsid w:val="00F065BA"/>
    <w:rsid w:val="00F066E5"/>
    <w:rsid w:val="00F079E4"/>
    <w:rsid w:val="00F1027A"/>
    <w:rsid w:val="00F10976"/>
    <w:rsid w:val="00F10D92"/>
    <w:rsid w:val="00F123C4"/>
    <w:rsid w:val="00F12BDC"/>
    <w:rsid w:val="00F141AD"/>
    <w:rsid w:val="00F14CAF"/>
    <w:rsid w:val="00F1565D"/>
    <w:rsid w:val="00F1744C"/>
    <w:rsid w:val="00F1795F"/>
    <w:rsid w:val="00F20189"/>
    <w:rsid w:val="00F20F21"/>
    <w:rsid w:val="00F223FF"/>
    <w:rsid w:val="00F244B6"/>
    <w:rsid w:val="00F246CC"/>
    <w:rsid w:val="00F24A39"/>
    <w:rsid w:val="00F26893"/>
    <w:rsid w:val="00F304F3"/>
    <w:rsid w:val="00F30C78"/>
    <w:rsid w:val="00F30C87"/>
    <w:rsid w:val="00F3148A"/>
    <w:rsid w:val="00F32479"/>
    <w:rsid w:val="00F339C7"/>
    <w:rsid w:val="00F3439A"/>
    <w:rsid w:val="00F344E1"/>
    <w:rsid w:val="00F34BF3"/>
    <w:rsid w:val="00F34E8A"/>
    <w:rsid w:val="00F35D03"/>
    <w:rsid w:val="00F35D2C"/>
    <w:rsid w:val="00F35E23"/>
    <w:rsid w:val="00F40330"/>
    <w:rsid w:val="00F40562"/>
    <w:rsid w:val="00F40B19"/>
    <w:rsid w:val="00F41267"/>
    <w:rsid w:val="00F41769"/>
    <w:rsid w:val="00F42C78"/>
    <w:rsid w:val="00F4355A"/>
    <w:rsid w:val="00F4416E"/>
    <w:rsid w:val="00F449B3"/>
    <w:rsid w:val="00F44DEC"/>
    <w:rsid w:val="00F4516D"/>
    <w:rsid w:val="00F45517"/>
    <w:rsid w:val="00F4591C"/>
    <w:rsid w:val="00F4593C"/>
    <w:rsid w:val="00F47D85"/>
    <w:rsid w:val="00F47DFE"/>
    <w:rsid w:val="00F5001E"/>
    <w:rsid w:val="00F50036"/>
    <w:rsid w:val="00F5050A"/>
    <w:rsid w:val="00F5179A"/>
    <w:rsid w:val="00F51965"/>
    <w:rsid w:val="00F523C0"/>
    <w:rsid w:val="00F52AB1"/>
    <w:rsid w:val="00F53CF5"/>
    <w:rsid w:val="00F5512D"/>
    <w:rsid w:val="00F5576D"/>
    <w:rsid w:val="00F56328"/>
    <w:rsid w:val="00F56620"/>
    <w:rsid w:val="00F56ED2"/>
    <w:rsid w:val="00F572A8"/>
    <w:rsid w:val="00F57AFC"/>
    <w:rsid w:val="00F57C5D"/>
    <w:rsid w:val="00F57C64"/>
    <w:rsid w:val="00F60260"/>
    <w:rsid w:val="00F6229A"/>
    <w:rsid w:val="00F63467"/>
    <w:rsid w:val="00F63797"/>
    <w:rsid w:val="00F64326"/>
    <w:rsid w:val="00F648D4"/>
    <w:rsid w:val="00F65CDA"/>
    <w:rsid w:val="00F6675E"/>
    <w:rsid w:val="00F67D80"/>
    <w:rsid w:val="00F739A2"/>
    <w:rsid w:val="00F73D5A"/>
    <w:rsid w:val="00F73EB1"/>
    <w:rsid w:val="00F74D64"/>
    <w:rsid w:val="00F74F6D"/>
    <w:rsid w:val="00F75C3F"/>
    <w:rsid w:val="00F75E7D"/>
    <w:rsid w:val="00F763EC"/>
    <w:rsid w:val="00F76635"/>
    <w:rsid w:val="00F801F8"/>
    <w:rsid w:val="00F80533"/>
    <w:rsid w:val="00F808F2"/>
    <w:rsid w:val="00F82AE5"/>
    <w:rsid w:val="00F831D0"/>
    <w:rsid w:val="00F83D90"/>
    <w:rsid w:val="00F83FBB"/>
    <w:rsid w:val="00F843E5"/>
    <w:rsid w:val="00F875CC"/>
    <w:rsid w:val="00F87AD9"/>
    <w:rsid w:val="00F87D3F"/>
    <w:rsid w:val="00F907B6"/>
    <w:rsid w:val="00F916F4"/>
    <w:rsid w:val="00F918C2"/>
    <w:rsid w:val="00F92CF3"/>
    <w:rsid w:val="00F93140"/>
    <w:rsid w:val="00F936F5"/>
    <w:rsid w:val="00F957AE"/>
    <w:rsid w:val="00FA0996"/>
    <w:rsid w:val="00FA09B1"/>
    <w:rsid w:val="00FA330B"/>
    <w:rsid w:val="00FA33F4"/>
    <w:rsid w:val="00FA4F79"/>
    <w:rsid w:val="00FA53E5"/>
    <w:rsid w:val="00FA6A5E"/>
    <w:rsid w:val="00FA6C76"/>
    <w:rsid w:val="00FA76B6"/>
    <w:rsid w:val="00FB0432"/>
    <w:rsid w:val="00FB0B7C"/>
    <w:rsid w:val="00FB1098"/>
    <w:rsid w:val="00FB21FB"/>
    <w:rsid w:val="00FB2290"/>
    <w:rsid w:val="00FB26B8"/>
    <w:rsid w:val="00FB308D"/>
    <w:rsid w:val="00FB39DB"/>
    <w:rsid w:val="00FB40B4"/>
    <w:rsid w:val="00FB4258"/>
    <w:rsid w:val="00FB4B85"/>
    <w:rsid w:val="00FB4F53"/>
    <w:rsid w:val="00FB57E6"/>
    <w:rsid w:val="00FB6403"/>
    <w:rsid w:val="00FB659A"/>
    <w:rsid w:val="00FB6637"/>
    <w:rsid w:val="00FB712B"/>
    <w:rsid w:val="00FB74BC"/>
    <w:rsid w:val="00FC0B0D"/>
    <w:rsid w:val="00FC1E15"/>
    <w:rsid w:val="00FC1E88"/>
    <w:rsid w:val="00FC3C63"/>
    <w:rsid w:val="00FC4280"/>
    <w:rsid w:val="00FC457E"/>
    <w:rsid w:val="00FC4E74"/>
    <w:rsid w:val="00FC66C7"/>
    <w:rsid w:val="00FC67E5"/>
    <w:rsid w:val="00FC69C7"/>
    <w:rsid w:val="00FC6A14"/>
    <w:rsid w:val="00FC6ABF"/>
    <w:rsid w:val="00FC787B"/>
    <w:rsid w:val="00FC7DD8"/>
    <w:rsid w:val="00FD0C47"/>
    <w:rsid w:val="00FD0D60"/>
    <w:rsid w:val="00FD3B87"/>
    <w:rsid w:val="00FD40F8"/>
    <w:rsid w:val="00FD46DB"/>
    <w:rsid w:val="00FD4B3C"/>
    <w:rsid w:val="00FD4D56"/>
    <w:rsid w:val="00FD527E"/>
    <w:rsid w:val="00FD54FC"/>
    <w:rsid w:val="00FD5C11"/>
    <w:rsid w:val="00FD61F0"/>
    <w:rsid w:val="00FD6A68"/>
    <w:rsid w:val="00FD7565"/>
    <w:rsid w:val="00FD7EAC"/>
    <w:rsid w:val="00FE0D14"/>
    <w:rsid w:val="00FE1ECE"/>
    <w:rsid w:val="00FE28C9"/>
    <w:rsid w:val="00FE2EE0"/>
    <w:rsid w:val="00FE534E"/>
    <w:rsid w:val="00FE5B74"/>
    <w:rsid w:val="00FF38AA"/>
    <w:rsid w:val="00FF42DA"/>
    <w:rsid w:val="00FF589B"/>
    <w:rsid w:val="00FF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666" strokecolor="#666">
      <v:fill color="#666" color2="#ccc" angle="-45" focus="-50%" type="gradient"/>
      <v:stroke color="#666" weight="1pt"/>
      <v:shadow on="t" type="perspective" color="#7f7f7f" opacity=".5" offset="1pt" offset2="-3pt"/>
    </o:shapedefaults>
    <o:shapelayout v:ext="edit">
      <o:idmap v:ext="edit" data="2"/>
    </o:shapelayout>
  </w:shapeDefaults>
  <w:decimalSymbol w:val=","/>
  <w:listSeparator w:val=";"/>
  <w14:docId w14:val="2B2A4814"/>
  <w15:docId w15:val="{CA113C4A-CFA0-400B-A0CD-33972CB8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V4"/>
    <w:qFormat/>
    <w:rsid w:val="005737EC"/>
    <w:pPr>
      <w:spacing w:before="20" w:after="20"/>
      <w:jc w:val="both"/>
    </w:pPr>
    <w:rPr>
      <w:rFonts w:ascii="Calibri" w:eastAsia="平成明朝" w:hAnsi="Calibri"/>
      <w:sz w:val="22"/>
      <w:szCs w:val="18"/>
      <w:lang w:val="en-GB" w:eastAsia="en-US"/>
    </w:rPr>
  </w:style>
  <w:style w:type="paragraph" w:styleId="Heading1">
    <w:name w:val="heading 1"/>
    <w:aliases w:val="Heading 1 V4,1"/>
    <w:basedOn w:val="Normal"/>
    <w:next w:val="ParagraphV4"/>
    <w:qFormat/>
    <w:rsid w:val="00D86488"/>
    <w:pPr>
      <w:pageBreakBefore/>
      <w:numPr>
        <w:numId w:val="28"/>
      </w:numPr>
      <w:tabs>
        <w:tab w:val="clear" w:pos="2700"/>
      </w:tabs>
      <w:spacing w:after="240"/>
      <w:ind w:right="720"/>
      <w:jc w:val="left"/>
      <w:outlineLvl w:val="0"/>
    </w:pPr>
    <w:rPr>
      <w:rFonts w:cs="Times New Roman Bold"/>
      <w:b/>
      <w:bCs/>
      <w:caps/>
      <w:sz w:val="36"/>
    </w:rPr>
  </w:style>
  <w:style w:type="paragraph" w:styleId="Heading2">
    <w:name w:val="heading 2"/>
    <w:aliases w:val="2,h2,2Level V4,2Level"/>
    <w:basedOn w:val="ParagraphV4"/>
    <w:next w:val="Normal"/>
    <w:link w:val="Heading2Char"/>
    <w:autoRedefine/>
    <w:qFormat/>
    <w:rsid w:val="00FD61F0"/>
    <w:pPr>
      <w:keepNext/>
      <w:keepLines/>
      <w:numPr>
        <w:ilvl w:val="1"/>
        <w:numId w:val="28"/>
      </w:numPr>
      <w:tabs>
        <w:tab w:val="left" w:pos="567"/>
        <w:tab w:val="left" w:pos="709"/>
      </w:tabs>
      <w:spacing w:before="360" w:after="240"/>
      <w:ind w:right="720"/>
      <w:jc w:val="left"/>
      <w:outlineLvl w:val="1"/>
    </w:pPr>
    <w:rPr>
      <w:rFonts w:ascii="Calibri" w:hAnsi="Calibri"/>
      <w:b/>
      <w:bCs/>
      <w:iCs/>
      <w:kern w:val="32"/>
      <w:sz w:val="28"/>
      <w:szCs w:val="28"/>
      <w:lang w:val="x-none"/>
    </w:rPr>
  </w:style>
  <w:style w:type="paragraph" w:styleId="Heading3">
    <w:name w:val="heading 3"/>
    <w:aliases w:val="3,h3 V4,h3,Heading 3 Char,31,h32"/>
    <w:basedOn w:val="Normal"/>
    <w:next w:val="ParagraphV4"/>
    <w:qFormat/>
    <w:rsid w:val="00D60328"/>
    <w:pPr>
      <w:keepNext/>
      <w:numPr>
        <w:ilvl w:val="2"/>
        <w:numId w:val="28"/>
      </w:numPr>
      <w:spacing w:before="240" w:after="60"/>
      <w:outlineLvl w:val="2"/>
    </w:pPr>
    <w:rPr>
      <w:b/>
      <w:sz w:val="26"/>
    </w:rPr>
  </w:style>
  <w:style w:type="paragraph" w:styleId="Heading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Heading4Char"/>
    <w:autoRedefine/>
    <w:qFormat/>
    <w:rsid w:val="00FF7BEA"/>
    <w:pPr>
      <w:numPr>
        <w:ilvl w:val="1"/>
        <w:numId w:val="33"/>
      </w:numPr>
      <w:outlineLvl w:val="3"/>
    </w:pPr>
    <w:rPr>
      <w:lang w:val="x-none" w:eastAsia="ja-JP"/>
    </w:rPr>
  </w:style>
  <w:style w:type="paragraph" w:styleId="Heading5">
    <w:name w:val="heading 5"/>
    <w:aliases w:val="5 V4,5"/>
    <w:basedOn w:val="Heading4"/>
    <w:next w:val="Normal"/>
    <w:link w:val="Heading5Char"/>
    <w:qFormat/>
    <w:rsid w:val="00D60328"/>
    <w:pPr>
      <w:numPr>
        <w:ilvl w:val="4"/>
        <w:numId w:val="28"/>
      </w:numPr>
      <w:outlineLvl w:val="4"/>
    </w:pPr>
    <w:rPr>
      <w:lang w:val="en-GB" w:eastAsia="x-none"/>
    </w:rPr>
  </w:style>
  <w:style w:type="paragraph" w:styleId="Heading6">
    <w:name w:val="heading 6"/>
    <w:aliases w:val="Heading 6 V4,6"/>
    <w:basedOn w:val="Normal"/>
    <w:next w:val="Normal"/>
    <w:qFormat/>
    <w:rsid w:val="00D60328"/>
    <w:pPr>
      <w:keepNext/>
      <w:numPr>
        <w:ilvl w:val="5"/>
        <w:numId w:val="28"/>
      </w:numPr>
      <w:jc w:val="center"/>
      <w:outlineLvl w:val="5"/>
    </w:pPr>
    <w:rPr>
      <w:b/>
      <w:lang w:val="en-US"/>
    </w:rPr>
  </w:style>
  <w:style w:type="paragraph" w:styleId="Heading7">
    <w:name w:val="heading 7"/>
    <w:aliases w:val="Heading 7 V4,7"/>
    <w:basedOn w:val="Normal"/>
    <w:next w:val="Normal"/>
    <w:qFormat/>
    <w:rsid w:val="00D60328"/>
    <w:pPr>
      <w:numPr>
        <w:ilvl w:val="6"/>
        <w:numId w:val="28"/>
      </w:numPr>
      <w:tabs>
        <w:tab w:val="left" w:pos="8640"/>
        <w:tab w:val="left" w:pos="9504"/>
        <w:tab w:val="left" w:pos="10368"/>
        <w:tab w:val="left" w:pos="11232"/>
        <w:tab w:val="left" w:pos="12096"/>
        <w:tab w:val="left" w:pos="12960"/>
      </w:tabs>
      <w:spacing w:before="240" w:after="60"/>
      <w:outlineLvl w:val="6"/>
    </w:pPr>
    <w:rPr>
      <w:rFonts w:ascii="Helvetica" w:eastAsia="Times New Roman" w:hAnsi="Helvetica"/>
      <w:lang w:val="en-US"/>
    </w:rPr>
  </w:style>
  <w:style w:type="paragraph" w:styleId="Heading8">
    <w:name w:val="heading 8"/>
    <w:aliases w:val="8 V4,8"/>
    <w:basedOn w:val="Normal"/>
    <w:next w:val="Normal"/>
    <w:qFormat/>
    <w:rsid w:val="00D60328"/>
    <w:pPr>
      <w:numPr>
        <w:ilvl w:val="7"/>
        <w:numId w:val="28"/>
      </w:numPr>
      <w:tabs>
        <w:tab w:val="left" w:pos="8640"/>
        <w:tab w:val="left" w:pos="9504"/>
        <w:tab w:val="left" w:pos="10368"/>
        <w:tab w:val="left" w:pos="11232"/>
        <w:tab w:val="left" w:pos="12096"/>
        <w:tab w:val="left" w:pos="12960"/>
      </w:tabs>
      <w:spacing w:before="240" w:after="60"/>
      <w:outlineLvl w:val="7"/>
    </w:pPr>
    <w:rPr>
      <w:rFonts w:ascii="Helvetica" w:eastAsia="Times New Roman" w:hAnsi="Helvetica"/>
      <w:i/>
      <w:lang w:val="en-US"/>
    </w:rPr>
  </w:style>
  <w:style w:type="paragraph" w:styleId="Heading9">
    <w:name w:val="heading 9"/>
    <w:aliases w:val="Heading 9 V4,9"/>
    <w:basedOn w:val="Normal"/>
    <w:qFormat/>
    <w:rsid w:val="00D60328"/>
    <w:pPr>
      <w:numPr>
        <w:ilvl w:val="8"/>
        <w:numId w:val="28"/>
      </w:numPr>
      <w:tabs>
        <w:tab w:val="left" w:pos="8640"/>
        <w:tab w:val="left" w:pos="9504"/>
        <w:tab w:val="left" w:pos="10368"/>
        <w:tab w:val="left" w:pos="11232"/>
        <w:tab w:val="left" w:pos="12096"/>
        <w:tab w:val="left" w:pos="12960"/>
      </w:tabs>
      <w:spacing w:before="240" w:after="60"/>
      <w:outlineLvl w:val="8"/>
    </w:pPr>
    <w:rPr>
      <w:rFonts w:ascii="Helvetica" w:eastAsia="Times New Roman" w:hAnsi="Helvetica"/>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ITLEV4">
    <w:name w:val="BOOK TITLE V4"/>
    <w:basedOn w:val="Normal"/>
    <w:autoRedefine/>
    <w:rsid w:val="00B76FC3"/>
    <w:pPr>
      <w:jc w:val="center"/>
    </w:pPr>
    <w:rPr>
      <w:b/>
      <w:bCs/>
      <w:sz w:val="44"/>
      <w:szCs w:val="44"/>
    </w:rPr>
  </w:style>
  <w:style w:type="paragraph" w:customStyle="1" w:styleId="CENTXTBOLD16PARAV4">
    <w:name w:val="CEN TXT BOLD16 PARA V4"/>
    <w:basedOn w:val="Normal"/>
    <w:link w:val="CENTXTBOLD16PARAV4Char"/>
    <w:autoRedefine/>
    <w:rsid w:val="0064489F"/>
    <w:pPr>
      <w:jc w:val="center"/>
    </w:pPr>
    <w:rPr>
      <w:rFonts w:ascii="Arial" w:hAnsi="Arial"/>
      <w:b/>
      <w:bCs/>
      <w:sz w:val="32"/>
      <w:szCs w:val="32"/>
    </w:rPr>
  </w:style>
  <w:style w:type="paragraph" w:customStyle="1" w:styleId="CENTXTPARAV4">
    <w:name w:val="CEN TXT PARA V4"/>
    <w:basedOn w:val="Normal"/>
    <w:autoRedefine/>
    <w:rsid w:val="00FC4280"/>
    <w:pPr>
      <w:spacing w:before="120" w:after="120"/>
      <w:jc w:val="center"/>
    </w:pPr>
  </w:style>
  <w:style w:type="character" w:customStyle="1" w:styleId="CENTXTBOLD16PARAV4Char">
    <w:name w:val="CEN TXT BOLD16 PARA V4 Char"/>
    <w:link w:val="CENTXTBOLD16PARAV4"/>
    <w:rsid w:val="0064489F"/>
    <w:rPr>
      <w:rFonts w:ascii="Arial" w:eastAsia="平成明朝" w:hAnsi="Arial"/>
      <w:b/>
      <w:bCs/>
      <w:sz w:val="32"/>
      <w:szCs w:val="32"/>
      <w:lang w:val="en-GB" w:eastAsia="en-US" w:bidi="ar-SA"/>
    </w:rPr>
  </w:style>
  <w:style w:type="paragraph" w:customStyle="1" w:styleId="BULLETDARKL1v4">
    <w:name w:val="BULLET DARK L1 v4"/>
    <w:basedOn w:val="Normal"/>
    <w:link w:val="BULLETDARKL1v4Char"/>
    <w:autoRedefine/>
    <w:rsid w:val="00252B97"/>
    <w:pPr>
      <w:numPr>
        <w:numId w:val="2"/>
      </w:numPr>
      <w:spacing w:before="120" w:after="120"/>
      <w:ind w:left="357" w:hanging="357"/>
    </w:pPr>
    <w:rPr>
      <w:lang w:eastAsia="x-none"/>
    </w:rPr>
  </w:style>
  <w:style w:type="character" w:customStyle="1" w:styleId="Heading5Char">
    <w:name w:val="Heading 5 Char"/>
    <w:aliases w:val="5 V4 Char,5 Char"/>
    <w:link w:val="Heading5"/>
    <w:rsid w:val="00D60328"/>
    <w:rPr>
      <w:rFonts w:ascii="Calibri" w:eastAsia="平成明朝" w:hAnsi="Calibri"/>
      <w:sz w:val="22"/>
      <w:szCs w:val="18"/>
      <w:lang w:val="en-GB" w:eastAsia="x-none"/>
    </w:rPr>
  </w:style>
  <w:style w:type="character" w:customStyle="1" w:styleId="Heading4Char">
    <w:name w:val="Heading 4 Char"/>
    <w:aliases w:val="4 Char,h4 Char,. (A.) Char,Sub SubHeading Char,bulletext Char,Sub SubHeading1 Char,Sub SubHeading2 Char,Sub SubHeading3 Char,Sub SubHeading11 Char,Sub SubHeading21 Char,Sub SubHeading4 Char,Sub SubHeading12 Char,Sub SubHeading22 Char"/>
    <w:link w:val="Heading4"/>
    <w:rsid w:val="00FF7BEA"/>
    <w:rPr>
      <w:rFonts w:ascii="Calibri" w:eastAsia="平成明朝" w:hAnsi="Calibri"/>
      <w:sz w:val="22"/>
      <w:szCs w:val="18"/>
      <w:lang w:val="x-none" w:eastAsia="ja-JP"/>
    </w:rPr>
  </w:style>
  <w:style w:type="paragraph" w:customStyle="1" w:styleId="RD-REFDOCv4">
    <w:name w:val="RD-REF DOC  v4"/>
    <w:basedOn w:val="Normal"/>
    <w:rsid w:val="00564E67"/>
    <w:pPr>
      <w:numPr>
        <w:numId w:val="9"/>
      </w:numPr>
      <w:spacing w:before="120" w:after="120"/>
    </w:pPr>
  </w:style>
  <w:style w:type="paragraph" w:styleId="Footer">
    <w:name w:val="footer"/>
    <w:basedOn w:val="Normal"/>
    <w:link w:val="FooterChar"/>
    <w:uiPriority w:val="99"/>
    <w:unhideWhenUsed/>
    <w:rsid w:val="006B192B"/>
    <w:pPr>
      <w:tabs>
        <w:tab w:val="center" w:pos="4513"/>
        <w:tab w:val="right" w:pos="9026"/>
      </w:tabs>
    </w:pPr>
    <w:rPr>
      <w:rFonts w:ascii="Arial" w:hAnsi="Arial"/>
      <w:sz w:val="20"/>
      <w:szCs w:val="20"/>
      <w:lang w:val="x-none"/>
    </w:rPr>
  </w:style>
  <w:style w:type="paragraph" w:styleId="TOC1">
    <w:name w:val="toc 1"/>
    <w:aliases w:val="TOC 1v4"/>
    <w:basedOn w:val="Normal"/>
    <w:next w:val="Normal"/>
    <w:autoRedefine/>
    <w:uiPriority w:val="39"/>
    <w:rsid w:val="00316354"/>
    <w:pPr>
      <w:tabs>
        <w:tab w:val="left" w:pos="480"/>
        <w:tab w:val="right" w:leader="dot" w:pos="9360"/>
      </w:tabs>
      <w:spacing w:before="120" w:after="120" w:line="320" w:lineRule="atLeast"/>
    </w:pPr>
    <w:rPr>
      <w:rFonts w:cs="Times New Roman Bold"/>
      <w:b/>
      <w:caps/>
    </w:rPr>
  </w:style>
  <w:style w:type="paragraph" w:styleId="TOC2">
    <w:name w:val="toc 2"/>
    <w:aliases w:val="TOC 2 v4"/>
    <w:basedOn w:val="Normal"/>
    <w:next w:val="Normal"/>
    <w:autoRedefine/>
    <w:uiPriority w:val="39"/>
    <w:rsid w:val="00FA64FC"/>
    <w:pPr>
      <w:tabs>
        <w:tab w:val="left" w:pos="720"/>
        <w:tab w:val="right" w:leader="dot" w:pos="9360"/>
      </w:tabs>
      <w:spacing w:before="80" w:after="80"/>
      <w:ind w:left="199"/>
    </w:pPr>
    <w:rPr>
      <w:b/>
    </w:rPr>
  </w:style>
  <w:style w:type="paragraph" w:styleId="TOC3">
    <w:name w:val="toc 3"/>
    <w:aliases w:val="TOC 3 v4"/>
    <w:basedOn w:val="Normal"/>
    <w:next w:val="Normal"/>
    <w:autoRedefine/>
    <w:uiPriority w:val="39"/>
    <w:rsid w:val="0079582D"/>
    <w:pPr>
      <w:tabs>
        <w:tab w:val="left" w:pos="1080"/>
        <w:tab w:val="left" w:pos="1440"/>
        <w:tab w:val="right" w:leader="dot" w:pos="9360"/>
      </w:tabs>
      <w:ind w:left="397"/>
    </w:pPr>
    <w:rPr>
      <w:iCs/>
      <w:noProof/>
      <w:szCs w:val="24"/>
    </w:rPr>
  </w:style>
  <w:style w:type="paragraph" w:styleId="Header">
    <w:name w:val="header"/>
    <w:basedOn w:val="Normal"/>
    <w:link w:val="HeaderChar"/>
    <w:uiPriority w:val="99"/>
    <w:unhideWhenUsed/>
    <w:rsid w:val="00E30B93"/>
    <w:pPr>
      <w:tabs>
        <w:tab w:val="center" w:pos="4513"/>
        <w:tab w:val="right" w:pos="9026"/>
      </w:tabs>
    </w:pPr>
    <w:rPr>
      <w:rFonts w:ascii="Arial" w:hAnsi="Arial"/>
      <w:sz w:val="20"/>
      <w:szCs w:val="20"/>
      <w:lang w:val="x-none"/>
    </w:rPr>
  </w:style>
  <w:style w:type="paragraph" w:customStyle="1" w:styleId="TOCTitleV4">
    <w:name w:val="TOC Title V4"/>
    <w:basedOn w:val="Normal"/>
    <w:autoRedefine/>
    <w:rsid w:val="004B5557"/>
    <w:pPr>
      <w:pageBreakBefore/>
      <w:spacing w:after="120"/>
      <w:jc w:val="center"/>
    </w:pPr>
    <w:rPr>
      <w:b/>
      <w:bCs/>
      <w:sz w:val="28"/>
      <w:szCs w:val="44"/>
    </w:rPr>
  </w:style>
  <w:style w:type="character" w:customStyle="1" w:styleId="FooterChar">
    <w:name w:val="Footer Char"/>
    <w:link w:val="Footer"/>
    <w:uiPriority w:val="99"/>
    <w:rsid w:val="006B192B"/>
    <w:rPr>
      <w:rFonts w:ascii="Arial" w:eastAsia="平成明朝" w:hAnsi="Arial"/>
      <w:lang w:eastAsia="en-US"/>
    </w:rPr>
  </w:style>
  <w:style w:type="paragraph" w:customStyle="1" w:styleId="BULLETEMPTYL2V4">
    <w:name w:val="BULLET EMPTY  L2 V4"/>
    <w:basedOn w:val="Normal"/>
    <w:link w:val="BULLETEMPTYL2V4Char"/>
    <w:autoRedefine/>
    <w:rsid w:val="00C8513B"/>
    <w:pPr>
      <w:numPr>
        <w:numId w:val="5"/>
      </w:numPr>
      <w:spacing w:before="120" w:after="120"/>
      <w:jc w:val="left"/>
    </w:pPr>
    <w:rPr>
      <w:lang w:eastAsia="x-none"/>
    </w:rPr>
  </w:style>
  <w:style w:type="character" w:customStyle="1" w:styleId="HeaderChar">
    <w:name w:val="Header Char"/>
    <w:link w:val="Header"/>
    <w:uiPriority w:val="99"/>
    <w:rsid w:val="00E30B93"/>
    <w:rPr>
      <w:rFonts w:ascii="Arial" w:eastAsia="平成明朝" w:hAnsi="Arial"/>
      <w:lang w:eastAsia="en-US"/>
    </w:rPr>
  </w:style>
  <w:style w:type="paragraph" w:styleId="TOC4">
    <w:name w:val="toc 4"/>
    <w:basedOn w:val="Normal"/>
    <w:next w:val="Normal"/>
    <w:link w:val="TOC4Char"/>
    <w:autoRedefine/>
    <w:rsid w:val="0079582D"/>
    <w:pPr>
      <w:ind w:left="720"/>
      <w:jc w:val="left"/>
    </w:pPr>
    <w:rPr>
      <w:rFonts w:ascii="Arial" w:hAnsi="Arial"/>
      <w:sz w:val="20"/>
      <w:szCs w:val="24"/>
    </w:rPr>
  </w:style>
  <w:style w:type="character" w:styleId="FootnoteReference">
    <w:name w:val="footnote reference"/>
    <w:semiHidden/>
    <w:rsid w:val="00E358BF"/>
    <w:rPr>
      <w:position w:val="6"/>
      <w:sz w:val="16"/>
    </w:rPr>
  </w:style>
  <w:style w:type="paragraph" w:styleId="FootnoteText">
    <w:name w:val="footnote text"/>
    <w:basedOn w:val="Normal"/>
    <w:semiHidden/>
    <w:rsid w:val="00E358BF"/>
    <w:pPr>
      <w:jc w:val="left"/>
    </w:pPr>
  </w:style>
  <w:style w:type="paragraph" w:customStyle="1" w:styleId="TEBLETXTLEFTPARAV4">
    <w:name w:val="TEBLE TXT LEFT PARA V4"/>
    <w:basedOn w:val="Normal"/>
    <w:autoRedefine/>
    <w:qFormat/>
    <w:rsid w:val="00D900EF"/>
    <w:pPr>
      <w:spacing w:before="0" w:after="0"/>
      <w:jc w:val="left"/>
    </w:pPr>
  </w:style>
  <w:style w:type="paragraph" w:styleId="TOC5">
    <w:name w:val="toc 5"/>
    <w:basedOn w:val="Normal"/>
    <w:next w:val="Normal"/>
    <w:autoRedefine/>
    <w:uiPriority w:val="39"/>
    <w:unhideWhenUsed/>
    <w:rsid w:val="003F1093"/>
    <w:pPr>
      <w:spacing w:before="0" w:after="100" w:line="276" w:lineRule="auto"/>
      <w:ind w:left="880"/>
      <w:jc w:val="left"/>
    </w:pPr>
    <w:rPr>
      <w:rFonts w:eastAsia="Times New Roman"/>
      <w:szCs w:val="22"/>
      <w:lang w:eastAsia="en-GB"/>
    </w:rPr>
  </w:style>
  <w:style w:type="paragraph" w:styleId="TOC6">
    <w:name w:val="toc 6"/>
    <w:basedOn w:val="Normal"/>
    <w:next w:val="Normal"/>
    <w:autoRedefine/>
    <w:uiPriority w:val="39"/>
    <w:unhideWhenUsed/>
    <w:rsid w:val="003F1093"/>
    <w:pPr>
      <w:spacing w:before="0" w:after="100" w:line="276" w:lineRule="auto"/>
      <w:ind w:left="1100"/>
      <w:jc w:val="left"/>
    </w:pPr>
    <w:rPr>
      <w:rFonts w:eastAsia="Times New Roman"/>
      <w:szCs w:val="22"/>
      <w:lang w:eastAsia="en-GB"/>
    </w:rPr>
  </w:style>
  <w:style w:type="paragraph" w:styleId="TOC7">
    <w:name w:val="toc 7"/>
    <w:basedOn w:val="Normal"/>
    <w:next w:val="Normal"/>
    <w:autoRedefine/>
    <w:uiPriority w:val="39"/>
    <w:unhideWhenUsed/>
    <w:rsid w:val="003F1093"/>
    <w:pPr>
      <w:spacing w:before="0" w:after="100" w:line="276" w:lineRule="auto"/>
      <w:ind w:left="1320"/>
      <w:jc w:val="left"/>
    </w:pPr>
    <w:rPr>
      <w:rFonts w:eastAsia="Times New Roman"/>
      <w:szCs w:val="22"/>
      <w:lang w:eastAsia="en-GB"/>
    </w:rPr>
  </w:style>
  <w:style w:type="paragraph" w:styleId="TOC8">
    <w:name w:val="toc 8"/>
    <w:basedOn w:val="Normal"/>
    <w:next w:val="Normal"/>
    <w:autoRedefine/>
    <w:uiPriority w:val="39"/>
    <w:unhideWhenUsed/>
    <w:rsid w:val="003F1093"/>
    <w:pPr>
      <w:spacing w:before="0" w:after="100" w:line="276" w:lineRule="auto"/>
      <w:ind w:left="1540"/>
      <w:jc w:val="left"/>
    </w:pPr>
    <w:rPr>
      <w:rFonts w:eastAsia="Times New Roman"/>
      <w:szCs w:val="22"/>
      <w:lang w:eastAsia="en-GB"/>
    </w:rPr>
  </w:style>
  <w:style w:type="paragraph" w:styleId="TOC9">
    <w:name w:val="toc 9"/>
    <w:basedOn w:val="Normal"/>
    <w:next w:val="Normal"/>
    <w:autoRedefine/>
    <w:uiPriority w:val="39"/>
    <w:unhideWhenUsed/>
    <w:rsid w:val="003F1093"/>
    <w:pPr>
      <w:spacing w:before="0" w:after="100" w:line="276" w:lineRule="auto"/>
      <w:ind w:left="1760"/>
      <w:jc w:val="left"/>
    </w:pPr>
    <w:rPr>
      <w:rFonts w:eastAsia="Times New Roman"/>
      <w:szCs w:val="22"/>
      <w:lang w:eastAsia="en-GB"/>
    </w:rPr>
  </w:style>
  <w:style w:type="character" w:styleId="Hyperlink">
    <w:name w:val="Hyperlink"/>
    <w:aliases w:val="HYPERLINK V4"/>
    <w:uiPriority w:val="99"/>
    <w:rsid w:val="0079582D"/>
    <w:rPr>
      <w:color w:val="0000FF"/>
      <w:u w:val="single"/>
    </w:rPr>
  </w:style>
  <w:style w:type="character" w:styleId="CommentReference">
    <w:name w:val="annotation reference"/>
    <w:rsid w:val="00E358BF"/>
    <w:rPr>
      <w:sz w:val="16"/>
    </w:rPr>
  </w:style>
  <w:style w:type="paragraph" w:styleId="CommentText">
    <w:name w:val="annotation text"/>
    <w:basedOn w:val="Normal"/>
    <w:link w:val="CommentTextChar"/>
    <w:uiPriority w:val="99"/>
    <w:rsid w:val="00E358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pPr>
    <w:rPr>
      <w:rFonts w:eastAsia="Times"/>
      <w:lang w:eastAsia="x-none"/>
    </w:rPr>
  </w:style>
  <w:style w:type="character" w:styleId="FollowedHyperlink">
    <w:name w:val="FollowedHyperlink"/>
    <w:uiPriority w:val="99"/>
    <w:semiHidden/>
    <w:unhideWhenUsed/>
    <w:rsid w:val="00FD0D60"/>
    <w:rPr>
      <w:color w:val="800080"/>
      <w:u w:val="single"/>
    </w:rPr>
  </w:style>
  <w:style w:type="paragraph" w:customStyle="1" w:styleId="BOLDBULLETV4">
    <w:name w:val="BOLD BULLET V4"/>
    <w:basedOn w:val="GLOSSARYv4"/>
    <w:autoRedefine/>
    <w:qFormat/>
    <w:rsid w:val="0094602E"/>
    <w:rPr>
      <w:b/>
    </w:rPr>
  </w:style>
  <w:style w:type="numbering" w:customStyle="1" w:styleId="StyleNumbered">
    <w:name w:val="Style Numbered"/>
    <w:basedOn w:val="NoList"/>
    <w:rsid w:val="0079582D"/>
    <w:pPr>
      <w:numPr>
        <w:numId w:val="3"/>
      </w:numPr>
    </w:pPr>
  </w:style>
  <w:style w:type="paragraph" w:customStyle="1" w:styleId="BULLETDARKL1ALLV4">
    <w:name w:val="BULLET DARK L1 ALL V4"/>
    <w:basedOn w:val="ParagraphV4"/>
    <w:autoRedefine/>
    <w:qFormat/>
    <w:rsid w:val="00947AF2"/>
    <w:pPr>
      <w:numPr>
        <w:numId w:val="25"/>
      </w:numPr>
      <w:ind w:left="426" w:hanging="426"/>
    </w:pPr>
    <w:rPr>
      <w:b/>
    </w:rPr>
  </w:style>
  <w:style w:type="paragraph" w:customStyle="1" w:styleId="CENTXTBOLD10PARAV4">
    <w:name w:val="CEN TXT BOLD 10 PARA V4"/>
    <w:basedOn w:val="Normal"/>
    <w:autoRedefine/>
    <w:qFormat/>
    <w:rsid w:val="009A78C0"/>
    <w:pPr>
      <w:jc w:val="center"/>
    </w:pPr>
    <w:rPr>
      <w:b/>
    </w:rPr>
  </w:style>
  <w:style w:type="paragraph" w:customStyle="1" w:styleId="NUML2V4">
    <w:name w:val="NUM L2 V4"/>
    <w:basedOn w:val="BULLETEMPTYL2V4"/>
    <w:autoRedefine/>
    <w:qFormat/>
    <w:rsid w:val="00C8513B"/>
    <w:pPr>
      <w:numPr>
        <w:numId w:val="26"/>
      </w:numPr>
      <w:ind w:left="697" w:hanging="357"/>
      <w:jc w:val="both"/>
    </w:pPr>
  </w:style>
  <w:style w:type="paragraph" w:customStyle="1" w:styleId="GLOSSARYv4">
    <w:name w:val="GLOSSARY v4"/>
    <w:basedOn w:val="Normal"/>
    <w:autoRedefine/>
    <w:rsid w:val="000B1189"/>
    <w:pPr>
      <w:numPr>
        <w:numId w:val="6"/>
      </w:numPr>
      <w:spacing w:before="120" w:after="240"/>
    </w:pPr>
  </w:style>
  <w:style w:type="paragraph" w:customStyle="1" w:styleId="TABLETXT8V4">
    <w:name w:val="TABLE TXT8 V4"/>
    <w:basedOn w:val="Normal"/>
    <w:autoRedefine/>
    <w:qFormat/>
    <w:rsid w:val="000C480F"/>
    <w:pPr>
      <w:spacing w:before="120" w:after="120"/>
      <w:jc w:val="left"/>
    </w:pPr>
    <w:rPr>
      <w:sz w:val="16"/>
    </w:rPr>
  </w:style>
  <w:style w:type="paragraph" w:styleId="DocumentMap">
    <w:name w:val="Document Map"/>
    <w:basedOn w:val="Normal"/>
    <w:semiHidden/>
    <w:rsid w:val="00E358BF"/>
    <w:pPr>
      <w:shd w:val="clear" w:color="auto" w:fill="000080"/>
    </w:pPr>
    <w:rPr>
      <w:rFonts w:ascii="Tahoma" w:hAnsi="Tahoma"/>
    </w:rPr>
  </w:style>
  <w:style w:type="paragraph" w:customStyle="1" w:styleId="TABLETXT8BOLDV4">
    <w:name w:val="TABLE TXT8 BOLD V4"/>
    <w:basedOn w:val="TABLETXT8V4"/>
    <w:next w:val="TABLETXTCENPARAv4"/>
    <w:autoRedefine/>
    <w:qFormat/>
    <w:rsid w:val="000C480F"/>
    <w:rPr>
      <w:b/>
    </w:rPr>
  </w:style>
  <w:style w:type="paragraph" w:customStyle="1" w:styleId="psubhead4cmt">
    <w:name w:val="psubhead4cmt"/>
    <w:basedOn w:val="Normal"/>
    <w:rsid w:val="008808EC"/>
    <w:pPr>
      <w:spacing w:before="100" w:beforeAutospacing="1" w:after="100" w:afterAutospacing="1"/>
      <w:jc w:val="left"/>
    </w:pPr>
    <w:rPr>
      <w:rFonts w:ascii="Times New Roman" w:eastAsia="Times New Roman" w:hAnsi="Times New Roman"/>
      <w:sz w:val="24"/>
      <w:szCs w:val="24"/>
      <w:lang w:eastAsia="en-GB"/>
    </w:rPr>
  </w:style>
  <w:style w:type="paragraph" w:customStyle="1" w:styleId="text">
    <w:name w:val="text"/>
    <w:rsid w:val="00D30EF5"/>
    <w:pPr>
      <w:spacing w:before="60"/>
      <w:ind w:firstLine="851"/>
      <w:jc w:val="both"/>
    </w:pPr>
    <w:rPr>
      <w:rFonts w:ascii="Times" w:eastAsia="Times New Roman" w:hAnsi="Times"/>
      <w:sz w:val="24"/>
      <w:lang w:val="en-GB" w:eastAsia="en-US"/>
    </w:rPr>
  </w:style>
  <w:style w:type="paragraph" w:customStyle="1" w:styleId="paragraph">
    <w:name w:val="paragraph"/>
    <w:rsid w:val="001861F5"/>
    <w:pPr>
      <w:spacing w:before="80" w:after="40"/>
      <w:ind w:left="851"/>
      <w:jc w:val="both"/>
    </w:pPr>
    <w:rPr>
      <w:rFonts w:ascii="Times" w:eastAsia="Times New Roman" w:hAnsi="Times"/>
      <w:color w:val="000000"/>
      <w:sz w:val="24"/>
      <w:lang w:val="en-GB" w:eastAsia="en-US"/>
    </w:rPr>
  </w:style>
  <w:style w:type="paragraph" w:customStyle="1" w:styleId="Bulist">
    <w:name w:val="Bulist"/>
    <w:rsid w:val="001861F5"/>
    <w:pPr>
      <w:numPr>
        <w:numId w:val="27"/>
      </w:numPr>
      <w:tabs>
        <w:tab w:val="clear" w:pos="360"/>
        <w:tab w:val="left" w:pos="1276"/>
      </w:tabs>
      <w:spacing w:before="40"/>
      <w:ind w:left="1276" w:hanging="425"/>
      <w:jc w:val="both"/>
    </w:pPr>
    <w:rPr>
      <w:rFonts w:ascii="Times" w:eastAsia="Times New Roman" w:hAnsi="Times"/>
      <w:sz w:val="24"/>
      <w:lang w:val="en-GB" w:eastAsia="en-US"/>
    </w:rPr>
  </w:style>
  <w:style w:type="paragraph" w:styleId="Caption">
    <w:name w:val="caption"/>
    <w:next w:val="Normal"/>
    <w:qFormat/>
    <w:rsid w:val="001861F5"/>
    <w:pPr>
      <w:spacing w:before="120" w:after="120"/>
      <w:jc w:val="center"/>
    </w:pPr>
    <w:rPr>
      <w:rFonts w:ascii="Times" w:eastAsia="Times New Roman" w:hAnsi="Times"/>
      <w:b/>
      <w:lang w:val="en-GB" w:eastAsia="en-US"/>
    </w:rPr>
  </w:style>
  <w:style w:type="paragraph" w:customStyle="1" w:styleId="StyleHeading44h4ASubSubHeadingbulletextSubSubHeading">
    <w:name w:val="Style Heading 44h4. (A.)Sub SubHeadingbulletextSub SubHeading..."/>
    <w:basedOn w:val="Heading4"/>
    <w:rsid w:val="00D60328"/>
    <w:pPr>
      <w:numPr>
        <w:ilvl w:val="3"/>
        <w:numId w:val="28"/>
      </w:numPr>
      <w:spacing w:before="160" w:after="40"/>
      <w:jc w:val="left"/>
    </w:pPr>
    <w:rPr>
      <w:b/>
    </w:rPr>
  </w:style>
  <w:style w:type="paragraph" w:customStyle="1" w:styleId="BullterforinrefV4">
    <w:name w:val="Bullter for in ref V4"/>
    <w:basedOn w:val="Normal"/>
    <w:rsid w:val="00D60328"/>
    <w:pPr>
      <w:numPr>
        <w:numId w:val="29"/>
      </w:numPr>
    </w:pPr>
  </w:style>
  <w:style w:type="paragraph" w:styleId="ListBullet3">
    <w:name w:val="List Bullet 3"/>
    <w:basedOn w:val="Normal"/>
    <w:rsid w:val="001F5EAE"/>
    <w:pPr>
      <w:numPr>
        <w:numId w:val="30"/>
      </w:numPr>
    </w:pPr>
  </w:style>
  <w:style w:type="paragraph" w:customStyle="1" w:styleId="ListNo">
    <w:name w:val="ListNo"/>
    <w:rsid w:val="00150AE1"/>
    <w:pPr>
      <w:numPr>
        <w:numId w:val="32"/>
      </w:numPr>
      <w:spacing w:before="90" w:after="45"/>
      <w:jc w:val="both"/>
    </w:pPr>
    <w:rPr>
      <w:rFonts w:ascii="Times" w:eastAsia="Times New Roman" w:hAnsi="Times"/>
      <w:sz w:val="24"/>
      <w:lang w:val="en-GB" w:eastAsia="en-US"/>
    </w:rPr>
  </w:style>
  <w:style w:type="paragraph" w:customStyle="1" w:styleId="sublist">
    <w:name w:val="sublist"/>
    <w:rsid w:val="00150AE1"/>
    <w:pPr>
      <w:numPr>
        <w:numId w:val="31"/>
      </w:numPr>
      <w:tabs>
        <w:tab w:val="left" w:pos="1701"/>
      </w:tabs>
      <w:spacing w:before="20"/>
      <w:jc w:val="both"/>
    </w:pPr>
    <w:rPr>
      <w:rFonts w:ascii="Times" w:eastAsia="Times New Roman" w:hAnsi="Times"/>
      <w:sz w:val="24"/>
      <w:lang w:val="en-GB" w:eastAsia="en-US"/>
    </w:rPr>
  </w:style>
  <w:style w:type="paragraph" w:styleId="ListNumber">
    <w:name w:val="List Number"/>
    <w:basedOn w:val="Normal"/>
    <w:rsid w:val="0025127A"/>
    <w:pPr>
      <w:numPr>
        <w:numId w:val="36"/>
      </w:numPr>
    </w:pPr>
  </w:style>
  <w:style w:type="paragraph" w:styleId="ListContinue2">
    <w:name w:val="List Continue 2"/>
    <w:basedOn w:val="Normal"/>
    <w:rsid w:val="0025127A"/>
    <w:pPr>
      <w:spacing w:after="120"/>
      <w:ind w:left="566"/>
    </w:pPr>
  </w:style>
  <w:style w:type="paragraph" w:styleId="ListNumber2">
    <w:name w:val="List Number 2"/>
    <w:basedOn w:val="Normal"/>
    <w:rsid w:val="0025127A"/>
    <w:pPr>
      <w:numPr>
        <w:numId w:val="37"/>
      </w:numPr>
    </w:pPr>
  </w:style>
  <w:style w:type="paragraph" w:styleId="ListContinue">
    <w:name w:val="List Continue"/>
    <w:basedOn w:val="Normal"/>
    <w:rsid w:val="00B34A2A"/>
    <w:pPr>
      <w:spacing w:after="120"/>
      <w:ind w:left="283"/>
    </w:pPr>
  </w:style>
  <w:style w:type="paragraph" w:styleId="List">
    <w:name w:val="List"/>
    <w:basedOn w:val="Normal"/>
    <w:rsid w:val="00B34A2A"/>
    <w:pPr>
      <w:ind w:left="283" w:hanging="283"/>
    </w:pPr>
  </w:style>
  <w:style w:type="paragraph" w:styleId="TableofFigures">
    <w:name w:val="table of figures"/>
    <w:basedOn w:val="Normal"/>
    <w:next w:val="Normal"/>
    <w:uiPriority w:val="99"/>
    <w:rsid w:val="001A6842"/>
    <w:pPr>
      <w:tabs>
        <w:tab w:val="right" w:leader="underscore" w:pos="9000"/>
      </w:tabs>
      <w:ind w:left="1440" w:right="1100" w:hanging="1440"/>
    </w:pPr>
    <w:rPr>
      <w:b/>
    </w:rPr>
  </w:style>
  <w:style w:type="paragraph" w:styleId="ListBullet">
    <w:name w:val="List Bullet"/>
    <w:basedOn w:val="Normal"/>
    <w:rsid w:val="00B34A2A"/>
    <w:pPr>
      <w:numPr>
        <w:numId w:val="34"/>
      </w:numPr>
    </w:pPr>
  </w:style>
  <w:style w:type="paragraph" w:customStyle="1" w:styleId="ParagraphV4">
    <w:name w:val="Paragraph V4"/>
    <w:basedOn w:val="Normal"/>
    <w:next w:val="Normal"/>
    <w:link w:val="ParagraphV4Char"/>
    <w:rsid w:val="000D47E3"/>
    <w:pPr>
      <w:widowControl w:val="0"/>
      <w:autoSpaceDE w:val="0"/>
      <w:autoSpaceDN w:val="0"/>
      <w:adjustRightInd w:val="0"/>
      <w:spacing w:before="120" w:after="120"/>
    </w:pPr>
    <w:rPr>
      <w:rFonts w:ascii="Arial" w:hAnsi="Arial"/>
      <w:color w:val="000000"/>
      <w:sz w:val="20"/>
      <w:szCs w:val="20"/>
      <w:lang w:val="en-US" w:eastAsia="ja-JP"/>
    </w:rPr>
  </w:style>
  <w:style w:type="paragraph" w:styleId="ListBullet2">
    <w:name w:val="List Bullet 2"/>
    <w:basedOn w:val="Normal"/>
    <w:rsid w:val="009C0ABE"/>
    <w:pPr>
      <w:numPr>
        <w:numId w:val="35"/>
      </w:numPr>
    </w:pPr>
  </w:style>
  <w:style w:type="paragraph" w:styleId="BalloonText">
    <w:name w:val="Balloon Text"/>
    <w:basedOn w:val="Normal"/>
    <w:semiHidden/>
    <w:rsid w:val="00E358BF"/>
    <w:pPr>
      <w:spacing w:before="100" w:beforeAutospacing="1" w:after="100" w:afterAutospacing="1"/>
    </w:pPr>
    <w:rPr>
      <w:rFonts w:ascii="Tahoma" w:eastAsia="MS Mincho" w:hAnsi="Tahoma" w:cs="Tahoma"/>
      <w:sz w:val="16"/>
      <w:szCs w:val="16"/>
      <w:lang w:eastAsia="fr-FR"/>
    </w:rPr>
  </w:style>
  <w:style w:type="paragraph" w:styleId="CommentSubject">
    <w:name w:val="annotation subject"/>
    <w:basedOn w:val="CommentText"/>
    <w:next w:val="CommentText"/>
    <w:semiHidden/>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table" w:styleId="TableGrid">
    <w:name w:val="Table Grid"/>
    <w:basedOn w:val="TableNormal"/>
    <w:uiPriority w:val="59"/>
    <w:rsid w:val="0079582D"/>
    <w:pPr>
      <w:spacing w:before="100" w:beforeAutospacing="1" w:after="100" w:afterAutospacing="1"/>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252B97"/>
    <w:rPr>
      <w:rFonts w:ascii="Calibri" w:eastAsia="平成明朝" w:hAnsi="Calibri"/>
      <w:sz w:val="22"/>
      <w:szCs w:val="18"/>
      <w:lang w:val="en-GB" w:eastAsia="x-none"/>
    </w:rPr>
  </w:style>
  <w:style w:type="paragraph" w:customStyle="1" w:styleId="AD-APPDOCV4">
    <w:name w:val="AD-APP DOC V4"/>
    <w:basedOn w:val="Normal"/>
    <w:link w:val="AD-APPDOCV4Char"/>
    <w:rsid w:val="00564E67"/>
    <w:pPr>
      <w:numPr>
        <w:numId w:val="8"/>
      </w:numPr>
      <w:spacing w:before="120" w:after="120"/>
    </w:pPr>
    <w:rPr>
      <w:lang w:eastAsia="x-none"/>
    </w:rPr>
  </w:style>
  <w:style w:type="numbering" w:customStyle="1" w:styleId="StyleOutlinenumberedLatin14pt">
    <w:name w:val="Style Outline numbered (Latin) 14 pt"/>
    <w:basedOn w:val="NoList"/>
    <w:rsid w:val="00316354"/>
    <w:pPr>
      <w:numPr>
        <w:numId w:val="7"/>
      </w:numPr>
    </w:pPr>
  </w:style>
  <w:style w:type="numbering" w:customStyle="1" w:styleId="Avecpuces">
    <w:name w:val="Avec puces"/>
    <w:basedOn w:val="NoList"/>
    <w:rsid w:val="0079582D"/>
    <w:pPr>
      <w:numPr>
        <w:numId w:val="4"/>
      </w:numPr>
    </w:pPr>
  </w:style>
  <w:style w:type="character" w:customStyle="1" w:styleId="BULLETEMPTYL2V4Char">
    <w:name w:val="BULLET EMPTY  L2 V4 Char"/>
    <w:link w:val="BULLETEMPTYL2V4"/>
    <w:rsid w:val="00C8513B"/>
    <w:rPr>
      <w:rFonts w:ascii="Calibri" w:eastAsia="平成明朝" w:hAnsi="Calibri"/>
      <w:sz w:val="22"/>
      <w:szCs w:val="18"/>
      <w:lang w:val="en-GB" w:eastAsia="x-none"/>
    </w:rPr>
  </w:style>
  <w:style w:type="character" w:customStyle="1" w:styleId="AD-APPDOCV4Char">
    <w:name w:val="AD-APP DOC V4 Char"/>
    <w:link w:val="AD-APPDOCV4"/>
    <w:rsid w:val="00564E67"/>
    <w:rPr>
      <w:rFonts w:ascii="Calibri" w:eastAsia="平成明朝" w:hAnsi="Calibri"/>
      <w:sz w:val="22"/>
      <w:szCs w:val="18"/>
      <w:lang w:val="en-GB" w:eastAsia="x-none"/>
    </w:rPr>
  </w:style>
  <w:style w:type="paragraph" w:customStyle="1" w:styleId="REQv4">
    <w:name w:val="REQ  v4"/>
    <w:basedOn w:val="Normal"/>
    <w:link w:val="REQv4Char"/>
    <w:autoRedefine/>
    <w:rsid w:val="00BC6073"/>
    <w:pPr>
      <w:numPr>
        <w:numId w:val="10"/>
      </w:numPr>
      <w:spacing w:before="240" w:after="120"/>
    </w:pPr>
    <w:rPr>
      <w:rFonts w:eastAsia="Times New Roman"/>
      <w:szCs w:val="24"/>
      <w:lang w:eastAsia="x-none"/>
    </w:rPr>
  </w:style>
  <w:style w:type="paragraph" w:customStyle="1" w:styleId="BOLDV4">
    <w:name w:val="BOLD V4"/>
    <w:basedOn w:val="ParagraphV4"/>
    <w:rsid w:val="009A78C0"/>
    <w:rPr>
      <w:b/>
      <w:lang w:eastAsia="en-US"/>
    </w:rPr>
  </w:style>
  <w:style w:type="paragraph" w:customStyle="1" w:styleId="INPUTv4">
    <w:name w:val="INPUT v4"/>
    <w:basedOn w:val="Normal"/>
    <w:autoRedefine/>
    <w:rsid w:val="00564E67"/>
    <w:pPr>
      <w:numPr>
        <w:numId w:val="12"/>
      </w:numPr>
      <w:spacing w:before="120" w:after="120"/>
    </w:pPr>
  </w:style>
  <w:style w:type="paragraph" w:customStyle="1" w:styleId="GUIDELINEv4">
    <w:name w:val="GUIDELINE v4"/>
    <w:basedOn w:val="Normal"/>
    <w:autoRedefine/>
    <w:rsid w:val="00DD48E7"/>
    <w:pPr>
      <w:numPr>
        <w:numId w:val="13"/>
      </w:numPr>
      <w:spacing w:before="120" w:after="120"/>
    </w:pPr>
  </w:style>
  <w:style w:type="paragraph" w:styleId="EndnoteText">
    <w:name w:val="endnote text"/>
    <w:basedOn w:val="Normal"/>
    <w:semiHidden/>
    <w:rsid w:val="00D50667"/>
  </w:style>
  <w:style w:type="character" w:styleId="EndnoteReference">
    <w:name w:val="endnote reference"/>
    <w:semiHidden/>
    <w:rsid w:val="00D50667"/>
    <w:rPr>
      <w:vertAlign w:val="superscript"/>
    </w:rPr>
  </w:style>
  <w:style w:type="paragraph" w:customStyle="1" w:styleId="DELIVERABLESv4">
    <w:name w:val="DELIVERABLES v4"/>
    <w:basedOn w:val="Normal"/>
    <w:rsid w:val="00564E67"/>
    <w:pPr>
      <w:numPr>
        <w:numId w:val="11"/>
      </w:numPr>
      <w:spacing w:before="120" w:after="120"/>
    </w:pPr>
  </w:style>
  <w:style w:type="paragraph" w:customStyle="1" w:styleId="Header3V4">
    <w:name w:val="Header3 V4"/>
    <w:basedOn w:val="Heading3"/>
    <w:next w:val="Normal"/>
    <w:autoRedefine/>
    <w:rsid w:val="00062F3F"/>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BC6073"/>
    <w:rPr>
      <w:rFonts w:ascii="Calibri" w:eastAsia="Times New Roman" w:hAnsi="Calibri"/>
      <w:sz w:val="22"/>
      <w:szCs w:val="24"/>
      <w:lang w:val="en-GB" w:eastAsia="x-none"/>
    </w:rPr>
  </w:style>
  <w:style w:type="character" w:customStyle="1" w:styleId="TOC4Char">
    <w:name w:val="TOC 4 Char"/>
    <w:link w:val="TOC4"/>
    <w:rsid w:val="0079582D"/>
    <w:rPr>
      <w:rFonts w:ascii="Arial" w:eastAsia="平成明朝" w:hAnsi="Arial"/>
      <w:szCs w:val="24"/>
      <w:lang w:val="en-GB" w:eastAsia="en-US" w:bidi="ar-SA"/>
    </w:rPr>
  </w:style>
  <w:style w:type="paragraph" w:customStyle="1" w:styleId="STATEv4">
    <w:name w:val="STATE v4"/>
    <w:basedOn w:val="Normal"/>
    <w:rsid w:val="00E30180"/>
    <w:pPr>
      <w:numPr>
        <w:numId w:val="22"/>
      </w:numPr>
    </w:pPr>
  </w:style>
  <w:style w:type="numbering" w:customStyle="1" w:styleId="RULES">
    <w:name w:val="RULES"/>
    <w:basedOn w:val="NoList"/>
    <w:link w:val="RULESChar"/>
    <w:rsid w:val="004C7C0A"/>
    <w:pPr>
      <w:numPr>
        <w:numId w:val="23"/>
      </w:numPr>
    </w:pPr>
  </w:style>
  <w:style w:type="character" w:customStyle="1" w:styleId="RULESChar">
    <w:name w:val="RULES Char"/>
    <w:link w:val="RULES"/>
    <w:rsid w:val="004C7C0A"/>
    <w:rPr>
      <w:rFonts w:ascii="Arial" w:eastAsia="平成明朝" w:hAnsi="Arial"/>
      <w:color w:val="auto"/>
      <w:lang w:eastAsia="en-US"/>
    </w:rPr>
  </w:style>
  <w:style w:type="character" w:customStyle="1" w:styleId="ParagraphV4Char">
    <w:name w:val="Paragraph V4 Char"/>
    <w:link w:val="ParagraphV4"/>
    <w:rsid w:val="000D47E3"/>
    <w:rPr>
      <w:rFonts w:ascii="Arial" w:eastAsia="平成明朝" w:hAnsi="Arial"/>
      <w:color w:val="000000"/>
      <w:lang w:val="en-US" w:eastAsia="ja-JP" w:bidi="ar-SA"/>
    </w:rPr>
  </w:style>
  <w:style w:type="numbering" w:customStyle="1" w:styleId="APPLICABLEDOCS">
    <w:name w:val="APPLICABLE DOCS"/>
    <w:basedOn w:val="NoList"/>
    <w:rsid w:val="00D77128"/>
    <w:pPr>
      <w:numPr>
        <w:numId w:val="15"/>
      </w:numPr>
    </w:pPr>
  </w:style>
  <w:style w:type="paragraph" w:customStyle="1" w:styleId="TABLETXTCENPARAv4">
    <w:name w:val="TABLE TXT CEN PARA v4"/>
    <w:basedOn w:val="Normal"/>
    <w:rsid w:val="000D47E3"/>
    <w:pPr>
      <w:jc w:val="center"/>
    </w:pPr>
  </w:style>
  <w:style w:type="numbering" w:customStyle="1" w:styleId="REFDOCS">
    <w:name w:val="REF DOCS"/>
    <w:basedOn w:val="NoList"/>
    <w:rsid w:val="00D77128"/>
    <w:pPr>
      <w:numPr>
        <w:numId w:val="16"/>
      </w:numPr>
    </w:pPr>
  </w:style>
  <w:style w:type="numbering" w:customStyle="1" w:styleId="INPUTS">
    <w:name w:val="INPUTS"/>
    <w:basedOn w:val="NoList"/>
    <w:rsid w:val="00D77128"/>
    <w:pPr>
      <w:numPr>
        <w:numId w:val="21"/>
      </w:numPr>
    </w:pPr>
  </w:style>
  <w:style w:type="numbering" w:customStyle="1" w:styleId="STATES">
    <w:name w:val="STATES"/>
    <w:basedOn w:val="NoList"/>
    <w:rsid w:val="00D77128"/>
    <w:pPr>
      <w:numPr>
        <w:numId w:val="17"/>
      </w:numPr>
    </w:pPr>
  </w:style>
  <w:style w:type="paragraph" w:customStyle="1" w:styleId="BULLETDASHREFV4">
    <w:name w:val="BULLET DASH REF V4"/>
    <w:basedOn w:val="Normal"/>
    <w:rsid w:val="003B4FE1"/>
    <w:pPr>
      <w:numPr>
        <w:numId w:val="24"/>
      </w:numPr>
    </w:pPr>
  </w:style>
  <w:style w:type="numbering" w:customStyle="1" w:styleId="RULE">
    <w:name w:val="RULE"/>
    <w:basedOn w:val="NoList"/>
    <w:rsid w:val="00D77128"/>
    <w:pPr>
      <w:numPr>
        <w:numId w:val="14"/>
      </w:numPr>
    </w:pPr>
  </w:style>
  <w:style w:type="numbering" w:customStyle="1" w:styleId="APPLICABLEDOCUMENTS">
    <w:name w:val="APPLICABLE DOCUMENTS"/>
    <w:basedOn w:val="NoList"/>
    <w:rsid w:val="00D77128"/>
    <w:pPr>
      <w:numPr>
        <w:numId w:val="18"/>
      </w:numPr>
    </w:pPr>
  </w:style>
  <w:style w:type="numbering" w:customStyle="1" w:styleId="REFERENCEDOCUMENTS">
    <w:name w:val="REFERENCE DOCUMENTS"/>
    <w:basedOn w:val="NoList"/>
    <w:rsid w:val="00D77128"/>
    <w:pPr>
      <w:numPr>
        <w:numId w:val="19"/>
      </w:numPr>
    </w:pPr>
  </w:style>
  <w:style w:type="numbering" w:customStyle="1" w:styleId="GUIDELINES">
    <w:name w:val="GUIDELINES"/>
    <w:basedOn w:val="NoList"/>
    <w:rsid w:val="00D77128"/>
    <w:pPr>
      <w:numPr>
        <w:numId w:val="20"/>
      </w:numPr>
    </w:pPr>
  </w:style>
  <w:style w:type="character" w:customStyle="1" w:styleId="Heading2Char">
    <w:name w:val="Heading 2 Char"/>
    <w:aliases w:val="2 Char,h2 Char,2Level V4 Char,2Level Char"/>
    <w:link w:val="Heading2"/>
    <w:rsid w:val="00FD61F0"/>
    <w:rPr>
      <w:rFonts w:ascii="Calibri" w:eastAsia="平成明朝" w:hAnsi="Calibri"/>
      <w:b/>
      <w:bCs/>
      <w:iCs/>
      <w:color w:val="000000"/>
      <w:kern w:val="32"/>
      <w:sz w:val="28"/>
      <w:szCs w:val="28"/>
      <w:lang w:val="x-none" w:eastAsia="ja-JP"/>
    </w:rPr>
  </w:style>
  <w:style w:type="paragraph" w:customStyle="1" w:styleId="ListParagraph1">
    <w:name w:val="List Paragraph1"/>
    <w:basedOn w:val="Normal"/>
    <w:uiPriority w:val="34"/>
    <w:qFormat/>
    <w:rsid w:val="00A61601"/>
    <w:pPr>
      <w:ind w:left="720"/>
      <w:contextualSpacing/>
    </w:pPr>
  </w:style>
  <w:style w:type="paragraph" w:customStyle="1" w:styleId="Appendix">
    <w:name w:val="Appendix"/>
    <w:basedOn w:val="Heading2"/>
    <w:link w:val="AppendixChar"/>
    <w:autoRedefine/>
    <w:qFormat/>
    <w:rsid w:val="00B23C05"/>
    <w:pPr>
      <w:numPr>
        <w:ilvl w:val="0"/>
        <w:numId w:val="38"/>
      </w:numPr>
    </w:pPr>
  </w:style>
  <w:style w:type="character" w:customStyle="1" w:styleId="AppendixChar">
    <w:name w:val="Appendix Char"/>
    <w:basedOn w:val="Heading2Char"/>
    <w:link w:val="Appendix"/>
    <w:rsid w:val="00B23C05"/>
    <w:rPr>
      <w:rFonts w:ascii="Calibri" w:eastAsia="平成明朝" w:hAnsi="Calibri"/>
      <w:b/>
      <w:bCs/>
      <w:iCs/>
      <w:color w:val="000000"/>
      <w:kern w:val="32"/>
      <w:sz w:val="28"/>
      <w:szCs w:val="28"/>
      <w:lang w:val="x-none" w:eastAsia="ja-JP"/>
    </w:rPr>
  </w:style>
  <w:style w:type="paragraph" w:customStyle="1" w:styleId="Paragraphleftaligned">
    <w:name w:val="Paragraph left aligned"/>
    <w:basedOn w:val="Normal"/>
    <w:autoRedefine/>
    <w:qFormat/>
    <w:rsid w:val="006F786D"/>
    <w:pPr>
      <w:jc w:val="left"/>
    </w:pPr>
    <w:rPr>
      <w:lang w:val="en-US"/>
    </w:rPr>
  </w:style>
  <w:style w:type="paragraph" w:customStyle="1" w:styleId="Revision1">
    <w:name w:val="Revision1"/>
    <w:hidden/>
    <w:uiPriority w:val="99"/>
    <w:semiHidden/>
    <w:rsid w:val="008301D0"/>
    <w:rPr>
      <w:rFonts w:ascii="Arial" w:eastAsia="平成明朝" w:hAnsi="Arial"/>
      <w:lang w:val="en-GB" w:eastAsia="en-US"/>
    </w:rPr>
  </w:style>
  <w:style w:type="character" w:customStyle="1" w:styleId="IntenseEmphasis1">
    <w:name w:val="Intense Emphasis1"/>
    <w:uiPriority w:val="21"/>
    <w:qFormat/>
    <w:rsid w:val="00783E64"/>
    <w:rPr>
      <w:b/>
      <w:bCs/>
      <w:i/>
      <w:iCs/>
      <w:color w:val="4F81BD"/>
    </w:rPr>
  </w:style>
  <w:style w:type="paragraph" w:customStyle="1" w:styleId="IntenseQuot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lang w:val="x-none"/>
    </w:rPr>
  </w:style>
  <w:style w:type="character" w:customStyle="1" w:styleId="IntenseQuoteChar">
    <w:name w:val="Intense Quote Char"/>
    <w:link w:val="IntenseQuote1"/>
    <w:uiPriority w:val="30"/>
    <w:rsid w:val="00D8745A"/>
    <w:rPr>
      <w:rFonts w:ascii="Arial" w:eastAsia="平成明朝" w:hAnsi="Arial"/>
      <w:b/>
      <w:bCs/>
      <w:i/>
      <w:iCs/>
      <w:color w:val="4F81BD"/>
      <w:lang w:eastAsia="en-US"/>
    </w:rPr>
  </w:style>
  <w:style w:type="paragraph" w:customStyle="1" w:styleId="CODACNegative">
    <w:name w:val="CODAC Negative"/>
    <w:basedOn w:val="IntenseQuote1"/>
    <w:next w:val="Heading2"/>
    <w:link w:val="CODACNegativeChar"/>
    <w:autoRedefine/>
    <w:qFormat/>
    <w:rsid w:val="00533D9A"/>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533D9A"/>
    <w:rPr>
      <w:rFonts w:ascii="Calibri" w:eastAsia="平成明朝" w:hAnsi="Calibri"/>
      <w:b/>
      <w:bCs/>
      <w:i/>
      <w:iCs/>
      <w:color w:val="7F7F7F"/>
      <w:sz w:val="22"/>
      <w:szCs w:val="18"/>
      <w:lang w:val="x-none" w:eastAsia="x-none"/>
    </w:rPr>
  </w:style>
  <w:style w:type="paragraph" w:customStyle="1" w:styleId="CODACPositive">
    <w:name w:val="CODAC Positive"/>
    <w:basedOn w:val="CODACNegative"/>
    <w:next w:val="Heading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585F04"/>
    <w:rPr>
      <w:rFonts w:ascii="Calibri" w:eastAsia="平成明朝" w:hAnsi="Calibri"/>
      <w:b/>
      <w:bCs/>
      <w:i/>
      <w:iCs/>
      <w:color w:val="365F91"/>
      <w:sz w:val="22"/>
      <w:szCs w:val="18"/>
      <w:lang w:val="x-none" w:eastAsia="x-none"/>
    </w:rPr>
  </w:style>
  <w:style w:type="paragraph" w:styleId="NormalWeb">
    <w:name w:val="Normal (Web)"/>
    <w:basedOn w:val="Normal"/>
    <w:uiPriority w:val="99"/>
    <w:semiHidden/>
    <w:unhideWhenUsed/>
    <w:rsid w:val="001173C5"/>
    <w:pPr>
      <w:spacing w:before="100" w:beforeAutospacing="1" w:after="100" w:afterAutospacing="1"/>
      <w:jc w:val="left"/>
    </w:pPr>
    <w:rPr>
      <w:rFonts w:ascii="Times New Roman" w:eastAsia="Times New Roman" w:hAnsi="Times New Roman"/>
      <w:sz w:val="24"/>
      <w:szCs w:val="24"/>
      <w:lang w:eastAsia="en-GB"/>
    </w:rPr>
  </w:style>
  <w:style w:type="paragraph" w:customStyle="1" w:styleId="Cuadrculamedia21">
    <w:name w:val="Cuadrícula media 21"/>
    <w:uiPriority w:val="1"/>
    <w:qFormat/>
    <w:rsid w:val="00884246"/>
    <w:pPr>
      <w:jc w:val="both"/>
    </w:pPr>
    <w:rPr>
      <w:rFonts w:ascii="Calibri" w:eastAsia="平成明朝" w:hAnsi="Calibri"/>
      <w:sz w:val="22"/>
      <w:szCs w:val="18"/>
      <w:lang w:val="en-GB" w:eastAsia="en-US"/>
    </w:rPr>
  </w:style>
  <w:style w:type="paragraph" w:customStyle="1" w:styleId="Default">
    <w:name w:val="Default"/>
    <w:rsid w:val="004B5557"/>
    <w:pPr>
      <w:autoSpaceDE w:val="0"/>
      <w:autoSpaceDN w:val="0"/>
      <w:adjustRightInd w:val="0"/>
    </w:pPr>
    <w:rPr>
      <w:rFonts w:ascii="Arial" w:hAnsi="Arial" w:cs="Arial"/>
      <w:color w:val="000000"/>
      <w:sz w:val="24"/>
      <w:szCs w:val="24"/>
      <w:lang w:val="en-US" w:eastAsia="en-US"/>
    </w:rPr>
  </w:style>
  <w:style w:type="paragraph" w:customStyle="1" w:styleId="Listavistosa-nfasis11">
    <w:name w:val="Lista vistosa - Énfasis 11"/>
    <w:basedOn w:val="Normal"/>
    <w:uiPriority w:val="34"/>
    <w:qFormat/>
    <w:rsid w:val="008A72AD"/>
    <w:pPr>
      <w:spacing w:before="0" w:after="200" w:line="276" w:lineRule="auto"/>
      <w:ind w:left="720"/>
      <w:contextualSpacing/>
      <w:jc w:val="left"/>
    </w:pPr>
    <w:rPr>
      <w:rFonts w:eastAsia="Calibri"/>
      <w:szCs w:val="22"/>
      <w:lang w:val="en-US"/>
    </w:rPr>
  </w:style>
  <w:style w:type="table" w:customStyle="1" w:styleId="Listaclara1">
    <w:name w:val="Lista clara1"/>
    <w:basedOn w:val="TableNormal"/>
    <w:uiPriority w:val="61"/>
    <w:rsid w:val="00EC3B4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CommentTextChar">
    <w:name w:val="Comment Text Char"/>
    <w:link w:val="CommentText"/>
    <w:uiPriority w:val="99"/>
    <w:rsid w:val="00643A1E"/>
    <w:rPr>
      <w:rFonts w:ascii="Calibri" w:eastAsia="Times" w:hAnsi="Calibri"/>
      <w:sz w:val="22"/>
      <w:szCs w:val="18"/>
      <w:lang w:val="en-GB"/>
    </w:rPr>
  </w:style>
  <w:style w:type="table" w:styleId="TableSimple3">
    <w:name w:val="Table Simple 3"/>
    <w:basedOn w:val="TableNormal"/>
    <w:rsid w:val="00EF20FF"/>
    <w:pPr>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E3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E318FF"/>
    <w:rPr>
      <w:rFonts w:ascii="Courier New" w:eastAsia="Times New Roman" w:hAnsi="Courier New" w:cs="Courier New"/>
    </w:rPr>
  </w:style>
  <w:style w:type="paragraph" w:customStyle="1" w:styleId="Textbody">
    <w:name w:val="Text body"/>
    <w:basedOn w:val="Normal"/>
    <w:rsid w:val="00FF7BEA"/>
    <w:pPr>
      <w:suppressAutoHyphens/>
      <w:autoSpaceDN w:val="0"/>
      <w:spacing w:before="0" w:after="120"/>
      <w:textAlignment w:val="baseline"/>
    </w:pPr>
    <w:rPr>
      <w:rFonts w:ascii="Liberation Serif" w:hAnsi="Liberation Serif" w:cs="Lohit Devanagari"/>
      <w:kern w:val="3"/>
      <w:sz w:val="24"/>
      <w:szCs w:val="24"/>
      <w:lang w:val="en-US" w:bidi="hi-IN"/>
    </w:rPr>
  </w:style>
  <w:style w:type="paragraph" w:customStyle="1" w:styleId="TableContents">
    <w:name w:val="Table Contents"/>
    <w:basedOn w:val="Normal"/>
    <w:rsid w:val="00FF7BEA"/>
    <w:pPr>
      <w:suppressLineNumbers/>
      <w:suppressAutoHyphens/>
      <w:autoSpaceDN w:val="0"/>
      <w:spacing w:before="120" w:after="120"/>
      <w:textAlignment w:val="baseline"/>
    </w:pPr>
    <w:rPr>
      <w:rFonts w:ascii="Liberation Serif" w:hAnsi="Liberation Serif" w:cs="Lohit Devanagari"/>
      <w:kern w:val="3"/>
      <w:sz w:val="24"/>
      <w:szCs w:val="24"/>
      <w:lang w:val="en-US" w:bidi="hi-IN"/>
    </w:rPr>
  </w:style>
  <w:style w:type="table" w:styleId="TableGrid5">
    <w:name w:val="Table Grid 5"/>
    <w:basedOn w:val="TableNormal"/>
    <w:rsid w:val="00FF7BEA"/>
    <w:pPr>
      <w:spacing w:before="120" w:after="120"/>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C81401"/>
    <w:rPr>
      <w:rFonts w:ascii="Calibri" w:eastAsia="平成明朝" w:hAnsi="Calibri"/>
      <w:sz w:val="22"/>
      <w:szCs w:val="18"/>
      <w:lang w:val="en-GB" w:eastAsia="en-US"/>
    </w:rPr>
  </w:style>
  <w:style w:type="paragraph" w:styleId="NoSpacing">
    <w:name w:val="No Spacing"/>
    <w:link w:val="NoSpacingChar"/>
    <w:uiPriority w:val="1"/>
    <w:qFormat/>
    <w:rsid w:val="008B2C92"/>
    <w:rPr>
      <w:rFonts w:ascii="Calibri" w:eastAsia="MS Mincho" w:hAnsi="Calibri"/>
      <w:sz w:val="22"/>
      <w:szCs w:val="22"/>
      <w:lang w:val="en-US" w:eastAsia="ja-JP"/>
    </w:rPr>
  </w:style>
  <w:style w:type="character" w:customStyle="1" w:styleId="NoSpacingChar">
    <w:name w:val="No Spacing Char"/>
    <w:link w:val="NoSpacing"/>
    <w:uiPriority w:val="1"/>
    <w:rsid w:val="008B2C92"/>
    <w:rPr>
      <w:rFonts w:ascii="Calibri" w:eastAsia="MS Mincho" w:hAnsi="Calibri"/>
      <w:sz w:val="22"/>
      <w:szCs w:val="22"/>
      <w:lang w:val="en-US" w:eastAsia="ja-JP" w:bidi="ar-SA"/>
    </w:rPr>
  </w:style>
  <w:style w:type="character" w:styleId="UnresolvedMention">
    <w:name w:val="Unresolved Mention"/>
    <w:basedOn w:val="DefaultParagraphFont"/>
    <w:uiPriority w:val="99"/>
    <w:semiHidden/>
    <w:unhideWhenUsed/>
    <w:rsid w:val="00BF1FF0"/>
    <w:rPr>
      <w:color w:val="605E5C"/>
      <w:shd w:val="clear" w:color="auto" w:fill="E1DFDD"/>
    </w:rPr>
  </w:style>
  <w:style w:type="paragraph" w:styleId="ListParagraph">
    <w:name w:val="List Paragraph"/>
    <w:basedOn w:val="Normal"/>
    <w:uiPriority w:val="34"/>
    <w:qFormat/>
    <w:rsid w:val="00A5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2622">
      <w:bodyDiv w:val="1"/>
      <w:marLeft w:val="0"/>
      <w:marRight w:val="0"/>
      <w:marTop w:val="0"/>
      <w:marBottom w:val="0"/>
      <w:divBdr>
        <w:top w:val="none" w:sz="0" w:space="0" w:color="auto"/>
        <w:left w:val="none" w:sz="0" w:space="0" w:color="auto"/>
        <w:bottom w:val="none" w:sz="0" w:space="0" w:color="auto"/>
        <w:right w:val="none" w:sz="0" w:space="0" w:color="auto"/>
      </w:divBdr>
    </w:div>
    <w:div w:id="756680079">
      <w:bodyDiv w:val="1"/>
      <w:marLeft w:val="0"/>
      <w:marRight w:val="0"/>
      <w:marTop w:val="0"/>
      <w:marBottom w:val="0"/>
      <w:divBdr>
        <w:top w:val="none" w:sz="0" w:space="0" w:color="auto"/>
        <w:left w:val="none" w:sz="0" w:space="0" w:color="auto"/>
        <w:bottom w:val="none" w:sz="0" w:space="0" w:color="auto"/>
        <w:right w:val="none" w:sz="0" w:space="0" w:color="auto"/>
      </w:divBdr>
    </w:div>
    <w:div w:id="824472795">
      <w:bodyDiv w:val="1"/>
      <w:marLeft w:val="0"/>
      <w:marRight w:val="0"/>
      <w:marTop w:val="0"/>
      <w:marBottom w:val="0"/>
      <w:divBdr>
        <w:top w:val="none" w:sz="0" w:space="0" w:color="auto"/>
        <w:left w:val="none" w:sz="0" w:space="0" w:color="auto"/>
        <w:bottom w:val="none" w:sz="0" w:space="0" w:color="auto"/>
        <w:right w:val="none" w:sz="0" w:space="0" w:color="auto"/>
      </w:divBdr>
    </w:div>
    <w:div w:id="998122157">
      <w:bodyDiv w:val="1"/>
      <w:marLeft w:val="0"/>
      <w:marRight w:val="0"/>
      <w:marTop w:val="0"/>
      <w:marBottom w:val="0"/>
      <w:divBdr>
        <w:top w:val="none" w:sz="0" w:space="0" w:color="auto"/>
        <w:left w:val="none" w:sz="0" w:space="0" w:color="auto"/>
        <w:bottom w:val="none" w:sz="0" w:space="0" w:color="auto"/>
        <w:right w:val="none" w:sz="0" w:space="0" w:color="auto"/>
      </w:divBdr>
      <w:divsChild>
        <w:div w:id="1985349060">
          <w:marLeft w:val="0"/>
          <w:marRight w:val="0"/>
          <w:marTop w:val="0"/>
          <w:marBottom w:val="0"/>
          <w:divBdr>
            <w:top w:val="none" w:sz="0" w:space="0" w:color="auto"/>
            <w:left w:val="none" w:sz="0" w:space="0" w:color="auto"/>
            <w:bottom w:val="none" w:sz="0" w:space="0" w:color="auto"/>
            <w:right w:val="none" w:sz="0" w:space="0" w:color="auto"/>
          </w:divBdr>
          <w:divsChild>
            <w:div w:id="1029796508">
              <w:marLeft w:val="0"/>
              <w:marRight w:val="0"/>
              <w:marTop w:val="0"/>
              <w:marBottom w:val="0"/>
              <w:divBdr>
                <w:top w:val="none" w:sz="0" w:space="0" w:color="auto"/>
                <w:left w:val="none" w:sz="0" w:space="0" w:color="auto"/>
                <w:bottom w:val="none" w:sz="0" w:space="0" w:color="auto"/>
                <w:right w:val="none" w:sz="0" w:space="0" w:color="auto"/>
              </w:divBdr>
              <w:divsChild>
                <w:div w:id="816798424">
                  <w:marLeft w:val="0"/>
                  <w:marRight w:val="0"/>
                  <w:marTop w:val="0"/>
                  <w:marBottom w:val="0"/>
                  <w:divBdr>
                    <w:top w:val="none" w:sz="0" w:space="0" w:color="auto"/>
                    <w:left w:val="none" w:sz="0" w:space="0" w:color="auto"/>
                    <w:bottom w:val="none" w:sz="0" w:space="0" w:color="auto"/>
                    <w:right w:val="none" w:sz="0" w:space="0" w:color="auto"/>
                  </w:divBdr>
                  <w:divsChild>
                    <w:div w:id="1828129567">
                      <w:marLeft w:val="0"/>
                      <w:marRight w:val="0"/>
                      <w:marTop w:val="0"/>
                      <w:marBottom w:val="0"/>
                      <w:divBdr>
                        <w:top w:val="none" w:sz="0" w:space="0" w:color="auto"/>
                        <w:left w:val="none" w:sz="0" w:space="0" w:color="auto"/>
                        <w:bottom w:val="none" w:sz="0" w:space="0" w:color="auto"/>
                        <w:right w:val="none" w:sz="0" w:space="0" w:color="auto"/>
                      </w:divBdr>
                      <w:divsChild>
                        <w:div w:id="2119789979">
                          <w:marLeft w:val="0"/>
                          <w:marRight w:val="0"/>
                          <w:marTop w:val="0"/>
                          <w:marBottom w:val="0"/>
                          <w:divBdr>
                            <w:top w:val="none" w:sz="0" w:space="0" w:color="auto"/>
                            <w:left w:val="none" w:sz="0" w:space="0" w:color="auto"/>
                            <w:bottom w:val="none" w:sz="0" w:space="0" w:color="auto"/>
                            <w:right w:val="none" w:sz="0" w:space="0" w:color="auto"/>
                          </w:divBdr>
                          <w:divsChild>
                            <w:div w:id="537939967">
                              <w:marLeft w:val="0"/>
                              <w:marRight w:val="0"/>
                              <w:marTop w:val="0"/>
                              <w:marBottom w:val="0"/>
                              <w:divBdr>
                                <w:top w:val="none" w:sz="0" w:space="0" w:color="auto"/>
                                <w:left w:val="none" w:sz="0" w:space="0" w:color="auto"/>
                                <w:bottom w:val="none" w:sz="0" w:space="0" w:color="auto"/>
                                <w:right w:val="none" w:sz="0" w:space="0" w:color="auto"/>
                              </w:divBdr>
                              <w:divsChild>
                                <w:div w:id="299455942">
                                  <w:marLeft w:val="0"/>
                                  <w:marRight w:val="0"/>
                                  <w:marTop w:val="0"/>
                                  <w:marBottom w:val="0"/>
                                  <w:divBdr>
                                    <w:top w:val="single" w:sz="6" w:space="0" w:color="F5F5F5"/>
                                    <w:left w:val="single" w:sz="6" w:space="0" w:color="F5F5F5"/>
                                    <w:bottom w:val="single" w:sz="6" w:space="0" w:color="F5F5F5"/>
                                    <w:right w:val="single" w:sz="6" w:space="0" w:color="F5F5F5"/>
                                  </w:divBdr>
                                  <w:divsChild>
                                    <w:div w:id="1881628008">
                                      <w:marLeft w:val="0"/>
                                      <w:marRight w:val="0"/>
                                      <w:marTop w:val="0"/>
                                      <w:marBottom w:val="0"/>
                                      <w:divBdr>
                                        <w:top w:val="none" w:sz="0" w:space="0" w:color="auto"/>
                                        <w:left w:val="none" w:sz="0" w:space="0" w:color="auto"/>
                                        <w:bottom w:val="none" w:sz="0" w:space="0" w:color="auto"/>
                                        <w:right w:val="none" w:sz="0" w:space="0" w:color="auto"/>
                                      </w:divBdr>
                                      <w:divsChild>
                                        <w:div w:id="439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90586">
      <w:bodyDiv w:val="1"/>
      <w:marLeft w:val="0"/>
      <w:marRight w:val="0"/>
      <w:marTop w:val="0"/>
      <w:marBottom w:val="0"/>
      <w:divBdr>
        <w:top w:val="none" w:sz="0" w:space="0" w:color="auto"/>
        <w:left w:val="none" w:sz="0" w:space="0" w:color="auto"/>
        <w:bottom w:val="none" w:sz="0" w:space="0" w:color="auto"/>
        <w:right w:val="none" w:sz="0" w:space="0" w:color="auto"/>
      </w:divBdr>
    </w:div>
    <w:div w:id="1549682238">
      <w:bodyDiv w:val="1"/>
      <w:marLeft w:val="0"/>
      <w:marRight w:val="0"/>
      <w:marTop w:val="0"/>
      <w:marBottom w:val="0"/>
      <w:divBdr>
        <w:top w:val="none" w:sz="0" w:space="0" w:color="auto"/>
        <w:left w:val="none" w:sz="0" w:space="0" w:color="auto"/>
        <w:bottom w:val="none" w:sz="0" w:space="0" w:color="auto"/>
        <w:right w:val="none" w:sz="0" w:space="0" w:color="auto"/>
      </w:divBdr>
    </w:div>
    <w:div w:id="20586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eil.com/pack/doc/CMSIS/Driver/html/index.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oodle.upm.es/titulaciones/oficiales/pluginfile.php/10030203/mod_resource/content/8/UM1725-STM32F4-HAL-AND-LL-DRIVERS-DESCRIPTION.pdf"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t.com/resource/en/user_manual/um1725-description-of-stm32f4-hal-and-lowlayer-drivers-stmicroelectronic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kijap\Application%20Data\Microsoft\Templates\ITER%20PM%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D4F5B-2444-42A8-B2D9-751C780E22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688D20-B5FE-41F1-9B6D-3C760711AEB8}">
  <ds:schemaRefs>
    <ds:schemaRef ds:uri="http://schemas.openxmlformats.org/officeDocument/2006/bibliography"/>
  </ds:schemaRefs>
</ds:datastoreItem>
</file>

<file path=customXml/itemProps4.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8BC809-621B-4662-A146-B9028499A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ITER PM Report.dot</Template>
  <TotalTime>2093</TotalTime>
  <Pages>9</Pages>
  <Words>2342</Words>
  <Characters>13350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Dpto Sistemas Electrónicos y de Control Universidad Politecnica de Madrid</Company>
  <LinksUpToDate>false</LinksUpToDate>
  <CharactersWithSpaces>15661</CharactersWithSpaces>
  <SharedDoc>false</SharedDoc>
  <HLinks>
    <vt:vector size="96" baseType="variant">
      <vt:variant>
        <vt:i4>1114167</vt:i4>
      </vt:variant>
      <vt:variant>
        <vt:i4>95</vt:i4>
      </vt:variant>
      <vt:variant>
        <vt:i4>0</vt:i4>
      </vt:variant>
      <vt:variant>
        <vt:i4>5</vt:i4>
      </vt:variant>
      <vt:variant>
        <vt:lpwstr/>
      </vt:variant>
      <vt:variant>
        <vt:lpwstr>_Toc358388486</vt:lpwstr>
      </vt:variant>
      <vt:variant>
        <vt:i4>1048629</vt:i4>
      </vt:variant>
      <vt:variant>
        <vt:i4>86</vt:i4>
      </vt:variant>
      <vt:variant>
        <vt:i4>0</vt:i4>
      </vt:variant>
      <vt:variant>
        <vt:i4>5</vt:i4>
      </vt:variant>
      <vt:variant>
        <vt:lpwstr/>
      </vt:variant>
      <vt:variant>
        <vt:lpwstr>_Toc358388695</vt:lpwstr>
      </vt:variant>
      <vt:variant>
        <vt:i4>1048629</vt:i4>
      </vt:variant>
      <vt:variant>
        <vt:i4>80</vt:i4>
      </vt:variant>
      <vt:variant>
        <vt:i4>0</vt:i4>
      </vt:variant>
      <vt:variant>
        <vt:i4>5</vt:i4>
      </vt:variant>
      <vt:variant>
        <vt:lpwstr/>
      </vt:variant>
      <vt:variant>
        <vt:lpwstr>_Toc358388694</vt:lpwstr>
      </vt:variant>
      <vt:variant>
        <vt:i4>1048629</vt:i4>
      </vt:variant>
      <vt:variant>
        <vt:i4>74</vt:i4>
      </vt:variant>
      <vt:variant>
        <vt:i4>0</vt:i4>
      </vt:variant>
      <vt:variant>
        <vt:i4>5</vt:i4>
      </vt:variant>
      <vt:variant>
        <vt:lpwstr/>
      </vt:variant>
      <vt:variant>
        <vt:lpwstr>_Toc358388693</vt:lpwstr>
      </vt:variant>
      <vt:variant>
        <vt:i4>1048629</vt:i4>
      </vt:variant>
      <vt:variant>
        <vt:i4>68</vt:i4>
      </vt:variant>
      <vt:variant>
        <vt:i4>0</vt:i4>
      </vt:variant>
      <vt:variant>
        <vt:i4>5</vt:i4>
      </vt:variant>
      <vt:variant>
        <vt:lpwstr/>
      </vt:variant>
      <vt:variant>
        <vt:lpwstr>_Toc358388692</vt:lpwstr>
      </vt:variant>
      <vt:variant>
        <vt:i4>1048629</vt:i4>
      </vt:variant>
      <vt:variant>
        <vt:i4>62</vt:i4>
      </vt:variant>
      <vt:variant>
        <vt:i4>0</vt:i4>
      </vt:variant>
      <vt:variant>
        <vt:i4>5</vt:i4>
      </vt:variant>
      <vt:variant>
        <vt:lpwstr/>
      </vt:variant>
      <vt:variant>
        <vt:lpwstr>_Toc358388691</vt:lpwstr>
      </vt:variant>
      <vt:variant>
        <vt:i4>1048629</vt:i4>
      </vt:variant>
      <vt:variant>
        <vt:i4>56</vt:i4>
      </vt:variant>
      <vt:variant>
        <vt:i4>0</vt:i4>
      </vt:variant>
      <vt:variant>
        <vt:i4>5</vt:i4>
      </vt:variant>
      <vt:variant>
        <vt:lpwstr/>
      </vt:variant>
      <vt:variant>
        <vt:lpwstr>_Toc358388690</vt:lpwstr>
      </vt:variant>
      <vt:variant>
        <vt:i4>1114165</vt:i4>
      </vt:variant>
      <vt:variant>
        <vt:i4>50</vt:i4>
      </vt:variant>
      <vt:variant>
        <vt:i4>0</vt:i4>
      </vt:variant>
      <vt:variant>
        <vt:i4>5</vt:i4>
      </vt:variant>
      <vt:variant>
        <vt:lpwstr/>
      </vt:variant>
      <vt:variant>
        <vt:lpwstr>_Toc358388689</vt:lpwstr>
      </vt:variant>
      <vt:variant>
        <vt:i4>1114165</vt:i4>
      </vt:variant>
      <vt:variant>
        <vt:i4>44</vt:i4>
      </vt:variant>
      <vt:variant>
        <vt:i4>0</vt:i4>
      </vt:variant>
      <vt:variant>
        <vt:i4>5</vt:i4>
      </vt:variant>
      <vt:variant>
        <vt:lpwstr/>
      </vt:variant>
      <vt:variant>
        <vt:lpwstr>_Toc358388688</vt:lpwstr>
      </vt:variant>
      <vt:variant>
        <vt:i4>1114165</vt:i4>
      </vt:variant>
      <vt:variant>
        <vt:i4>38</vt:i4>
      </vt:variant>
      <vt:variant>
        <vt:i4>0</vt:i4>
      </vt:variant>
      <vt:variant>
        <vt:i4>5</vt:i4>
      </vt:variant>
      <vt:variant>
        <vt:lpwstr/>
      </vt:variant>
      <vt:variant>
        <vt:lpwstr>_Toc358388687</vt:lpwstr>
      </vt:variant>
      <vt:variant>
        <vt:i4>1114165</vt:i4>
      </vt:variant>
      <vt:variant>
        <vt:i4>32</vt:i4>
      </vt:variant>
      <vt:variant>
        <vt:i4>0</vt:i4>
      </vt:variant>
      <vt:variant>
        <vt:i4>5</vt:i4>
      </vt:variant>
      <vt:variant>
        <vt:lpwstr/>
      </vt:variant>
      <vt:variant>
        <vt:lpwstr>_Toc358388686</vt:lpwstr>
      </vt:variant>
      <vt:variant>
        <vt:i4>1114165</vt:i4>
      </vt:variant>
      <vt:variant>
        <vt:i4>26</vt:i4>
      </vt:variant>
      <vt:variant>
        <vt:i4>0</vt:i4>
      </vt:variant>
      <vt:variant>
        <vt:i4>5</vt:i4>
      </vt:variant>
      <vt:variant>
        <vt:lpwstr/>
      </vt:variant>
      <vt:variant>
        <vt:lpwstr>_Toc358388685</vt:lpwstr>
      </vt:variant>
      <vt:variant>
        <vt:i4>1114165</vt:i4>
      </vt:variant>
      <vt:variant>
        <vt:i4>20</vt:i4>
      </vt:variant>
      <vt:variant>
        <vt:i4>0</vt:i4>
      </vt:variant>
      <vt:variant>
        <vt:i4>5</vt:i4>
      </vt:variant>
      <vt:variant>
        <vt:lpwstr/>
      </vt:variant>
      <vt:variant>
        <vt:lpwstr>_Toc358388684</vt:lpwstr>
      </vt:variant>
      <vt:variant>
        <vt:i4>1114165</vt:i4>
      </vt:variant>
      <vt:variant>
        <vt:i4>14</vt:i4>
      </vt:variant>
      <vt:variant>
        <vt:i4>0</vt:i4>
      </vt:variant>
      <vt:variant>
        <vt:i4>5</vt:i4>
      </vt:variant>
      <vt:variant>
        <vt:lpwstr/>
      </vt:variant>
      <vt:variant>
        <vt:lpwstr>_Toc358388683</vt:lpwstr>
      </vt:variant>
      <vt:variant>
        <vt:i4>1114165</vt:i4>
      </vt:variant>
      <vt:variant>
        <vt:i4>8</vt:i4>
      </vt:variant>
      <vt:variant>
        <vt:i4>0</vt:i4>
      </vt:variant>
      <vt:variant>
        <vt:i4>5</vt:i4>
      </vt:variant>
      <vt:variant>
        <vt:lpwstr/>
      </vt:variant>
      <vt:variant>
        <vt:lpwstr>_Toc358388682</vt:lpwstr>
      </vt:variant>
      <vt:variant>
        <vt:i4>1114165</vt:i4>
      </vt:variant>
      <vt:variant>
        <vt:i4>2</vt:i4>
      </vt:variant>
      <vt:variant>
        <vt:i4>0</vt:i4>
      </vt:variant>
      <vt:variant>
        <vt:i4>5</vt:i4>
      </vt:variant>
      <vt:variant>
        <vt:lpwstr/>
      </vt:variant>
      <vt:variant>
        <vt:lpwstr>_Toc358388681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Buildroot for building embedded Linux Systems</dc:subject>
  <dc:creator>EDUARDO BARRERA LOPEZ DE TURISO</dc:creator>
  <cp:keywords/>
  <cp:lastModifiedBy>Pablo Martínez Lafarga</cp:lastModifiedBy>
  <cp:revision>13</cp:revision>
  <cp:lastPrinted>2013-04-29T19:25:00Z</cp:lastPrinted>
  <dcterms:created xsi:type="dcterms:W3CDTF">2021-11-18T10:57:00Z</dcterms:created>
  <dcterms:modified xsi:type="dcterms:W3CDTF">2022-06-27T17:55:00Z</dcterms:modified>
  <cp:category>Tutorial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DS proofreading implemented</vt:lpwstr>
  </property>
  <property fmtid="{D5CDD505-2E9C-101B-9397-08002B2CF9AE}" pid="3" name="ContentType">
    <vt:lpwstr>Document</vt:lpwstr>
  </property>
  <property fmtid="{D5CDD505-2E9C-101B-9397-08002B2CF9AE}" pid="4" name="_DocHome">
    <vt:i4>-599327235</vt:i4>
  </property>
  <property fmtid="{D5CDD505-2E9C-101B-9397-08002B2CF9AE}" pid="5" name="ContentTypeId">
    <vt:lpwstr>0x0101005B92C039CFBB2249B217492598E5BE11</vt:lpwstr>
  </property>
</Properties>
</file>